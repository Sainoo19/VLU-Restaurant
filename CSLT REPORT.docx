
<file path=[Content_Types].xml><?xml version="1.0" encoding="utf-8"?>
<Types xmlns="http://schemas.openxmlformats.org/package/2006/content-types">
  <Default Extension="jfif" ContentType="image/jpeg"/>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2EDAC5" w14:textId="74898A95" w:rsidR="00D077E9" w:rsidRPr="00713B55" w:rsidRDefault="00D077E9" w:rsidP="00CD0179">
      <w:pPr>
        <w:spacing w:line="360" w:lineRule="auto"/>
        <w:rPr>
          <w:rFonts w:ascii="Times New Roman" w:hAnsi="Times New Roman" w:cs="Times New Roman"/>
          <w:sz w:val="26"/>
          <w:szCs w:val="26"/>
        </w:rPr>
      </w:pPr>
      <w:r w:rsidRPr="00713B55">
        <w:rPr>
          <w:rFonts w:ascii="Times New Roman" w:hAnsi="Times New Roman" w:cs="Times New Roman"/>
          <w:noProof/>
          <w:sz w:val="26"/>
          <w:szCs w:val="26"/>
        </w:rPr>
        <w:drawing>
          <wp:anchor distT="0" distB="0" distL="114300" distR="114300" simplePos="0" relativeHeight="251658240" behindDoc="1" locked="0" layoutInCell="1" allowOverlap="1" wp14:anchorId="7503B2E8" wp14:editId="5328CD65">
            <wp:simplePos x="0" y="0"/>
            <wp:positionH relativeFrom="column">
              <wp:posOffset>-750570</wp:posOffset>
            </wp:positionH>
            <wp:positionV relativeFrom="page">
              <wp:align>top</wp:align>
            </wp:positionV>
            <wp:extent cx="7771782" cy="6685915"/>
            <wp:effectExtent l="0" t="0" r="63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7771782" cy="6685915"/>
                    </a:xfrm>
                    <a:prstGeom prst="rect">
                      <a:avLst/>
                    </a:prstGeom>
                  </pic:spPr>
                </pic:pic>
              </a:graphicData>
            </a:graphic>
            <wp14:sizeRelH relativeFrom="margin">
              <wp14:pctWidth>0</wp14:pctWidth>
            </wp14:sizeRelH>
            <wp14:sizeRelV relativeFrom="margin">
              <wp14:pctHeight>0</wp14:pctHeight>
            </wp14:sizeRelV>
          </wp:anchor>
        </w:drawing>
      </w:r>
      <w:r w:rsidR="008B1D6C" w:rsidRPr="00713B55">
        <w:rPr>
          <w:rFonts w:ascii="Times New Roman" w:hAnsi="Times New Roman" w:cs="Times New Roman"/>
          <w:noProof/>
          <w:sz w:val="26"/>
          <w:szCs w:val="26"/>
        </w:rPr>
        <w:t xml:space="preserve"> </w: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713B55" w14:paraId="2CB24A0E" w14:textId="77777777" w:rsidTr="00D077E9">
        <w:trPr>
          <w:trHeight w:val="1894"/>
        </w:trPr>
        <w:tc>
          <w:tcPr>
            <w:tcW w:w="5580" w:type="dxa"/>
            <w:tcBorders>
              <w:top w:val="nil"/>
              <w:left w:val="nil"/>
              <w:bottom w:val="nil"/>
              <w:right w:val="nil"/>
            </w:tcBorders>
          </w:tcPr>
          <w:p w14:paraId="5F8B81F8" w14:textId="77777777" w:rsidR="00D077E9" w:rsidRPr="00713B55" w:rsidRDefault="00D077E9" w:rsidP="00CD0179">
            <w:pPr>
              <w:spacing w:line="360" w:lineRule="auto"/>
              <w:rPr>
                <w:rFonts w:ascii="Times New Roman" w:hAnsi="Times New Roman" w:cs="Times New Roman"/>
                <w:sz w:val="26"/>
                <w:szCs w:val="26"/>
              </w:rPr>
            </w:pPr>
            <w:r w:rsidRPr="00713B55">
              <w:rPr>
                <w:rFonts w:ascii="Times New Roman" w:hAnsi="Times New Roman" w:cs="Times New Roman"/>
                <w:noProof/>
                <w:sz w:val="26"/>
                <w:szCs w:val="26"/>
              </w:rPr>
              <mc:AlternateContent>
                <mc:Choice Requires="wps">
                  <w:drawing>
                    <wp:inline distT="0" distB="0" distL="0" distR="0" wp14:anchorId="775045EB" wp14:editId="5D972EDF">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3E8A3F2C" w14:textId="4A9753FF" w:rsidR="00062792" w:rsidRPr="00D86945" w:rsidRDefault="00062792" w:rsidP="00D077E9">
                                  <w:pPr>
                                    <w:pStyle w:val="Title"/>
                                  </w:pPr>
                                  <w:r>
                                    <w:t>CƠ SỞ LẬP TRÌNH</w:t>
                                  </w:r>
                                </w:p>
                                <w:p w14:paraId="58A65486" w14:textId="77777777" w:rsidR="00062792" w:rsidRPr="00D86945" w:rsidRDefault="00062792" w:rsidP="00D077E9">
                                  <w:pPr>
                                    <w:pStyle w:val="Title"/>
                                    <w:spacing w:after="0"/>
                                  </w:pPr>
                                  <w:r w:rsidRPr="00D86945">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75045EB"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3E8A3F2C" w14:textId="4A9753FF" w:rsidR="00062792" w:rsidRPr="00D86945" w:rsidRDefault="00062792" w:rsidP="00D077E9">
                            <w:pPr>
                              <w:pStyle w:val="Title"/>
                            </w:pPr>
                            <w:r>
                              <w:t>CƠ SỞ LẬP TRÌNH</w:t>
                            </w:r>
                          </w:p>
                          <w:p w14:paraId="58A65486" w14:textId="77777777" w:rsidR="00062792" w:rsidRPr="00D86945" w:rsidRDefault="00062792" w:rsidP="00D077E9">
                            <w:pPr>
                              <w:pStyle w:val="Title"/>
                              <w:spacing w:after="0"/>
                            </w:pPr>
                            <w:r w:rsidRPr="00D86945">
                              <w:t>2018</w:t>
                            </w:r>
                          </w:p>
                        </w:txbxContent>
                      </v:textbox>
                      <w10:anchorlock/>
                    </v:shape>
                  </w:pict>
                </mc:Fallback>
              </mc:AlternateContent>
            </w:r>
          </w:p>
          <w:p w14:paraId="0605EF19" w14:textId="77777777" w:rsidR="00D077E9" w:rsidRPr="00713B55" w:rsidRDefault="00D077E9" w:rsidP="00CD0179">
            <w:pPr>
              <w:spacing w:line="360" w:lineRule="auto"/>
              <w:rPr>
                <w:rFonts w:ascii="Times New Roman" w:hAnsi="Times New Roman" w:cs="Times New Roman"/>
                <w:sz w:val="26"/>
                <w:szCs w:val="26"/>
              </w:rPr>
            </w:pPr>
            <w:r w:rsidRPr="00713B55">
              <w:rPr>
                <w:rFonts w:ascii="Times New Roman" w:hAnsi="Times New Roman" w:cs="Times New Roman"/>
                <w:noProof/>
                <w:sz w:val="26"/>
                <w:szCs w:val="26"/>
              </w:rPr>
              <mc:AlternateContent>
                <mc:Choice Requires="wps">
                  <w:drawing>
                    <wp:inline distT="0" distB="0" distL="0" distR="0" wp14:anchorId="0BEE0D70" wp14:editId="46862ECB">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FAC30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rsidRPr="00713B55" w14:paraId="14598E98" w14:textId="77777777" w:rsidTr="00D077E9">
        <w:trPr>
          <w:trHeight w:val="7636"/>
        </w:trPr>
        <w:tc>
          <w:tcPr>
            <w:tcW w:w="5580" w:type="dxa"/>
            <w:tcBorders>
              <w:top w:val="nil"/>
              <w:left w:val="nil"/>
              <w:bottom w:val="nil"/>
              <w:right w:val="nil"/>
            </w:tcBorders>
          </w:tcPr>
          <w:p w14:paraId="4ECFC8DC" w14:textId="77777777" w:rsidR="00D077E9" w:rsidRPr="00713B55" w:rsidRDefault="00D077E9" w:rsidP="00CD0179">
            <w:pPr>
              <w:spacing w:line="360" w:lineRule="auto"/>
              <w:rPr>
                <w:rFonts w:ascii="Times New Roman" w:hAnsi="Times New Roman" w:cs="Times New Roman"/>
                <w:noProof/>
                <w:sz w:val="26"/>
                <w:szCs w:val="26"/>
              </w:rPr>
            </w:pPr>
          </w:p>
        </w:tc>
      </w:tr>
      <w:tr w:rsidR="00D077E9" w:rsidRPr="00713B55" w14:paraId="1FB96BDC" w14:textId="77777777" w:rsidTr="00D077E9">
        <w:trPr>
          <w:trHeight w:val="2171"/>
        </w:trPr>
        <w:tc>
          <w:tcPr>
            <w:tcW w:w="5580" w:type="dxa"/>
            <w:tcBorders>
              <w:top w:val="nil"/>
              <w:left w:val="nil"/>
              <w:bottom w:val="nil"/>
              <w:right w:val="nil"/>
            </w:tcBorders>
          </w:tcPr>
          <w:sdt>
            <w:sdtPr>
              <w:rPr>
                <w:rFonts w:ascii="Times New Roman" w:hAnsi="Times New Roman" w:cs="Times New Roman"/>
                <w:sz w:val="26"/>
                <w:szCs w:val="26"/>
              </w:rPr>
              <w:id w:val="1080870105"/>
              <w:placeholder>
                <w:docPart w:val="3712AF277199437995B06930247C2C6F"/>
              </w:placeholder>
              <w15:appearance w15:val="hidden"/>
            </w:sdtPr>
            <w:sdtContent>
              <w:p w14:paraId="4AC01B8F" w14:textId="1C89CE60" w:rsidR="00D077E9" w:rsidRPr="00713B55" w:rsidRDefault="00D077E9" w:rsidP="00CD0179">
                <w:pPr>
                  <w:spacing w:line="360" w:lineRule="auto"/>
                  <w:rPr>
                    <w:rFonts w:ascii="Times New Roman" w:hAnsi="Times New Roman" w:cs="Times New Roman"/>
                    <w:sz w:val="26"/>
                    <w:szCs w:val="26"/>
                  </w:rPr>
                </w:pPr>
                <w:r w:rsidRPr="00713B55">
                  <w:rPr>
                    <w:rStyle w:val="SubtitleChar"/>
                    <w:rFonts w:ascii="Times New Roman" w:hAnsi="Times New Roman" w:cs="Times New Roman"/>
                    <w:b w:val="0"/>
                    <w:sz w:val="26"/>
                    <w:szCs w:val="26"/>
                  </w:rPr>
                  <w:fldChar w:fldCharType="begin"/>
                </w:r>
                <w:r w:rsidRPr="00713B55">
                  <w:rPr>
                    <w:rStyle w:val="SubtitleChar"/>
                    <w:rFonts w:ascii="Times New Roman" w:hAnsi="Times New Roman" w:cs="Times New Roman"/>
                    <w:b w:val="0"/>
                    <w:sz w:val="26"/>
                    <w:szCs w:val="26"/>
                  </w:rPr>
                  <w:instrText xml:space="preserve"> DATE  \@ "MMMM d"  \* MERGEFORMAT </w:instrText>
                </w:r>
                <w:r w:rsidRPr="00713B55">
                  <w:rPr>
                    <w:rStyle w:val="SubtitleChar"/>
                    <w:rFonts w:ascii="Times New Roman" w:hAnsi="Times New Roman" w:cs="Times New Roman"/>
                    <w:b w:val="0"/>
                    <w:sz w:val="26"/>
                    <w:szCs w:val="26"/>
                  </w:rPr>
                  <w:fldChar w:fldCharType="separate"/>
                </w:r>
                <w:r w:rsidR="002B7C9B" w:rsidRPr="00713B55">
                  <w:rPr>
                    <w:rStyle w:val="SubtitleChar"/>
                    <w:rFonts w:ascii="Times New Roman" w:hAnsi="Times New Roman" w:cs="Times New Roman"/>
                    <w:b w:val="0"/>
                    <w:noProof/>
                    <w:sz w:val="26"/>
                    <w:szCs w:val="26"/>
                  </w:rPr>
                  <w:t>April 29</w:t>
                </w:r>
                <w:r w:rsidRPr="00713B55">
                  <w:rPr>
                    <w:rStyle w:val="SubtitleChar"/>
                    <w:rFonts w:ascii="Times New Roman" w:hAnsi="Times New Roman" w:cs="Times New Roman"/>
                    <w:b w:val="0"/>
                    <w:sz w:val="26"/>
                    <w:szCs w:val="26"/>
                  </w:rPr>
                  <w:fldChar w:fldCharType="end"/>
                </w:r>
              </w:p>
            </w:sdtContent>
          </w:sdt>
          <w:p w14:paraId="46EE1B95" w14:textId="77777777" w:rsidR="00D077E9" w:rsidRPr="00713B55" w:rsidRDefault="00D077E9" w:rsidP="00CD0179">
            <w:pPr>
              <w:spacing w:line="360" w:lineRule="auto"/>
              <w:rPr>
                <w:rFonts w:ascii="Times New Roman" w:hAnsi="Times New Roman" w:cs="Times New Roman"/>
                <w:noProof/>
                <w:sz w:val="26"/>
                <w:szCs w:val="26"/>
              </w:rPr>
            </w:pPr>
            <w:r w:rsidRPr="00713B55">
              <w:rPr>
                <w:rFonts w:ascii="Times New Roman" w:hAnsi="Times New Roman" w:cs="Times New Roman"/>
                <w:noProof/>
                <w:sz w:val="26"/>
                <w:szCs w:val="26"/>
              </w:rPr>
              <mc:AlternateContent>
                <mc:Choice Requires="wps">
                  <w:drawing>
                    <wp:inline distT="0" distB="0" distL="0" distR="0" wp14:anchorId="24BE08ED" wp14:editId="29692425">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39977A"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37A50CC7" w14:textId="77777777" w:rsidR="00D077E9" w:rsidRPr="00713B55" w:rsidRDefault="00D077E9" w:rsidP="00CD0179">
            <w:pPr>
              <w:spacing w:line="360" w:lineRule="auto"/>
              <w:rPr>
                <w:rFonts w:ascii="Times New Roman" w:hAnsi="Times New Roman" w:cs="Times New Roman"/>
                <w:noProof/>
                <w:sz w:val="26"/>
                <w:szCs w:val="26"/>
              </w:rPr>
            </w:pPr>
          </w:p>
          <w:p w14:paraId="51E80C7A" w14:textId="77777777" w:rsidR="00D077E9" w:rsidRPr="00713B55" w:rsidRDefault="00D077E9" w:rsidP="00CD0179">
            <w:pPr>
              <w:spacing w:line="360" w:lineRule="auto"/>
              <w:rPr>
                <w:rFonts w:ascii="Times New Roman" w:hAnsi="Times New Roman" w:cs="Times New Roman"/>
                <w:noProof/>
                <w:sz w:val="26"/>
                <w:szCs w:val="26"/>
              </w:rPr>
            </w:pPr>
          </w:p>
          <w:p w14:paraId="4E338A86" w14:textId="47F20BAE" w:rsidR="00D077E9" w:rsidRPr="00713B55" w:rsidRDefault="00062792" w:rsidP="00CD0179">
            <w:pPr>
              <w:spacing w:line="360" w:lineRule="auto"/>
              <w:rPr>
                <w:rFonts w:ascii="Times New Roman" w:hAnsi="Times New Roman" w:cs="Times New Roman"/>
                <w:sz w:val="26"/>
                <w:szCs w:val="26"/>
              </w:rPr>
            </w:pPr>
            <w:sdt>
              <w:sdtPr>
                <w:rPr>
                  <w:rFonts w:ascii="Times New Roman" w:hAnsi="Times New Roman" w:cs="Times New Roman"/>
                  <w:sz w:val="26"/>
                  <w:szCs w:val="26"/>
                </w:rPr>
                <w:id w:val="-1740469667"/>
                <w:placeholder>
                  <w:docPart w:val="2539C04B385C4880B0869795550D0921"/>
                </w:placeholder>
                <w15:appearance w15:val="hidden"/>
              </w:sdtPr>
              <w:sdtContent>
                <w:r w:rsidR="003E3BD2" w:rsidRPr="00713B55">
                  <w:rPr>
                    <w:rFonts w:ascii="Times New Roman" w:hAnsi="Times New Roman" w:cs="Times New Roman"/>
                    <w:sz w:val="26"/>
                    <w:szCs w:val="26"/>
                  </w:rPr>
                  <w:t>T</w:t>
                </w:r>
                <w:r w:rsidR="00E625EF" w:rsidRPr="00713B55">
                  <w:rPr>
                    <w:rFonts w:ascii="Times New Roman" w:hAnsi="Times New Roman" w:cs="Times New Roman"/>
                    <w:sz w:val="26"/>
                    <w:szCs w:val="26"/>
                  </w:rPr>
                  <w:t>H</w:t>
                </w:r>
                <w:r w:rsidR="00855973" w:rsidRPr="00713B55">
                  <w:rPr>
                    <w:rFonts w:ascii="Times New Roman" w:hAnsi="Times New Roman" w:cs="Times New Roman"/>
                    <w:sz w:val="26"/>
                    <w:szCs w:val="26"/>
                  </w:rPr>
                  <w:t>T</w:t>
                </w:r>
                <w:r w:rsidR="003E3BD2" w:rsidRPr="00713B55">
                  <w:rPr>
                    <w:rFonts w:ascii="Times New Roman" w:hAnsi="Times New Roman" w:cs="Times New Roman"/>
                    <w:sz w:val="26"/>
                    <w:szCs w:val="26"/>
                  </w:rPr>
                  <w:t xml:space="preserve"> Restaurant</w:t>
                </w:r>
              </w:sdtContent>
            </w:sdt>
          </w:p>
          <w:p w14:paraId="41602006" w14:textId="77777777" w:rsidR="00D077E9" w:rsidRPr="00713B55" w:rsidRDefault="00D077E9" w:rsidP="00CD0179">
            <w:pPr>
              <w:spacing w:line="360" w:lineRule="auto"/>
              <w:rPr>
                <w:rFonts w:ascii="Times New Roman" w:hAnsi="Times New Roman" w:cs="Times New Roman"/>
                <w:noProof/>
                <w:sz w:val="26"/>
                <w:szCs w:val="26"/>
              </w:rPr>
            </w:pPr>
          </w:p>
        </w:tc>
      </w:tr>
    </w:tbl>
    <w:p w14:paraId="276B9D0E" w14:textId="3AA8F364" w:rsidR="00D077E9" w:rsidRPr="00713B55" w:rsidRDefault="008232D1" w:rsidP="00CD0179">
      <w:pPr>
        <w:spacing w:after="200" w:line="360" w:lineRule="auto"/>
        <w:rPr>
          <w:rFonts w:ascii="Times New Roman" w:hAnsi="Times New Roman" w:cs="Times New Roman"/>
          <w:sz w:val="26"/>
          <w:szCs w:val="26"/>
        </w:rPr>
      </w:pPr>
      <w:r w:rsidRPr="00713B55">
        <w:rPr>
          <w:rFonts w:ascii="Times New Roman" w:hAnsi="Times New Roman" w:cs="Times New Roman"/>
          <w:noProof/>
          <w:sz w:val="26"/>
          <w:szCs w:val="26"/>
        </w:rPr>
        <mc:AlternateContent>
          <mc:Choice Requires="wps">
            <w:drawing>
              <wp:anchor distT="0" distB="0" distL="114300" distR="114300" simplePos="0" relativeHeight="251659264" behindDoc="1" locked="0" layoutInCell="1" allowOverlap="1" wp14:anchorId="793DCDD6" wp14:editId="4C7FF658">
                <wp:simplePos x="0" y="0"/>
                <wp:positionH relativeFrom="column">
                  <wp:posOffset>-750570</wp:posOffset>
                </wp:positionH>
                <wp:positionV relativeFrom="page">
                  <wp:align>bottom</wp:align>
                </wp:positionV>
                <wp:extent cx="7760970" cy="400050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4000500"/>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83256" id="Rectangle 2" o:spid="_x0000_s1026" alt="colored rectangle" style="position:absolute;margin-left:-59.1pt;margin-top:0;width:611.1pt;height:315pt;z-index:-251657216;visibility:visible;mso-wrap-style:square;mso-height-percent:0;mso-wrap-distance-left:9pt;mso-wrap-distance-top:0;mso-wrap-distance-right:9pt;mso-wrap-distance-bottom:0;mso-position-horizontal:absolute;mso-position-horizontal-relative:text;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" fillcolor="#0f0d29 [3200]" stroked="f">
                <w10:wrap anchory="page"/>
              </v:rect>
            </w:pict>
          </mc:Fallback>
        </mc:AlternateContent>
      </w:r>
      <w:r w:rsidR="00D077E9" w:rsidRPr="00713B55">
        <w:rPr>
          <w:rFonts w:ascii="Times New Roman" w:hAnsi="Times New Roman" w:cs="Times New Roman"/>
          <w:noProof/>
          <w:sz w:val="26"/>
          <w:szCs w:val="26"/>
        </w:rPr>
        <mc:AlternateContent>
          <mc:Choice Requires="wps">
            <w:drawing>
              <wp:anchor distT="0" distB="0" distL="114300" distR="114300" simplePos="0" relativeHeight="251660288" behindDoc="1" locked="0" layoutInCell="1" allowOverlap="1" wp14:anchorId="70261562" wp14:editId="7832DDC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E8FDDA"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D077E9" w:rsidRPr="00713B55">
        <w:rPr>
          <w:rFonts w:ascii="Times New Roman" w:hAnsi="Times New Roman" w:cs="Times New Roman"/>
          <w:sz w:val="26"/>
          <w:szCs w:val="26"/>
        </w:rPr>
        <w:br w:type="page"/>
      </w:r>
    </w:p>
    <w:p w14:paraId="6674FC86" w14:textId="6D8F0868" w:rsidR="00D077E9" w:rsidRPr="00713B55" w:rsidRDefault="008B1D6C" w:rsidP="00CD0179">
      <w:pPr>
        <w:pStyle w:val="Heading1"/>
        <w:spacing w:line="360" w:lineRule="auto"/>
        <w:rPr>
          <w:rFonts w:ascii="Times New Roman" w:hAnsi="Times New Roman" w:cs="Times New Roman"/>
          <w:sz w:val="26"/>
          <w:szCs w:val="26"/>
        </w:rPr>
      </w:pPr>
      <w:bookmarkStart w:id="0" w:name="_Toc102161704"/>
      <w:r w:rsidRPr="00713B55">
        <w:rPr>
          <w:rFonts w:ascii="Times New Roman" w:hAnsi="Times New Roman" w:cs="Times New Roman"/>
          <w:sz w:val="26"/>
          <w:szCs w:val="26"/>
        </w:rPr>
        <w:lastRenderedPageBreak/>
        <w:t>LỜI NÓI ĐẦU</w:t>
      </w:r>
      <w:bookmarkEnd w:id="0"/>
      <w:r w:rsidRPr="00713B55">
        <w:rPr>
          <w:rFonts w:ascii="Times New Roman" w:hAnsi="Times New Roman" w:cs="Times New Roman"/>
          <w:sz w:val="26"/>
          <w:szCs w:val="26"/>
        </w:rPr>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D077E9" w:rsidRPr="00713B55" w14:paraId="50B733A0" w14:textId="77777777" w:rsidTr="00DF027C">
        <w:trPr>
          <w:trHeight w:val="3546"/>
        </w:trPr>
        <w:tc>
          <w:tcPr>
            <w:tcW w:w="9999" w:type="dxa"/>
          </w:tcPr>
          <w:p w14:paraId="69115A8B" w14:textId="31EE6856" w:rsidR="00DF027C" w:rsidRPr="00713B55" w:rsidRDefault="008232D1" w:rsidP="00CD0179">
            <w:pPr>
              <w:pStyle w:val="Content"/>
              <w:spacing w:line="360" w:lineRule="auto"/>
              <w:rPr>
                <w:rFonts w:ascii="Times New Roman" w:hAnsi="Times New Roman" w:cs="Times New Roman"/>
                <w:sz w:val="26"/>
                <w:szCs w:val="26"/>
              </w:rPr>
            </w:pPr>
            <w:r w:rsidRPr="00713B55">
              <w:rPr>
                <w:rFonts w:ascii="Times New Roman" w:hAnsi="Times New Roman" w:cs="Times New Roman"/>
                <w:sz w:val="26"/>
                <w:szCs w:val="26"/>
              </w:rPr>
              <w:t xml:space="preserve">Đây là bản báo cáo của nhóm chúng tôi về </w:t>
            </w:r>
            <w:r w:rsidR="00855973" w:rsidRPr="00713B55">
              <w:rPr>
                <w:rFonts w:ascii="Times New Roman" w:hAnsi="Times New Roman" w:cs="Times New Roman"/>
                <w:sz w:val="26"/>
                <w:szCs w:val="26"/>
              </w:rPr>
              <w:t>phần mềm</w:t>
            </w:r>
            <w:r w:rsidRPr="00713B55">
              <w:rPr>
                <w:rFonts w:ascii="Times New Roman" w:hAnsi="Times New Roman" w:cs="Times New Roman"/>
                <w:sz w:val="26"/>
                <w:szCs w:val="26"/>
              </w:rPr>
              <w:t xml:space="preserve"> quản lý nhà h</w:t>
            </w:r>
            <w:r w:rsidR="00A3385C" w:rsidRPr="00713B55">
              <w:rPr>
                <w:rFonts w:ascii="Times New Roman" w:hAnsi="Times New Roman" w:cs="Times New Roman"/>
                <w:sz w:val="26"/>
                <w:szCs w:val="26"/>
              </w:rPr>
              <w:t>àng</w:t>
            </w:r>
            <w:r w:rsidRPr="00713B55">
              <w:rPr>
                <w:rFonts w:ascii="Times New Roman" w:hAnsi="Times New Roman" w:cs="Times New Roman"/>
                <w:sz w:val="26"/>
                <w:szCs w:val="26"/>
              </w:rPr>
              <w:t xml:space="preserve"> thức ăn nhanh</w:t>
            </w:r>
            <w:r w:rsidR="00855973" w:rsidRPr="00713B55">
              <w:rPr>
                <w:rFonts w:ascii="Times New Roman" w:hAnsi="Times New Roman" w:cs="Times New Roman"/>
                <w:sz w:val="26"/>
                <w:szCs w:val="26"/>
              </w:rPr>
              <w:t xml:space="preserve"> của nhóm chúng tôi</w:t>
            </w:r>
          </w:p>
          <w:p w14:paraId="6D1893EF" w14:textId="77777777" w:rsidR="008232D1" w:rsidRPr="00713B55" w:rsidRDefault="008232D1" w:rsidP="00CD0179">
            <w:pPr>
              <w:pStyle w:val="Content"/>
              <w:spacing w:line="360" w:lineRule="auto"/>
              <w:rPr>
                <w:rFonts w:ascii="Times New Roman" w:hAnsi="Times New Roman" w:cs="Times New Roman"/>
                <w:sz w:val="26"/>
                <w:szCs w:val="26"/>
              </w:rPr>
            </w:pPr>
          </w:p>
          <w:p w14:paraId="324F30FD" w14:textId="3337D8DE" w:rsidR="008232D1" w:rsidRPr="00713B55" w:rsidRDefault="008232D1" w:rsidP="00CD0179">
            <w:pPr>
              <w:pStyle w:val="Content"/>
              <w:spacing w:line="360" w:lineRule="auto"/>
              <w:rPr>
                <w:rFonts w:ascii="Times New Roman" w:hAnsi="Times New Roman" w:cs="Times New Roman"/>
                <w:sz w:val="26"/>
                <w:szCs w:val="26"/>
              </w:rPr>
            </w:pPr>
            <w:r w:rsidRPr="00713B55">
              <w:rPr>
                <w:rFonts w:ascii="Times New Roman" w:hAnsi="Times New Roman" w:cs="Times New Roman"/>
                <w:sz w:val="26"/>
                <w:szCs w:val="26"/>
              </w:rPr>
              <w:t>Nhóm chúng tôi bao gồm</w:t>
            </w:r>
            <w:r w:rsidR="00724BB7" w:rsidRPr="00713B55">
              <w:rPr>
                <w:rFonts w:ascii="Times New Roman" w:hAnsi="Times New Roman" w:cs="Times New Roman"/>
                <w:sz w:val="26"/>
                <w:szCs w:val="26"/>
              </w:rPr>
              <w:t>:</w:t>
            </w:r>
          </w:p>
          <w:bookmarkStart w:id="1" w:name="_Toc102161705" w:displacedByCustomXml="next"/>
          <w:sdt>
            <w:sdtPr>
              <w:rPr>
                <w:rFonts w:ascii="Times New Roman" w:eastAsiaTheme="minorEastAsia" w:hAnsi="Times New Roman" w:cs="Times New Roman"/>
                <w:b/>
                <w:sz w:val="26"/>
                <w:szCs w:val="22"/>
              </w:rPr>
              <w:id w:val="1660650702"/>
              <w:placeholder>
                <w:docPart w:val="85F3C81B75CB4AD899195FF1B6B6A9AB"/>
              </w:placeholder>
              <w15:dataBinding w:prefixMappings="xmlns:ns0='http://schemas.microsoft.com/temp/samples' " w:xpath="/ns0:employees[1]/ns0:employee[1]/ns0:CompanyName[1]" w:storeItemID="{00000000-0000-0000-0000-000000000000}"/>
              <w15:appearance w15:val="hidden"/>
            </w:sdtPr>
            <w:sdtContent>
              <w:p w14:paraId="23171601" w14:textId="77777777" w:rsidR="008232D1" w:rsidRPr="00713B55" w:rsidRDefault="008232D1" w:rsidP="00CD0179">
                <w:pPr>
                  <w:pStyle w:val="Heading2"/>
                  <w:spacing w:line="360" w:lineRule="auto"/>
                  <w:rPr>
                    <w:rFonts w:ascii="Times New Roman" w:hAnsi="Times New Roman" w:cs="Times New Roman"/>
                    <w:sz w:val="26"/>
                  </w:rPr>
                </w:pPr>
                <w:r w:rsidRPr="00713B55">
                  <w:rPr>
                    <w:rFonts w:ascii="Times New Roman" w:hAnsi="Times New Roman" w:cs="Times New Roman"/>
                    <w:sz w:val="26"/>
                  </w:rPr>
                  <w:t>DANH SÁCH THÀNH VIÊN NHÓM</w:t>
                </w:r>
                <w:bookmarkEnd w:id="1"/>
              </w:p>
              <w:tbl>
                <w:tblPr>
                  <w:tblStyle w:val="TableGrid"/>
                  <w:tblW w:w="0" w:type="auto"/>
                  <w:tblLook w:val="04A0" w:firstRow="1" w:lastRow="0" w:firstColumn="1" w:lastColumn="0" w:noHBand="0" w:noVBand="1"/>
                </w:tblPr>
                <w:tblGrid>
                  <w:gridCol w:w="4994"/>
                  <w:gridCol w:w="4995"/>
                </w:tblGrid>
                <w:tr w:rsidR="00E769A8" w:rsidRPr="00713B55" w14:paraId="46B53484" w14:textId="77777777" w:rsidTr="00E769A8">
                  <w:tc>
                    <w:tcPr>
                      <w:tcW w:w="4994" w:type="dxa"/>
                    </w:tcPr>
                    <w:p w14:paraId="6537B671" w14:textId="06F5CAB9" w:rsidR="00E769A8" w:rsidRPr="00713B55" w:rsidRDefault="00E769A8"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Họ và Tên</w:t>
                      </w:r>
                    </w:p>
                  </w:tc>
                  <w:tc>
                    <w:tcPr>
                      <w:tcW w:w="4995" w:type="dxa"/>
                    </w:tcPr>
                    <w:p w14:paraId="255EF3A1" w14:textId="05687C3B" w:rsidR="00E769A8" w:rsidRPr="00713B55" w:rsidRDefault="00E769A8"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MSSV</w:t>
                      </w:r>
                    </w:p>
                  </w:tc>
                </w:tr>
                <w:tr w:rsidR="00E769A8" w:rsidRPr="00713B55" w14:paraId="67038F91" w14:textId="77777777" w:rsidTr="00E769A8">
                  <w:tc>
                    <w:tcPr>
                      <w:tcW w:w="4994" w:type="dxa"/>
                    </w:tcPr>
                    <w:p w14:paraId="30AC7B4E" w14:textId="71E0B177" w:rsidR="00E769A8" w:rsidRPr="00713B55" w:rsidRDefault="00E769A8"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Nguyễn Viết Trung</w:t>
                      </w:r>
                    </w:p>
                  </w:tc>
                  <w:tc>
                    <w:tcPr>
                      <w:tcW w:w="4995" w:type="dxa"/>
                    </w:tcPr>
                    <w:p w14:paraId="64032086" w14:textId="7E337DAC" w:rsidR="00E769A8" w:rsidRPr="00713B55" w:rsidRDefault="003C7FF5"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2174801030097</w:t>
                      </w:r>
                    </w:p>
                  </w:tc>
                </w:tr>
                <w:tr w:rsidR="00E769A8" w:rsidRPr="00713B55" w14:paraId="02624F0A" w14:textId="77777777" w:rsidTr="00E769A8">
                  <w:tc>
                    <w:tcPr>
                      <w:tcW w:w="4994" w:type="dxa"/>
                    </w:tcPr>
                    <w:p w14:paraId="0EA7942E" w14:textId="7B236129" w:rsidR="00E769A8" w:rsidRPr="00713B55" w:rsidRDefault="00E769A8"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Nguyễn Thanh Hiệp</w:t>
                      </w:r>
                    </w:p>
                  </w:tc>
                  <w:tc>
                    <w:tcPr>
                      <w:tcW w:w="4995" w:type="dxa"/>
                    </w:tcPr>
                    <w:p w14:paraId="4DEC6EC5" w14:textId="049EF24A" w:rsidR="00E769A8" w:rsidRPr="00713B55" w:rsidRDefault="003C7FF5"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2174801030088</w:t>
                      </w:r>
                    </w:p>
                  </w:tc>
                </w:tr>
                <w:tr w:rsidR="00E769A8" w:rsidRPr="00713B55" w14:paraId="61339C66" w14:textId="77777777" w:rsidTr="00E769A8">
                  <w:tc>
                    <w:tcPr>
                      <w:tcW w:w="4994" w:type="dxa"/>
                    </w:tcPr>
                    <w:p w14:paraId="107EF373" w14:textId="36FB5F42" w:rsidR="00E769A8" w:rsidRPr="00713B55" w:rsidRDefault="00680540"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Nguyễn Minh Thông</w:t>
                      </w:r>
                    </w:p>
                  </w:tc>
                  <w:tc>
                    <w:tcPr>
                      <w:tcW w:w="4995" w:type="dxa"/>
                    </w:tcPr>
                    <w:p w14:paraId="714E3AD3" w14:textId="6E027D33" w:rsidR="00E769A8" w:rsidRPr="00713B55" w:rsidRDefault="003C7FF5"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2174801030005</w:t>
                      </w:r>
                    </w:p>
                  </w:tc>
                </w:tr>
              </w:tbl>
              <w:p w14:paraId="64EC2709" w14:textId="77777777" w:rsidR="008232D1" w:rsidRPr="00713B55" w:rsidRDefault="00062792" w:rsidP="00CD0179">
                <w:pPr>
                  <w:spacing w:line="360" w:lineRule="auto"/>
                  <w:rPr>
                    <w:rFonts w:ascii="Times New Roman" w:hAnsi="Times New Roman" w:cs="Times New Roman"/>
                    <w:sz w:val="26"/>
                    <w:szCs w:val="26"/>
                  </w:rPr>
                </w:pPr>
              </w:p>
            </w:sdtContent>
          </w:sdt>
          <w:p w14:paraId="4BF352AA" w14:textId="62F02884" w:rsidR="008232D1" w:rsidRPr="00713B55" w:rsidRDefault="008232D1" w:rsidP="00CD0179">
            <w:pPr>
              <w:pStyle w:val="Content"/>
              <w:spacing w:line="360" w:lineRule="auto"/>
              <w:rPr>
                <w:rFonts w:ascii="Times New Roman" w:hAnsi="Times New Roman" w:cs="Times New Roman"/>
                <w:sz w:val="26"/>
                <w:szCs w:val="26"/>
              </w:rPr>
            </w:pPr>
          </w:p>
        </w:tc>
      </w:tr>
      <w:tr w:rsidR="00855973" w:rsidRPr="00713B55" w14:paraId="273C4793" w14:textId="77777777" w:rsidTr="00DF027C">
        <w:trPr>
          <w:trHeight w:val="3546"/>
        </w:trPr>
        <w:tc>
          <w:tcPr>
            <w:tcW w:w="9999" w:type="dxa"/>
          </w:tcPr>
          <w:p w14:paraId="600126D9" w14:textId="77777777" w:rsidR="00855973" w:rsidRPr="00713B55" w:rsidRDefault="00855973" w:rsidP="00CD0179">
            <w:pPr>
              <w:pStyle w:val="Content"/>
              <w:spacing w:line="360" w:lineRule="auto"/>
              <w:rPr>
                <w:rFonts w:ascii="Times New Roman" w:hAnsi="Times New Roman" w:cs="Times New Roman"/>
                <w:sz w:val="26"/>
                <w:szCs w:val="26"/>
              </w:rPr>
            </w:pPr>
          </w:p>
        </w:tc>
      </w:tr>
      <w:tr w:rsidR="00855973" w:rsidRPr="00713B55" w14:paraId="17325A17" w14:textId="77777777" w:rsidTr="00DF027C">
        <w:trPr>
          <w:trHeight w:val="3546"/>
        </w:trPr>
        <w:tc>
          <w:tcPr>
            <w:tcW w:w="9999" w:type="dxa"/>
          </w:tcPr>
          <w:p w14:paraId="119EE135" w14:textId="77777777" w:rsidR="00855973" w:rsidRPr="00713B55" w:rsidRDefault="00855973" w:rsidP="00CD0179">
            <w:pPr>
              <w:pStyle w:val="Content"/>
              <w:spacing w:line="360" w:lineRule="auto"/>
              <w:rPr>
                <w:rFonts w:ascii="Times New Roman" w:hAnsi="Times New Roman" w:cs="Times New Roman"/>
                <w:sz w:val="26"/>
                <w:szCs w:val="26"/>
              </w:rPr>
            </w:pPr>
          </w:p>
        </w:tc>
      </w:tr>
    </w:tbl>
    <w:p w14:paraId="1C369520" w14:textId="09952717" w:rsidR="008232D1" w:rsidRPr="00713B55" w:rsidRDefault="008232D1" w:rsidP="00CD0179">
      <w:pPr>
        <w:spacing w:line="360" w:lineRule="auto"/>
        <w:rPr>
          <w:rFonts w:ascii="Times New Roman" w:hAnsi="Times New Roman" w:cs="Times New Roman"/>
          <w:sz w:val="26"/>
          <w:szCs w:val="26"/>
        </w:rPr>
      </w:pPr>
    </w:p>
    <w:p w14:paraId="3A096536" w14:textId="0698B9AD" w:rsidR="00E42D9D" w:rsidRPr="00713B55" w:rsidRDefault="008232D1" w:rsidP="00CD0179">
      <w:pPr>
        <w:spacing w:after="200" w:line="360" w:lineRule="auto"/>
        <w:rPr>
          <w:rFonts w:ascii="Times New Roman" w:hAnsi="Times New Roman" w:cs="Times New Roman"/>
          <w:sz w:val="26"/>
          <w:szCs w:val="26"/>
        </w:rPr>
      </w:pPr>
      <w:r w:rsidRPr="00713B55">
        <w:rPr>
          <w:rFonts w:ascii="Times New Roman" w:hAnsi="Times New Roman" w:cs="Times New Roman"/>
          <w:sz w:val="26"/>
          <w:szCs w:val="26"/>
        </w:rPr>
        <w:br w:type="page"/>
      </w:r>
    </w:p>
    <w:bookmarkStart w:id="2" w:name="_Toc102161706" w:displacedByCustomXml="next"/>
    <w:sdt>
      <w:sdtPr>
        <w:rPr>
          <w:rFonts w:ascii="Times New Roman" w:eastAsiaTheme="minorEastAsia" w:hAnsi="Times New Roman" w:cs="Times New Roman"/>
          <w:color w:val="082A75" w:themeColor="text2"/>
          <w:kern w:val="0"/>
          <w:sz w:val="26"/>
          <w:szCs w:val="26"/>
        </w:rPr>
        <w:id w:val="-896437027"/>
        <w:docPartObj>
          <w:docPartGallery w:val="Table of Contents"/>
          <w:docPartUnique/>
        </w:docPartObj>
      </w:sdtPr>
      <w:sdtEndPr>
        <w:rPr>
          <w:bCs/>
          <w:noProof/>
        </w:rPr>
      </w:sdtEndPr>
      <w:sdtContent>
        <w:p w14:paraId="6F178FEC" w14:textId="4C717588" w:rsidR="00E42D9D" w:rsidRPr="00713B55" w:rsidRDefault="00E42D9D" w:rsidP="00CD0179">
          <w:pPr>
            <w:pStyle w:val="Heading1"/>
            <w:spacing w:line="360" w:lineRule="auto"/>
            <w:rPr>
              <w:rFonts w:ascii="Times New Roman" w:hAnsi="Times New Roman" w:cs="Times New Roman"/>
              <w:sz w:val="26"/>
              <w:szCs w:val="26"/>
            </w:rPr>
          </w:pPr>
          <w:r w:rsidRPr="00713B55">
            <w:rPr>
              <w:rFonts w:ascii="Times New Roman" w:hAnsi="Times New Roman" w:cs="Times New Roman"/>
              <w:sz w:val="26"/>
              <w:szCs w:val="26"/>
            </w:rPr>
            <w:t>MỤC LỤC</w:t>
          </w:r>
          <w:bookmarkEnd w:id="2"/>
        </w:p>
        <w:p w14:paraId="58266E28" w14:textId="73DB3BE0" w:rsidR="002473EE" w:rsidRPr="00713B55" w:rsidRDefault="00E42D9D">
          <w:pPr>
            <w:pStyle w:val="TOC1"/>
            <w:tabs>
              <w:tab w:val="right" w:leader="dot" w:pos="9592"/>
            </w:tabs>
            <w:rPr>
              <w:rFonts w:ascii="Times New Roman" w:hAnsi="Times New Roman"/>
              <w:noProof/>
            </w:rPr>
          </w:pPr>
          <w:r w:rsidRPr="00713B55">
            <w:rPr>
              <w:rFonts w:ascii="Times New Roman" w:hAnsi="Times New Roman"/>
              <w:b/>
              <w:bCs/>
              <w:noProof/>
              <w:sz w:val="26"/>
              <w:szCs w:val="26"/>
            </w:rPr>
            <w:fldChar w:fldCharType="begin"/>
          </w:r>
          <w:r w:rsidRPr="00713B55">
            <w:rPr>
              <w:rFonts w:ascii="Times New Roman" w:hAnsi="Times New Roman"/>
              <w:b/>
              <w:bCs/>
              <w:noProof/>
              <w:sz w:val="26"/>
              <w:szCs w:val="26"/>
            </w:rPr>
            <w:instrText xml:space="preserve"> TOC \o "1-3" \h \z \u </w:instrText>
          </w:r>
          <w:r w:rsidRPr="00713B55">
            <w:rPr>
              <w:rFonts w:ascii="Times New Roman" w:hAnsi="Times New Roman"/>
              <w:b/>
              <w:bCs/>
              <w:noProof/>
              <w:sz w:val="26"/>
              <w:szCs w:val="26"/>
            </w:rPr>
            <w:fldChar w:fldCharType="separate"/>
          </w:r>
          <w:hyperlink w:anchor="_Toc102161704" w:history="1">
            <w:r w:rsidR="002473EE" w:rsidRPr="00713B55">
              <w:rPr>
                <w:rStyle w:val="Hyperlink"/>
                <w:rFonts w:ascii="Times New Roman" w:hAnsi="Times New Roman"/>
                <w:noProof/>
              </w:rPr>
              <w:t>LỜI NÓI ĐẦU</w:t>
            </w:r>
            <w:r w:rsidR="002473EE" w:rsidRPr="00713B55">
              <w:rPr>
                <w:rFonts w:ascii="Times New Roman" w:hAnsi="Times New Roman"/>
                <w:noProof/>
                <w:webHidden/>
              </w:rPr>
              <w:tab/>
            </w:r>
            <w:r w:rsidR="002473EE" w:rsidRPr="00713B55">
              <w:rPr>
                <w:rFonts w:ascii="Times New Roman" w:hAnsi="Times New Roman"/>
                <w:noProof/>
                <w:webHidden/>
              </w:rPr>
              <w:fldChar w:fldCharType="begin"/>
            </w:r>
            <w:r w:rsidR="002473EE" w:rsidRPr="00713B55">
              <w:rPr>
                <w:rFonts w:ascii="Times New Roman" w:hAnsi="Times New Roman"/>
                <w:noProof/>
                <w:webHidden/>
              </w:rPr>
              <w:instrText xml:space="preserve"> PAGEREF _Toc102161704 \h </w:instrText>
            </w:r>
            <w:r w:rsidR="002473EE" w:rsidRPr="00713B55">
              <w:rPr>
                <w:rFonts w:ascii="Times New Roman" w:hAnsi="Times New Roman"/>
                <w:noProof/>
                <w:webHidden/>
              </w:rPr>
            </w:r>
            <w:r w:rsidR="002473EE" w:rsidRPr="00713B55">
              <w:rPr>
                <w:rFonts w:ascii="Times New Roman" w:hAnsi="Times New Roman"/>
                <w:noProof/>
                <w:webHidden/>
              </w:rPr>
              <w:fldChar w:fldCharType="separate"/>
            </w:r>
            <w:r w:rsidR="002473EE" w:rsidRPr="00713B55">
              <w:rPr>
                <w:rFonts w:ascii="Times New Roman" w:hAnsi="Times New Roman"/>
                <w:noProof/>
                <w:webHidden/>
              </w:rPr>
              <w:t>2</w:t>
            </w:r>
            <w:r w:rsidR="002473EE" w:rsidRPr="00713B55">
              <w:rPr>
                <w:rFonts w:ascii="Times New Roman" w:hAnsi="Times New Roman"/>
                <w:noProof/>
                <w:webHidden/>
              </w:rPr>
              <w:fldChar w:fldCharType="end"/>
            </w:r>
          </w:hyperlink>
        </w:p>
        <w:p w14:paraId="555CC6BA" w14:textId="6DE2F42D" w:rsidR="002473EE" w:rsidRPr="00713B55" w:rsidRDefault="002473EE">
          <w:pPr>
            <w:pStyle w:val="TOC2"/>
            <w:tabs>
              <w:tab w:val="right" w:leader="dot" w:pos="9592"/>
            </w:tabs>
            <w:rPr>
              <w:rFonts w:ascii="Times New Roman" w:hAnsi="Times New Roman"/>
              <w:noProof/>
            </w:rPr>
          </w:pPr>
          <w:hyperlink w:anchor="_Toc102161705" w:history="1">
            <w:r w:rsidRPr="00713B55">
              <w:rPr>
                <w:rStyle w:val="Hyperlink"/>
                <w:rFonts w:ascii="Times New Roman" w:hAnsi="Times New Roman"/>
                <w:noProof/>
              </w:rPr>
              <w:t>DANH SÁCH THÀNH VIÊN NHÓM</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_Toc102161705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2</w:t>
            </w:r>
            <w:r w:rsidRPr="00713B55">
              <w:rPr>
                <w:rFonts w:ascii="Times New Roman" w:hAnsi="Times New Roman"/>
                <w:noProof/>
                <w:webHidden/>
              </w:rPr>
              <w:fldChar w:fldCharType="end"/>
            </w:r>
          </w:hyperlink>
        </w:p>
        <w:p w14:paraId="6340B15F" w14:textId="2BB0EAB1" w:rsidR="002473EE" w:rsidRPr="00713B55" w:rsidRDefault="002473EE">
          <w:pPr>
            <w:pStyle w:val="TOC1"/>
            <w:tabs>
              <w:tab w:val="right" w:leader="dot" w:pos="9592"/>
            </w:tabs>
            <w:rPr>
              <w:rFonts w:ascii="Times New Roman" w:hAnsi="Times New Roman"/>
              <w:noProof/>
            </w:rPr>
          </w:pPr>
          <w:hyperlink w:anchor="_Toc102161706" w:history="1">
            <w:r w:rsidRPr="00713B55">
              <w:rPr>
                <w:rStyle w:val="Hyperlink"/>
                <w:rFonts w:ascii="Times New Roman" w:hAnsi="Times New Roman"/>
                <w:noProof/>
              </w:rPr>
              <w:t>MỤC LỤC</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_Toc102161706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w:t>
            </w:r>
            <w:r w:rsidRPr="00713B55">
              <w:rPr>
                <w:rFonts w:ascii="Times New Roman" w:hAnsi="Times New Roman"/>
                <w:noProof/>
                <w:webHidden/>
              </w:rPr>
              <w:fldChar w:fldCharType="end"/>
            </w:r>
          </w:hyperlink>
        </w:p>
        <w:p w14:paraId="43E1879E" w14:textId="227B8425" w:rsidR="002473EE" w:rsidRPr="00713B55" w:rsidRDefault="002473EE">
          <w:pPr>
            <w:pStyle w:val="TOC1"/>
            <w:tabs>
              <w:tab w:val="right" w:leader="dot" w:pos="9592"/>
            </w:tabs>
            <w:rPr>
              <w:rFonts w:ascii="Times New Roman" w:hAnsi="Times New Roman"/>
              <w:noProof/>
            </w:rPr>
          </w:pPr>
          <w:hyperlink w:anchor="_Toc102161707" w:history="1">
            <w:r w:rsidRPr="00713B55">
              <w:rPr>
                <w:rStyle w:val="Hyperlink"/>
                <w:rFonts w:ascii="Times New Roman" w:hAnsi="Times New Roman"/>
                <w:noProof/>
              </w:rPr>
              <w:t>I/. TỔNG QUAN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_Toc102161707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4</w:t>
            </w:r>
            <w:r w:rsidRPr="00713B55">
              <w:rPr>
                <w:rFonts w:ascii="Times New Roman" w:hAnsi="Times New Roman"/>
                <w:noProof/>
                <w:webHidden/>
              </w:rPr>
              <w:fldChar w:fldCharType="end"/>
            </w:r>
          </w:hyperlink>
        </w:p>
        <w:p w14:paraId="3E1C86C6" w14:textId="5BD7CFAA" w:rsidR="002473EE" w:rsidRPr="00713B55" w:rsidRDefault="002473EE">
          <w:pPr>
            <w:pStyle w:val="TOC1"/>
            <w:tabs>
              <w:tab w:val="right" w:leader="dot" w:pos="9592"/>
            </w:tabs>
            <w:rPr>
              <w:rFonts w:ascii="Times New Roman" w:hAnsi="Times New Roman"/>
              <w:noProof/>
            </w:rPr>
          </w:pPr>
          <w:hyperlink w:anchor="_Toc102161708" w:history="1">
            <w:r w:rsidRPr="00713B55">
              <w:rPr>
                <w:rStyle w:val="Hyperlink"/>
                <w:rFonts w:ascii="Times New Roman" w:hAnsi="Times New Roman"/>
                <w:noProof/>
              </w:rPr>
              <w:t>II/. PHÂN TÍCH DATABASE</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_Toc102161708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5</w:t>
            </w:r>
            <w:r w:rsidRPr="00713B55">
              <w:rPr>
                <w:rFonts w:ascii="Times New Roman" w:hAnsi="Times New Roman"/>
                <w:noProof/>
                <w:webHidden/>
              </w:rPr>
              <w:fldChar w:fldCharType="end"/>
            </w:r>
          </w:hyperlink>
        </w:p>
        <w:p w14:paraId="676B339E" w14:textId="3993ACC4" w:rsidR="002473EE" w:rsidRPr="00713B55" w:rsidRDefault="002473EE">
          <w:pPr>
            <w:pStyle w:val="TOC1"/>
            <w:tabs>
              <w:tab w:val="right" w:leader="dot" w:pos="9592"/>
            </w:tabs>
            <w:rPr>
              <w:rFonts w:ascii="Times New Roman" w:hAnsi="Times New Roman"/>
              <w:noProof/>
            </w:rPr>
          </w:pPr>
          <w:hyperlink w:anchor="_Toc102161709" w:history="1">
            <w:r w:rsidRPr="00713B55">
              <w:rPr>
                <w:rStyle w:val="Hyperlink"/>
                <w:rFonts w:ascii="Times New Roman" w:hAnsi="Times New Roman"/>
                <w:noProof/>
              </w:rPr>
              <w:t>1. MÔ HÌNH QUAN HỆ ER</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_Toc102161709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5</w:t>
            </w:r>
            <w:r w:rsidRPr="00713B55">
              <w:rPr>
                <w:rFonts w:ascii="Times New Roman" w:hAnsi="Times New Roman"/>
                <w:noProof/>
                <w:webHidden/>
              </w:rPr>
              <w:fldChar w:fldCharType="end"/>
            </w:r>
          </w:hyperlink>
        </w:p>
        <w:p w14:paraId="16A81E80" w14:textId="2EA94508" w:rsidR="002473EE" w:rsidRPr="00713B55" w:rsidRDefault="002473EE">
          <w:pPr>
            <w:pStyle w:val="TOC2"/>
            <w:tabs>
              <w:tab w:val="right" w:leader="dot" w:pos="9592"/>
            </w:tabs>
            <w:rPr>
              <w:rFonts w:ascii="Times New Roman" w:hAnsi="Times New Roman"/>
              <w:noProof/>
            </w:rPr>
          </w:pPr>
          <w:hyperlink w:anchor="_Toc102161710" w:history="1">
            <w:r w:rsidRPr="00713B55">
              <w:rPr>
                <w:rStyle w:val="Hyperlink"/>
                <w:rFonts w:ascii="Times New Roman" w:hAnsi="Times New Roman"/>
                <w:noProof/>
              </w:rPr>
              <w:t>1.1 LƯỢC ĐỒ QUAN HỆ-THỰC THỂ ER</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_Toc102161710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5</w:t>
            </w:r>
            <w:r w:rsidRPr="00713B55">
              <w:rPr>
                <w:rFonts w:ascii="Times New Roman" w:hAnsi="Times New Roman"/>
                <w:noProof/>
                <w:webHidden/>
              </w:rPr>
              <w:fldChar w:fldCharType="end"/>
            </w:r>
          </w:hyperlink>
        </w:p>
        <w:p w14:paraId="4AA6CFC5" w14:textId="03FB0731" w:rsidR="002473EE" w:rsidRPr="00713B55" w:rsidRDefault="002473EE">
          <w:pPr>
            <w:pStyle w:val="TOC1"/>
            <w:tabs>
              <w:tab w:val="right" w:leader="dot" w:pos="9592"/>
            </w:tabs>
            <w:rPr>
              <w:rFonts w:ascii="Times New Roman" w:hAnsi="Times New Roman"/>
              <w:noProof/>
            </w:rPr>
          </w:pPr>
          <w:hyperlink w:anchor="_Toc102161711" w:history="1">
            <w:r w:rsidRPr="00713B55">
              <w:rPr>
                <w:rStyle w:val="Hyperlink"/>
                <w:rFonts w:ascii="Times New Roman" w:hAnsi="Times New Roman"/>
                <w:noProof/>
              </w:rPr>
              <w:t>2. CHUẨN HOÁ DỮ LIỆU</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_Toc102161711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6</w:t>
            </w:r>
            <w:r w:rsidRPr="00713B55">
              <w:rPr>
                <w:rFonts w:ascii="Times New Roman" w:hAnsi="Times New Roman"/>
                <w:noProof/>
                <w:webHidden/>
              </w:rPr>
              <w:fldChar w:fldCharType="end"/>
            </w:r>
          </w:hyperlink>
        </w:p>
        <w:p w14:paraId="7C7D860A" w14:textId="126E9823" w:rsidR="002473EE" w:rsidRPr="00713B55" w:rsidRDefault="002473EE">
          <w:pPr>
            <w:pStyle w:val="TOC2"/>
            <w:tabs>
              <w:tab w:val="right" w:leader="dot" w:pos="9592"/>
            </w:tabs>
            <w:rPr>
              <w:rFonts w:ascii="Times New Roman" w:hAnsi="Times New Roman"/>
              <w:noProof/>
            </w:rPr>
          </w:pPr>
          <w:hyperlink w:anchor="_Toc102161712" w:history="1">
            <w:r w:rsidRPr="00713B55">
              <w:rPr>
                <w:rStyle w:val="Hyperlink"/>
                <w:rFonts w:ascii="Times New Roman" w:hAnsi="Times New Roman"/>
                <w:b/>
                <w:noProof/>
              </w:rPr>
              <w:t>2.1 TẬP R , PHỤ THUỘC HÀM VÀ KHOÁ</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_Toc102161712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6</w:t>
            </w:r>
            <w:r w:rsidRPr="00713B55">
              <w:rPr>
                <w:rFonts w:ascii="Times New Roman" w:hAnsi="Times New Roman"/>
                <w:noProof/>
                <w:webHidden/>
              </w:rPr>
              <w:fldChar w:fldCharType="end"/>
            </w:r>
          </w:hyperlink>
        </w:p>
        <w:p w14:paraId="768C26CA" w14:textId="7310272D" w:rsidR="002473EE" w:rsidRPr="00713B55" w:rsidRDefault="002473EE">
          <w:pPr>
            <w:pStyle w:val="TOC2"/>
            <w:tabs>
              <w:tab w:val="right" w:leader="dot" w:pos="9592"/>
            </w:tabs>
            <w:rPr>
              <w:rFonts w:ascii="Times New Roman" w:hAnsi="Times New Roman"/>
              <w:noProof/>
            </w:rPr>
          </w:pPr>
          <w:hyperlink w:anchor="_Toc102161713" w:history="1">
            <w:r w:rsidRPr="00713B55">
              <w:rPr>
                <w:rStyle w:val="Hyperlink"/>
                <w:rFonts w:ascii="Times New Roman" w:hAnsi="Times New Roman"/>
                <w:noProof/>
              </w:rPr>
              <w:t>2.2 CHUẨN HOÁ DỮ LIỆU</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_Toc102161713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6</w:t>
            </w:r>
            <w:r w:rsidRPr="00713B55">
              <w:rPr>
                <w:rFonts w:ascii="Times New Roman" w:hAnsi="Times New Roman"/>
                <w:noProof/>
                <w:webHidden/>
              </w:rPr>
              <w:fldChar w:fldCharType="end"/>
            </w:r>
          </w:hyperlink>
        </w:p>
        <w:p w14:paraId="79B908A4" w14:textId="1177E59C" w:rsidR="002473EE" w:rsidRPr="00713B55" w:rsidRDefault="002473EE">
          <w:pPr>
            <w:pStyle w:val="TOC2"/>
            <w:tabs>
              <w:tab w:val="right" w:leader="dot" w:pos="9592"/>
            </w:tabs>
            <w:rPr>
              <w:rFonts w:ascii="Times New Roman" w:hAnsi="Times New Roman"/>
              <w:noProof/>
            </w:rPr>
          </w:pPr>
          <w:hyperlink w:anchor="_Toc102161714" w:history="1">
            <w:r w:rsidRPr="00713B55">
              <w:rPr>
                <w:rStyle w:val="Hyperlink"/>
                <w:rFonts w:ascii="Times New Roman" w:hAnsi="Times New Roman"/>
                <w:noProof/>
              </w:rPr>
              <w:t>2.3 PHÂN RÃ BẢNG</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_Toc102161714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8</w:t>
            </w:r>
            <w:r w:rsidRPr="00713B55">
              <w:rPr>
                <w:rFonts w:ascii="Times New Roman" w:hAnsi="Times New Roman"/>
                <w:noProof/>
                <w:webHidden/>
              </w:rPr>
              <w:fldChar w:fldCharType="end"/>
            </w:r>
          </w:hyperlink>
        </w:p>
        <w:p w14:paraId="4A8D861F" w14:textId="0A0CA08E" w:rsidR="002473EE" w:rsidRPr="00713B55" w:rsidRDefault="002473EE">
          <w:pPr>
            <w:pStyle w:val="TOC1"/>
            <w:tabs>
              <w:tab w:val="right" w:leader="dot" w:pos="9592"/>
            </w:tabs>
            <w:rPr>
              <w:rFonts w:ascii="Times New Roman" w:hAnsi="Times New Roman"/>
              <w:noProof/>
            </w:rPr>
          </w:pPr>
          <w:hyperlink w:anchor="_Toc102161715" w:history="1">
            <w:r w:rsidRPr="00713B55">
              <w:rPr>
                <w:rStyle w:val="Hyperlink"/>
                <w:rFonts w:ascii="Times New Roman" w:hAnsi="Times New Roman"/>
                <w:noProof/>
              </w:rPr>
              <w:t>III/. KIẾN TRÚC VÀ THIẾT KẾ GIAO DIỆN PHẦN MỀM</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_Toc102161715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10</w:t>
            </w:r>
            <w:r w:rsidRPr="00713B55">
              <w:rPr>
                <w:rFonts w:ascii="Times New Roman" w:hAnsi="Times New Roman"/>
                <w:noProof/>
                <w:webHidden/>
              </w:rPr>
              <w:fldChar w:fldCharType="end"/>
            </w:r>
          </w:hyperlink>
        </w:p>
        <w:p w14:paraId="325F278F" w14:textId="74516E0E" w:rsidR="002473EE" w:rsidRPr="00713B55" w:rsidRDefault="002473EE">
          <w:pPr>
            <w:pStyle w:val="TOC2"/>
            <w:tabs>
              <w:tab w:val="right" w:leader="dot" w:pos="9592"/>
            </w:tabs>
            <w:rPr>
              <w:rFonts w:ascii="Times New Roman" w:hAnsi="Times New Roman"/>
              <w:noProof/>
            </w:rPr>
          </w:pPr>
          <w:hyperlink w:anchor="_Toc102161716" w:history="1">
            <w:r w:rsidRPr="00713B55">
              <w:rPr>
                <w:rStyle w:val="Hyperlink"/>
                <w:rFonts w:ascii="Times New Roman" w:hAnsi="Times New Roman"/>
                <w:b/>
                <w:noProof/>
              </w:rPr>
              <w:t>3.1 KIẾN TRÚC PHÂN MỀM</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_Toc102161716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10</w:t>
            </w:r>
            <w:r w:rsidRPr="00713B55">
              <w:rPr>
                <w:rFonts w:ascii="Times New Roman" w:hAnsi="Times New Roman"/>
                <w:noProof/>
                <w:webHidden/>
              </w:rPr>
              <w:fldChar w:fldCharType="end"/>
            </w:r>
          </w:hyperlink>
        </w:p>
        <w:p w14:paraId="077D59B1" w14:textId="397FE800" w:rsidR="002473EE" w:rsidRPr="00713B55" w:rsidRDefault="002473EE">
          <w:pPr>
            <w:pStyle w:val="TOC2"/>
            <w:tabs>
              <w:tab w:val="right" w:leader="dot" w:pos="9592"/>
            </w:tabs>
            <w:rPr>
              <w:rFonts w:ascii="Times New Roman" w:hAnsi="Times New Roman"/>
              <w:noProof/>
            </w:rPr>
          </w:pPr>
          <w:hyperlink w:anchor="_Toc102161717" w:history="1">
            <w:r w:rsidRPr="00713B55">
              <w:rPr>
                <w:rStyle w:val="Hyperlink"/>
                <w:rFonts w:ascii="Times New Roman" w:hAnsi="Times New Roman"/>
                <w:noProof/>
              </w:rPr>
              <w:t>3.2 THIẾT KẾ GIAO DIỆN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_Toc102161717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10</w:t>
            </w:r>
            <w:r w:rsidRPr="00713B55">
              <w:rPr>
                <w:rFonts w:ascii="Times New Roman" w:hAnsi="Times New Roman"/>
                <w:noProof/>
                <w:webHidden/>
              </w:rPr>
              <w:fldChar w:fldCharType="end"/>
            </w:r>
          </w:hyperlink>
        </w:p>
        <w:p w14:paraId="6EE68C60" w14:textId="264DD4B4" w:rsidR="002473EE" w:rsidRPr="00713B55" w:rsidRDefault="002473EE">
          <w:pPr>
            <w:pStyle w:val="TOC1"/>
            <w:tabs>
              <w:tab w:val="right" w:leader="dot" w:pos="9592"/>
            </w:tabs>
            <w:rPr>
              <w:rFonts w:ascii="Times New Roman" w:hAnsi="Times New Roman"/>
              <w:noProof/>
            </w:rPr>
          </w:pPr>
          <w:hyperlink w:anchor="_Toc102161718" w:history="1">
            <w:r w:rsidRPr="00713B55">
              <w:rPr>
                <w:rStyle w:val="Hyperlink"/>
                <w:rFonts w:ascii="Times New Roman" w:hAnsi="Times New Roman"/>
                <w:noProof/>
              </w:rPr>
              <w:t>IV/. NGÔN NGỮ LẬP TRÌNH</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_Toc102161718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15</w:t>
            </w:r>
            <w:r w:rsidRPr="00713B55">
              <w:rPr>
                <w:rFonts w:ascii="Times New Roman" w:hAnsi="Times New Roman"/>
                <w:noProof/>
                <w:webHidden/>
              </w:rPr>
              <w:fldChar w:fldCharType="end"/>
            </w:r>
          </w:hyperlink>
        </w:p>
        <w:p w14:paraId="1DA43E1B" w14:textId="789C0355" w:rsidR="002473EE" w:rsidRPr="00713B55" w:rsidRDefault="002473EE">
          <w:pPr>
            <w:pStyle w:val="TOC2"/>
            <w:tabs>
              <w:tab w:val="right" w:leader="dot" w:pos="9592"/>
            </w:tabs>
            <w:rPr>
              <w:rFonts w:ascii="Times New Roman" w:hAnsi="Times New Roman"/>
              <w:noProof/>
            </w:rPr>
          </w:pPr>
          <w:hyperlink w:anchor="_Toc102161719" w:history="1">
            <w:r w:rsidRPr="00713B55">
              <w:rPr>
                <w:rStyle w:val="Hyperlink"/>
                <w:rFonts w:ascii="Times New Roman" w:hAnsi="Times New Roman"/>
                <w:noProof/>
              </w:rPr>
              <w:t>4.1 NGÔN NGỮ SQL</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_Toc102161719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15</w:t>
            </w:r>
            <w:r w:rsidRPr="00713B55">
              <w:rPr>
                <w:rFonts w:ascii="Times New Roman" w:hAnsi="Times New Roman"/>
                <w:noProof/>
                <w:webHidden/>
              </w:rPr>
              <w:fldChar w:fldCharType="end"/>
            </w:r>
          </w:hyperlink>
        </w:p>
        <w:p w14:paraId="40EF55C5" w14:textId="577D6E14" w:rsidR="002473EE" w:rsidRPr="00713B55" w:rsidRDefault="002473EE">
          <w:pPr>
            <w:pStyle w:val="TOC2"/>
            <w:tabs>
              <w:tab w:val="right" w:leader="dot" w:pos="9592"/>
            </w:tabs>
            <w:rPr>
              <w:rFonts w:ascii="Times New Roman" w:hAnsi="Times New Roman"/>
              <w:noProof/>
            </w:rPr>
          </w:pPr>
          <w:hyperlink w:anchor="_Toc102161720" w:history="1">
            <w:r w:rsidRPr="00713B55">
              <w:rPr>
                <w:rStyle w:val="Hyperlink"/>
                <w:rFonts w:ascii="Times New Roman" w:hAnsi="Times New Roman"/>
                <w:noProof/>
              </w:rPr>
              <w:t>4.1.1 NGÔN NGỮ SQL LÀ GÌ?</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_Toc102161720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15</w:t>
            </w:r>
            <w:r w:rsidRPr="00713B55">
              <w:rPr>
                <w:rFonts w:ascii="Times New Roman" w:hAnsi="Times New Roman"/>
                <w:noProof/>
                <w:webHidden/>
              </w:rPr>
              <w:fldChar w:fldCharType="end"/>
            </w:r>
          </w:hyperlink>
        </w:p>
        <w:p w14:paraId="38BA36BE" w14:textId="320A1357" w:rsidR="002473EE" w:rsidRPr="00713B55" w:rsidRDefault="002473EE">
          <w:pPr>
            <w:pStyle w:val="TOC2"/>
            <w:tabs>
              <w:tab w:val="right" w:leader="dot" w:pos="9592"/>
            </w:tabs>
            <w:rPr>
              <w:rFonts w:ascii="Times New Roman" w:hAnsi="Times New Roman"/>
              <w:noProof/>
            </w:rPr>
          </w:pPr>
          <w:hyperlink w:anchor="_Toc102161721" w:history="1">
            <w:r w:rsidRPr="00713B55">
              <w:rPr>
                <w:rStyle w:val="Hyperlink"/>
                <w:rFonts w:ascii="Times New Roman" w:hAnsi="Times New Roman"/>
                <w:noProof/>
              </w:rPr>
              <w:t>4.1.3 LỊCH SỬ HÌNH THÀNH</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_Toc102161721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15</w:t>
            </w:r>
            <w:r w:rsidRPr="00713B55">
              <w:rPr>
                <w:rFonts w:ascii="Times New Roman" w:hAnsi="Times New Roman"/>
                <w:noProof/>
                <w:webHidden/>
              </w:rPr>
              <w:fldChar w:fldCharType="end"/>
            </w:r>
          </w:hyperlink>
        </w:p>
        <w:p w14:paraId="5AD2D823" w14:textId="4F5683F8" w:rsidR="002473EE" w:rsidRPr="00713B55" w:rsidRDefault="002473EE">
          <w:pPr>
            <w:pStyle w:val="TOC2"/>
            <w:tabs>
              <w:tab w:val="right" w:leader="dot" w:pos="9592"/>
            </w:tabs>
            <w:rPr>
              <w:rFonts w:ascii="Times New Roman" w:hAnsi="Times New Roman"/>
              <w:noProof/>
            </w:rPr>
          </w:pPr>
          <w:hyperlink w:anchor="_Toc102161722" w:history="1">
            <w:r w:rsidRPr="00713B55">
              <w:rPr>
                <w:rStyle w:val="Hyperlink"/>
                <w:rFonts w:ascii="Times New Roman" w:hAnsi="Times New Roman"/>
                <w:noProof/>
              </w:rPr>
              <w:t>4.2 NGÔN NGỮ C#</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_Toc102161722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16</w:t>
            </w:r>
            <w:r w:rsidRPr="00713B55">
              <w:rPr>
                <w:rFonts w:ascii="Times New Roman" w:hAnsi="Times New Roman"/>
                <w:noProof/>
                <w:webHidden/>
              </w:rPr>
              <w:fldChar w:fldCharType="end"/>
            </w:r>
          </w:hyperlink>
        </w:p>
        <w:p w14:paraId="65BA8AA2" w14:textId="06B9AA6A" w:rsidR="002473EE" w:rsidRPr="00713B55" w:rsidRDefault="002473EE">
          <w:pPr>
            <w:pStyle w:val="TOC2"/>
            <w:tabs>
              <w:tab w:val="right" w:leader="dot" w:pos="9592"/>
            </w:tabs>
            <w:rPr>
              <w:rFonts w:ascii="Times New Roman" w:hAnsi="Times New Roman"/>
              <w:noProof/>
            </w:rPr>
          </w:pPr>
          <w:hyperlink w:anchor="_Toc102161723" w:history="1">
            <w:r w:rsidRPr="00713B55">
              <w:rPr>
                <w:rStyle w:val="Hyperlink"/>
                <w:rFonts w:ascii="Times New Roman" w:hAnsi="Times New Roman"/>
                <w:noProof/>
              </w:rPr>
              <w:t>4.2.1 NGÔN NGỮ C# LÀ GÌ?</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_Toc102161723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16</w:t>
            </w:r>
            <w:r w:rsidRPr="00713B55">
              <w:rPr>
                <w:rFonts w:ascii="Times New Roman" w:hAnsi="Times New Roman"/>
                <w:noProof/>
                <w:webHidden/>
              </w:rPr>
              <w:fldChar w:fldCharType="end"/>
            </w:r>
          </w:hyperlink>
        </w:p>
        <w:p w14:paraId="4065537A" w14:textId="30A9767D" w:rsidR="002473EE" w:rsidRPr="00713B55" w:rsidRDefault="002473EE">
          <w:pPr>
            <w:pStyle w:val="TOC2"/>
            <w:tabs>
              <w:tab w:val="right" w:leader="dot" w:pos="9592"/>
            </w:tabs>
            <w:rPr>
              <w:rFonts w:ascii="Times New Roman" w:hAnsi="Times New Roman"/>
              <w:noProof/>
            </w:rPr>
          </w:pPr>
          <w:hyperlink w:anchor="_Toc102161724" w:history="1">
            <w:r w:rsidRPr="00713B55">
              <w:rPr>
                <w:rStyle w:val="Hyperlink"/>
                <w:rFonts w:ascii="Times New Roman" w:hAnsi="Times New Roman"/>
                <w:noProof/>
              </w:rPr>
              <w:t>4.2.2  ĐẶC TRƯNG NGÔN NGỮ C# LÀ GÌ?</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_Toc102161724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16</w:t>
            </w:r>
            <w:r w:rsidRPr="00713B55">
              <w:rPr>
                <w:rFonts w:ascii="Times New Roman" w:hAnsi="Times New Roman"/>
                <w:noProof/>
                <w:webHidden/>
              </w:rPr>
              <w:fldChar w:fldCharType="end"/>
            </w:r>
          </w:hyperlink>
        </w:p>
        <w:p w14:paraId="0A403502" w14:textId="24A3D7F2" w:rsidR="002473EE" w:rsidRPr="00713B55" w:rsidRDefault="002473EE">
          <w:pPr>
            <w:pStyle w:val="TOC1"/>
            <w:tabs>
              <w:tab w:val="right" w:leader="dot" w:pos="9592"/>
            </w:tabs>
            <w:rPr>
              <w:rFonts w:ascii="Times New Roman" w:hAnsi="Times New Roman"/>
              <w:noProof/>
            </w:rPr>
          </w:pPr>
          <w:hyperlink w:anchor="_Toc102161725" w:history="1">
            <w:r w:rsidRPr="00713B55">
              <w:rPr>
                <w:rStyle w:val="Hyperlink"/>
                <w:rFonts w:ascii="Times New Roman" w:hAnsi="Times New Roman"/>
                <w:noProof/>
              </w:rPr>
              <w:t>V/. THUẬT TOÁN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_Toc102161725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17</w:t>
            </w:r>
            <w:r w:rsidRPr="00713B55">
              <w:rPr>
                <w:rFonts w:ascii="Times New Roman" w:hAnsi="Times New Roman"/>
                <w:noProof/>
                <w:webHidden/>
              </w:rPr>
              <w:fldChar w:fldCharType="end"/>
            </w:r>
          </w:hyperlink>
        </w:p>
        <w:p w14:paraId="5C3E3E5B" w14:textId="74D0017C" w:rsidR="002473EE" w:rsidRPr="00713B55" w:rsidRDefault="002473EE">
          <w:pPr>
            <w:pStyle w:val="TOC2"/>
            <w:tabs>
              <w:tab w:val="right" w:leader="dot" w:pos="9592"/>
            </w:tabs>
            <w:rPr>
              <w:rFonts w:ascii="Times New Roman" w:hAnsi="Times New Roman"/>
              <w:noProof/>
            </w:rPr>
          </w:pPr>
          <w:hyperlink w:anchor="_Toc102161726" w:history="1">
            <w:r w:rsidRPr="00713B55">
              <w:rPr>
                <w:rStyle w:val="Hyperlink"/>
                <w:rFonts w:ascii="Times New Roman" w:hAnsi="Times New Roman"/>
                <w:noProof/>
              </w:rPr>
              <w:t>5.1  DIAGRAM</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_Toc102161726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17</w:t>
            </w:r>
            <w:r w:rsidRPr="00713B55">
              <w:rPr>
                <w:rFonts w:ascii="Times New Roman" w:hAnsi="Times New Roman"/>
                <w:noProof/>
                <w:webHidden/>
              </w:rPr>
              <w:fldChar w:fldCharType="end"/>
            </w:r>
          </w:hyperlink>
        </w:p>
        <w:p w14:paraId="5AEAFE7A" w14:textId="2B33CF5D" w:rsidR="002473EE" w:rsidRPr="00713B55" w:rsidRDefault="002473EE">
          <w:pPr>
            <w:pStyle w:val="TOC2"/>
            <w:tabs>
              <w:tab w:val="right" w:leader="dot" w:pos="9592"/>
            </w:tabs>
            <w:rPr>
              <w:rFonts w:ascii="Times New Roman" w:hAnsi="Times New Roman"/>
              <w:noProof/>
            </w:rPr>
          </w:pPr>
          <w:hyperlink w:anchor="_Toc102161727" w:history="1">
            <w:r w:rsidRPr="00713B55">
              <w:rPr>
                <w:rStyle w:val="Hyperlink"/>
                <w:rFonts w:ascii="Times New Roman" w:hAnsi="Times New Roman"/>
                <w:noProof/>
              </w:rPr>
              <w:t>5.2 THUẬT TOÁN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_Toc102161727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17</w:t>
            </w:r>
            <w:r w:rsidRPr="00713B55">
              <w:rPr>
                <w:rFonts w:ascii="Times New Roman" w:hAnsi="Times New Roman"/>
                <w:noProof/>
                <w:webHidden/>
              </w:rPr>
              <w:fldChar w:fldCharType="end"/>
            </w:r>
          </w:hyperlink>
        </w:p>
        <w:p w14:paraId="04316ADC" w14:textId="1C0A6DEB" w:rsidR="002473EE" w:rsidRPr="00713B55" w:rsidRDefault="002473EE">
          <w:pPr>
            <w:pStyle w:val="TOC2"/>
            <w:tabs>
              <w:tab w:val="right" w:leader="dot" w:pos="9592"/>
            </w:tabs>
            <w:rPr>
              <w:rFonts w:ascii="Times New Roman" w:hAnsi="Times New Roman"/>
              <w:noProof/>
            </w:rPr>
          </w:pPr>
          <w:hyperlink w:anchor="_Toc102161728" w:history="1">
            <w:r w:rsidRPr="00713B55">
              <w:rPr>
                <w:rStyle w:val="Hyperlink"/>
                <w:rFonts w:ascii="Times New Roman" w:hAnsi="Times New Roman"/>
                <w:noProof/>
              </w:rPr>
              <w:t>5.2.0 KẾT NỐI SQL</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_Toc102161728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17</w:t>
            </w:r>
            <w:r w:rsidRPr="00713B55">
              <w:rPr>
                <w:rFonts w:ascii="Times New Roman" w:hAnsi="Times New Roman"/>
                <w:noProof/>
                <w:webHidden/>
              </w:rPr>
              <w:fldChar w:fldCharType="end"/>
            </w:r>
          </w:hyperlink>
        </w:p>
        <w:p w14:paraId="76DD39E8" w14:textId="5BE18B24" w:rsidR="002473EE" w:rsidRPr="00713B55" w:rsidRDefault="002473EE">
          <w:pPr>
            <w:pStyle w:val="TOC2"/>
            <w:tabs>
              <w:tab w:val="right" w:leader="dot" w:pos="9592"/>
            </w:tabs>
            <w:rPr>
              <w:rFonts w:ascii="Times New Roman" w:hAnsi="Times New Roman"/>
              <w:noProof/>
            </w:rPr>
          </w:pPr>
          <w:hyperlink w:anchor="_Toc102161729" w:history="1">
            <w:r w:rsidRPr="00713B55">
              <w:rPr>
                <w:rStyle w:val="Hyperlink"/>
                <w:rFonts w:ascii="Times New Roman" w:hAnsi="Times New Roman"/>
                <w:noProof/>
              </w:rPr>
              <w:t>5.2.1 THUẬT TOÁN FORM LOGIN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_Toc102161729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18</w:t>
            </w:r>
            <w:r w:rsidRPr="00713B55">
              <w:rPr>
                <w:rFonts w:ascii="Times New Roman" w:hAnsi="Times New Roman"/>
                <w:noProof/>
                <w:webHidden/>
              </w:rPr>
              <w:fldChar w:fldCharType="end"/>
            </w:r>
          </w:hyperlink>
        </w:p>
        <w:p w14:paraId="20037E22" w14:textId="09F4B8A4" w:rsidR="002473EE" w:rsidRPr="00713B55" w:rsidRDefault="002473EE">
          <w:pPr>
            <w:pStyle w:val="TOC2"/>
            <w:tabs>
              <w:tab w:val="right" w:leader="dot" w:pos="9592"/>
            </w:tabs>
            <w:rPr>
              <w:rFonts w:ascii="Times New Roman" w:hAnsi="Times New Roman"/>
              <w:noProof/>
            </w:rPr>
          </w:pPr>
          <w:hyperlink w:anchor="_Toc102161730" w:history="1">
            <w:r w:rsidRPr="00713B55">
              <w:rPr>
                <w:rStyle w:val="Hyperlink"/>
                <w:rFonts w:ascii="Times New Roman" w:hAnsi="Times New Roman"/>
                <w:noProof/>
              </w:rPr>
              <w:t>5.2.2 THUẬT TOÁN FORM MANAGEMENT</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_Toc102161730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19</w:t>
            </w:r>
            <w:r w:rsidRPr="00713B55">
              <w:rPr>
                <w:rFonts w:ascii="Times New Roman" w:hAnsi="Times New Roman"/>
                <w:noProof/>
                <w:webHidden/>
              </w:rPr>
              <w:fldChar w:fldCharType="end"/>
            </w:r>
          </w:hyperlink>
        </w:p>
        <w:p w14:paraId="410A93C7" w14:textId="4253131C" w:rsidR="002473EE" w:rsidRPr="00713B55" w:rsidRDefault="002473EE">
          <w:pPr>
            <w:pStyle w:val="TOC2"/>
            <w:tabs>
              <w:tab w:val="right" w:leader="dot" w:pos="9592"/>
            </w:tabs>
            <w:rPr>
              <w:rFonts w:ascii="Times New Roman" w:hAnsi="Times New Roman"/>
              <w:noProof/>
            </w:rPr>
          </w:pPr>
          <w:hyperlink w:anchor="_Toc102161731" w:history="1">
            <w:r w:rsidRPr="00713B55">
              <w:rPr>
                <w:rStyle w:val="Hyperlink"/>
                <w:rFonts w:ascii="Times New Roman" w:hAnsi="Times New Roman"/>
                <w:noProof/>
              </w:rPr>
              <w:t>5.2.3 THUẬT TOÁN FORM ADMIN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_Toc102161731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29</w:t>
            </w:r>
            <w:r w:rsidRPr="00713B55">
              <w:rPr>
                <w:rFonts w:ascii="Times New Roman" w:hAnsi="Times New Roman"/>
                <w:noProof/>
                <w:webHidden/>
              </w:rPr>
              <w:fldChar w:fldCharType="end"/>
            </w:r>
          </w:hyperlink>
        </w:p>
        <w:p w14:paraId="4DD40053" w14:textId="5F5535ED" w:rsidR="002473EE" w:rsidRPr="00713B55" w:rsidRDefault="002473EE">
          <w:pPr>
            <w:pStyle w:val="TOC2"/>
            <w:tabs>
              <w:tab w:val="right" w:leader="dot" w:pos="9592"/>
            </w:tabs>
            <w:rPr>
              <w:rFonts w:ascii="Times New Roman" w:hAnsi="Times New Roman"/>
              <w:noProof/>
            </w:rPr>
          </w:pPr>
          <w:hyperlink w:anchor="_Toc102161732" w:history="1">
            <w:r w:rsidRPr="00713B55">
              <w:rPr>
                <w:rStyle w:val="Hyperlink"/>
                <w:rFonts w:ascii="Times New Roman" w:hAnsi="Times New Roman"/>
                <w:noProof/>
              </w:rPr>
              <w:t>5.2.3.1 THUẬT TOÁN FORM ADMIN TAB DOANH THU</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_Toc102161732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29</w:t>
            </w:r>
            <w:r w:rsidRPr="00713B55">
              <w:rPr>
                <w:rFonts w:ascii="Times New Roman" w:hAnsi="Times New Roman"/>
                <w:noProof/>
                <w:webHidden/>
              </w:rPr>
              <w:fldChar w:fldCharType="end"/>
            </w:r>
          </w:hyperlink>
        </w:p>
        <w:p w14:paraId="591D517C" w14:textId="487C9531" w:rsidR="002473EE" w:rsidRPr="00713B55" w:rsidRDefault="002473EE">
          <w:pPr>
            <w:pStyle w:val="TOC2"/>
            <w:tabs>
              <w:tab w:val="right" w:leader="dot" w:pos="9592"/>
            </w:tabs>
            <w:rPr>
              <w:rFonts w:ascii="Times New Roman" w:hAnsi="Times New Roman"/>
              <w:noProof/>
            </w:rPr>
          </w:pPr>
          <w:hyperlink w:anchor="_Toc102161733" w:history="1">
            <w:r w:rsidRPr="00713B55">
              <w:rPr>
                <w:rStyle w:val="Hyperlink"/>
                <w:rFonts w:ascii="Times New Roman" w:hAnsi="Times New Roman"/>
                <w:noProof/>
              </w:rPr>
              <w:t>5.2.3.2 THUẬT TOÁN FORM ADMIN TAB THỨC ĂN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_Toc102161733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30</w:t>
            </w:r>
            <w:r w:rsidRPr="00713B55">
              <w:rPr>
                <w:rFonts w:ascii="Times New Roman" w:hAnsi="Times New Roman"/>
                <w:noProof/>
                <w:webHidden/>
              </w:rPr>
              <w:fldChar w:fldCharType="end"/>
            </w:r>
          </w:hyperlink>
        </w:p>
        <w:p w14:paraId="54CBDA03" w14:textId="32E12494" w:rsidR="002473EE" w:rsidRPr="00713B55" w:rsidRDefault="002473EE">
          <w:pPr>
            <w:pStyle w:val="TOC2"/>
            <w:tabs>
              <w:tab w:val="right" w:leader="dot" w:pos="9592"/>
            </w:tabs>
            <w:rPr>
              <w:rFonts w:ascii="Times New Roman" w:hAnsi="Times New Roman"/>
              <w:noProof/>
            </w:rPr>
          </w:pPr>
          <w:hyperlink w:anchor="_Toc102161734" w:history="1">
            <w:r w:rsidRPr="00713B55">
              <w:rPr>
                <w:rStyle w:val="Hyperlink"/>
                <w:rFonts w:ascii="Times New Roman" w:hAnsi="Times New Roman"/>
                <w:noProof/>
              </w:rPr>
              <w:t>5.2.3.3 THUẬT TOÁN FORM ADMIN TAB DANH MỤC</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_Toc102161734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32</w:t>
            </w:r>
            <w:r w:rsidRPr="00713B55">
              <w:rPr>
                <w:rFonts w:ascii="Times New Roman" w:hAnsi="Times New Roman"/>
                <w:noProof/>
                <w:webHidden/>
              </w:rPr>
              <w:fldChar w:fldCharType="end"/>
            </w:r>
          </w:hyperlink>
        </w:p>
        <w:p w14:paraId="2B77885F" w14:textId="5AB48867" w:rsidR="002473EE" w:rsidRPr="00713B55" w:rsidRDefault="002473EE">
          <w:pPr>
            <w:pStyle w:val="TOC2"/>
            <w:tabs>
              <w:tab w:val="right" w:leader="dot" w:pos="9592"/>
            </w:tabs>
            <w:rPr>
              <w:rFonts w:ascii="Times New Roman" w:hAnsi="Times New Roman"/>
              <w:noProof/>
            </w:rPr>
          </w:pPr>
          <w:hyperlink w:anchor="_Toc102161735" w:history="1">
            <w:r w:rsidRPr="00713B55">
              <w:rPr>
                <w:rStyle w:val="Hyperlink"/>
                <w:rFonts w:ascii="Times New Roman" w:hAnsi="Times New Roman"/>
                <w:noProof/>
              </w:rPr>
              <w:t>5.2.3.4 THUẬT TOÁN FORM ADMIN TAB BÀN ĂN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_Toc102161735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32</w:t>
            </w:r>
            <w:r w:rsidRPr="00713B55">
              <w:rPr>
                <w:rFonts w:ascii="Times New Roman" w:hAnsi="Times New Roman"/>
                <w:noProof/>
                <w:webHidden/>
              </w:rPr>
              <w:fldChar w:fldCharType="end"/>
            </w:r>
          </w:hyperlink>
        </w:p>
        <w:p w14:paraId="23B771D7" w14:textId="27694252" w:rsidR="002473EE" w:rsidRPr="00713B55" w:rsidRDefault="002473EE">
          <w:pPr>
            <w:pStyle w:val="TOC2"/>
            <w:tabs>
              <w:tab w:val="right" w:leader="dot" w:pos="9592"/>
            </w:tabs>
            <w:rPr>
              <w:rFonts w:ascii="Times New Roman" w:hAnsi="Times New Roman"/>
              <w:noProof/>
            </w:rPr>
          </w:pPr>
          <w:hyperlink w:anchor="_Toc102161736" w:history="1">
            <w:r w:rsidRPr="00713B55">
              <w:rPr>
                <w:rStyle w:val="Hyperlink"/>
                <w:rFonts w:ascii="Times New Roman" w:hAnsi="Times New Roman"/>
                <w:noProof/>
              </w:rPr>
              <w:t>5.2.3.5 THUẬT TOÁN FORM ADMIN TAB TÀI KHOẢN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_Toc102161736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32</w:t>
            </w:r>
            <w:r w:rsidRPr="00713B55">
              <w:rPr>
                <w:rFonts w:ascii="Times New Roman" w:hAnsi="Times New Roman"/>
                <w:noProof/>
                <w:webHidden/>
              </w:rPr>
              <w:fldChar w:fldCharType="end"/>
            </w:r>
          </w:hyperlink>
        </w:p>
        <w:p w14:paraId="4F9709F7" w14:textId="189EAADB" w:rsidR="002473EE" w:rsidRPr="00713B55" w:rsidRDefault="002473EE">
          <w:pPr>
            <w:pStyle w:val="TOC2"/>
            <w:tabs>
              <w:tab w:val="right" w:leader="dot" w:pos="9592"/>
            </w:tabs>
            <w:rPr>
              <w:rFonts w:ascii="Times New Roman" w:hAnsi="Times New Roman"/>
              <w:noProof/>
            </w:rPr>
          </w:pPr>
          <w:hyperlink w:anchor="_Toc102161737" w:history="1">
            <w:r w:rsidRPr="00713B55">
              <w:rPr>
                <w:rStyle w:val="Hyperlink"/>
                <w:rFonts w:ascii="Times New Roman" w:hAnsi="Times New Roman"/>
                <w:noProof/>
              </w:rPr>
              <w:t>5.2.3.6 THUẬT TOÁN FORM ADMIN TAB NHÂN VIÊN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_Toc102161737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32</w:t>
            </w:r>
            <w:r w:rsidRPr="00713B55">
              <w:rPr>
                <w:rFonts w:ascii="Times New Roman" w:hAnsi="Times New Roman"/>
                <w:noProof/>
                <w:webHidden/>
              </w:rPr>
              <w:fldChar w:fldCharType="end"/>
            </w:r>
          </w:hyperlink>
        </w:p>
        <w:p w14:paraId="70661FCB" w14:textId="77924645" w:rsidR="002473EE" w:rsidRPr="00713B55" w:rsidRDefault="002473EE">
          <w:pPr>
            <w:pStyle w:val="TOC1"/>
            <w:tabs>
              <w:tab w:val="right" w:leader="dot" w:pos="9592"/>
            </w:tabs>
            <w:rPr>
              <w:rFonts w:ascii="Times New Roman" w:hAnsi="Times New Roman"/>
              <w:noProof/>
            </w:rPr>
          </w:pPr>
          <w:hyperlink w:anchor="_Toc102161738" w:history="1">
            <w:r w:rsidRPr="00713B55">
              <w:rPr>
                <w:rStyle w:val="Hyperlink"/>
                <w:rFonts w:ascii="Times New Roman" w:hAnsi="Times New Roman"/>
                <w:noProof/>
              </w:rPr>
              <w:t>Vi/. KIỂM THỬ CHƯƠNG TRÌNH</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_Toc102161738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33</w:t>
            </w:r>
            <w:r w:rsidRPr="00713B55">
              <w:rPr>
                <w:rFonts w:ascii="Times New Roman" w:hAnsi="Times New Roman"/>
                <w:noProof/>
                <w:webHidden/>
              </w:rPr>
              <w:fldChar w:fldCharType="end"/>
            </w:r>
          </w:hyperlink>
        </w:p>
        <w:p w14:paraId="18DEB180" w14:textId="59DCEF6E" w:rsidR="002473EE" w:rsidRPr="00713B55" w:rsidRDefault="002473EE">
          <w:pPr>
            <w:pStyle w:val="TOC2"/>
            <w:tabs>
              <w:tab w:val="right" w:leader="dot" w:pos="9592"/>
            </w:tabs>
            <w:rPr>
              <w:rFonts w:ascii="Times New Roman" w:hAnsi="Times New Roman"/>
              <w:noProof/>
            </w:rPr>
          </w:pPr>
          <w:hyperlink w:anchor="_Toc102161739" w:history="1">
            <w:r w:rsidRPr="00713B55">
              <w:rPr>
                <w:rStyle w:val="Hyperlink"/>
                <w:rFonts w:ascii="Times New Roman" w:hAnsi="Times New Roman"/>
                <w:noProof/>
              </w:rPr>
              <w:t>6.1 FORM LOGIN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_Toc102161739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33</w:t>
            </w:r>
            <w:r w:rsidRPr="00713B55">
              <w:rPr>
                <w:rFonts w:ascii="Times New Roman" w:hAnsi="Times New Roman"/>
                <w:noProof/>
                <w:webHidden/>
              </w:rPr>
              <w:fldChar w:fldCharType="end"/>
            </w:r>
          </w:hyperlink>
        </w:p>
        <w:p w14:paraId="324C2DA1" w14:textId="7A83F1A9" w:rsidR="002473EE" w:rsidRPr="00713B55" w:rsidRDefault="002473EE">
          <w:pPr>
            <w:pStyle w:val="TOC2"/>
            <w:tabs>
              <w:tab w:val="right" w:leader="dot" w:pos="9592"/>
            </w:tabs>
            <w:rPr>
              <w:rFonts w:ascii="Times New Roman" w:hAnsi="Times New Roman"/>
              <w:noProof/>
            </w:rPr>
          </w:pPr>
          <w:hyperlink w:anchor="_Toc102161740" w:history="1">
            <w:r w:rsidRPr="00713B55">
              <w:rPr>
                <w:rStyle w:val="Hyperlink"/>
                <w:rFonts w:ascii="Times New Roman" w:hAnsi="Times New Roman"/>
                <w:noProof/>
              </w:rPr>
              <w:t>6.2 FORM MANAMENT</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_Toc102161740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34</w:t>
            </w:r>
            <w:r w:rsidRPr="00713B55">
              <w:rPr>
                <w:rFonts w:ascii="Times New Roman" w:hAnsi="Times New Roman"/>
                <w:noProof/>
                <w:webHidden/>
              </w:rPr>
              <w:fldChar w:fldCharType="end"/>
            </w:r>
          </w:hyperlink>
        </w:p>
        <w:p w14:paraId="2F7F40D2" w14:textId="4955FF69" w:rsidR="002473EE" w:rsidRPr="00713B55" w:rsidRDefault="002473EE">
          <w:pPr>
            <w:pStyle w:val="TOC2"/>
            <w:tabs>
              <w:tab w:val="right" w:leader="dot" w:pos="9592"/>
            </w:tabs>
            <w:rPr>
              <w:rFonts w:ascii="Times New Roman" w:hAnsi="Times New Roman"/>
              <w:noProof/>
            </w:rPr>
          </w:pPr>
          <w:hyperlink w:anchor="_Toc102161741" w:history="1">
            <w:r w:rsidRPr="00713B55">
              <w:rPr>
                <w:rStyle w:val="Hyperlink"/>
                <w:rFonts w:ascii="Times New Roman" w:hAnsi="Times New Roman"/>
                <w:noProof/>
              </w:rPr>
              <w:t>6.3 FORM ADMIN</w:t>
            </w:r>
            <w:r w:rsidRPr="00713B55">
              <w:rPr>
                <w:rFonts w:ascii="Times New Roman" w:hAnsi="Times New Roman"/>
                <w:noProof/>
                <w:webHidden/>
              </w:rPr>
              <w:tab/>
            </w:r>
            <w:r w:rsidRPr="00713B55">
              <w:rPr>
                <w:rFonts w:ascii="Times New Roman" w:hAnsi="Times New Roman"/>
                <w:noProof/>
                <w:webHidden/>
              </w:rPr>
              <w:fldChar w:fldCharType="begin"/>
            </w:r>
            <w:r w:rsidRPr="00713B55">
              <w:rPr>
                <w:rFonts w:ascii="Times New Roman" w:hAnsi="Times New Roman"/>
                <w:noProof/>
                <w:webHidden/>
              </w:rPr>
              <w:instrText xml:space="preserve"> PAGEREF _Toc102161741 \h </w:instrText>
            </w:r>
            <w:r w:rsidRPr="00713B55">
              <w:rPr>
                <w:rFonts w:ascii="Times New Roman" w:hAnsi="Times New Roman"/>
                <w:noProof/>
                <w:webHidden/>
              </w:rPr>
            </w:r>
            <w:r w:rsidRPr="00713B55">
              <w:rPr>
                <w:rFonts w:ascii="Times New Roman" w:hAnsi="Times New Roman"/>
                <w:noProof/>
                <w:webHidden/>
              </w:rPr>
              <w:fldChar w:fldCharType="separate"/>
            </w:r>
            <w:r w:rsidRPr="00713B55">
              <w:rPr>
                <w:rFonts w:ascii="Times New Roman" w:hAnsi="Times New Roman"/>
                <w:noProof/>
                <w:webHidden/>
              </w:rPr>
              <w:t>35</w:t>
            </w:r>
            <w:r w:rsidRPr="00713B55">
              <w:rPr>
                <w:rFonts w:ascii="Times New Roman" w:hAnsi="Times New Roman"/>
                <w:noProof/>
                <w:webHidden/>
              </w:rPr>
              <w:fldChar w:fldCharType="end"/>
            </w:r>
          </w:hyperlink>
        </w:p>
        <w:p w14:paraId="0324DE7E" w14:textId="7960B087" w:rsidR="00E42D9D" w:rsidRPr="00713B55" w:rsidRDefault="00E42D9D" w:rsidP="00CD0179">
          <w:pPr>
            <w:spacing w:line="360" w:lineRule="auto"/>
            <w:rPr>
              <w:rFonts w:ascii="Times New Roman" w:hAnsi="Times New Roman" w:cs="Times New Roman"/>
              <w:sz w:val="26"/>
              <w:szCs w:val="26"/>
            </w:rPr>
          </w:pPr>
          <w:r w:rsidRPr="00713B55">
            <w:rPr>
              <w:rFonts w:ascii="Times New Roman" w:hAnsi="Times New Roman" w:cs="Times New Roman"/>
              <w:bCs/>
              <w:noProof/>
              <w:sz w:val="26"/>
              <w:szCs w:val="26"/>
            </w:rPr>
            <w:fldChar w:fldCharType="end"/>
          </w:r>
        </w:p>
      </w:sdtContent>
    </w:sdt>
    <w:p w14:paraId="38784CA2" w14:textId="77777777" w:rsidR="00E42D9D" w:rsidRPr="00713B55" w:rsidRDefault="00E42D9D" w:rsidP="00CD0179">
      <w:pPr>
        <w:spacing w:line="360" w:lineRule="auto"/>
        <w:rPr>
          <w:rFonts w:ascii="Times New Roman" w:hAnsi="Times New Roman" w:cs="Times New Roman"/>
          <w:sz w:val="26"/>
          <w:szCs w:val="26"/>
        </w:rPr>
      </w:pPr>
    </w:p>
    <w:p w14:paraId="163E4D5C" w14:textId="77777777" w:rsidR="00E769A8" w:rsidRPr="00713B55" w:rsidRDefault="00E769A8" w:rsidP="00CD0179">
      <w:pPr>
        <w:spacing w:after="200" w:line="360" w:lineRule="auto"/>
        <w:rPr>
          <w:rFonts w:ascii="Times New Roman" w:hAnsi="Times New Roman" w:cs="Times New Roman"/>
          <w:sz w:val="26"/>
          <w:szCs w:val="26"/>
        </w:rPr>
      </w:pPr>
    </w:p>
    <w:p w14:paraId="7A2E197B" w14:textId="05E0C44A" w:rsidR="00E769A8" w:rsidRPr="00713B55" w:rsidRDefault="00E769A8" w:rsidP="00E769A8">
      <w:pPr>
        <w:pStyle w:val="Heading1"/>
        <w:spacing w:line="360" w:lineRule="auto"/>
        <w:rPr>
          <w:rFonts w:ascii="Times New Roman" w:hAnsi="Times New Roman" w:cs="Times New Roman"/>
          <w:sz w:val="26"/>
          <w:szCs w:val="26"/>
        </w:rPr>
      </w:pPr>
      <w:bookmarkStart w:id="3" w:name="_Toc102161707"/>
      <w:r w:rsidRPr="00713B55">
        <w:rPr>
          <w:rFonts w:ascii="Times New Roman" w:hAnsi="Times New Roman" w:cs="Times New Roman"/>
          <w:sz w:val="26"/>
          <w:szCs w:val="26"/>
        </w:rPr>
        <w:t>I/. TỔNG QUAN</w:t>
      </w:r>
      <w:bookmarkEnd w:id="3"/>
    </w:p>
    <w:p w14:paraId="6D5766D7" w14:textId="7F8BA584" w:rsidR="00E769A8" w:rsidRPr="00713B55" w:rsidRDefault="00E769A8" w:rsidP="00CD0179">
      <w:p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Đây là một ứng dụng được phát triển với mục đích quản lý một nhà hàng thức ăn nhanh với đầy đủ chức năng cơ </w:t>
      </w:r>
      <w:proofErr w:type="gramStart"/>
      <w:r w:rsidRPr="00713B55">
        <w:rPr>
          <w:rFonts w:ascii="Times New Roman" w:hAnsi="Times New Roman" w:cs="Times New Roman"/>
          <w:b w:val="0"/>
          <w:sz w:val="26"/>
          <w:szCs w:val="26"/>
        </w:rPr>
        <w:t xml:space="preserve">bản </w:t>
      </w:r>
      <w:r w:rsidR="00A3385C" w:rsidRPr="00713B55">
        <w:rPr>
          <w:rFonts w:ascii="Times New Roman" w:hAnsi="Times New Roman" w:cs="Times New Roman"/>
          <w:b w:val="0"/>
          <w:sz w:val="26"/>
          <w:szCs w:val="26"/>
        </w:rPr>
        <w:t>,đồng</w:t>
      </w:r>
      <w:proofErr w:type="gramEnd"/>
      <w:r w:rsidR="00A3385C" w:rsidRPr="00713B55">
        <w:rPr>
          <w:rFonts w:ascii="Times New Roman" w:hAnsi="Times New Roman" w:cs="Times New Roman"/>
          <w:b w:val="0"/>
          <w:sz w:val="26"/>
          <w:szCs w:val="26"/>
        </w:rPr>
        <w:t xml:space="preserve"> thời đây còn là đồ án để căn cứ chấm điểm môn cơ sở lập trình của trường Đại học Văn Lang</w:t>
      </w:r>
    </w:p>
    <w:p w14:paraId="2B59ACDF" w14:textId="2D3B27AB" w:rsidR="00A3385C" w:rsidRPr="00713B55" w:rsidRDefault="00A3385C" w:rsidP="00CD0179">
      <w:p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Chúng tôi đề ra mục tiêu cho sản phẩm trước khi thực hiện đó là:</w:t>
      </w:r>
    </w:p>
    <w:p w14:paraId="0F9F5A95" w14:textId="11164F87" w:rsidR="00A3385C" w:rsidRPr="00713B55" w:rsidRDefault="00A3385C" w:rsidP="00A3385C">
      <w:pPr>
        <w:pStyle w:val="ListParagraph"/>
        <w:numPr>
          <w:ilvl w:val="0"/>
          <w:numId w:val="5"/>
        </w:num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Đáp ứng </w:t>
      </w:r>
      <w:proofErr w:type="gramStart"/>
      <w:r w:rsidRPr="00713B55">
        <w:rPr>
          <w:rFonts w:ascii="Times New Roman" w:hAnsi="Times New Roman" w:cs="Times New Roman"/>
          <w:b w:val="0"/>
          <w:sz w:val="26"/>
          <w:szCs w:val="26"/>
        </w:rPr>
        <w:t>đầy  đủ</w:t>
      </w:r>
      <w:proofErr w:type="gramEnd"/>
      <w:r w:rsidRPr="00713B55">
        <w:rPr>
          <w:rFonts w:ascii="Times New Roman" w:hAnsi="Times New Roman" w:cs="Times New Roman"/>
          <w:b w:val="0"/>
          <w:sz w:val="26"/>
          <w:szCs w:val="26"/>
        </w:rPr>
        <w:t xml:space="preserve"> chức năng cơ bản của một app quản lý nhà hàng</w:t>
      </w:r>
    </w:p>
    <w:p w14:paraId="1FF5A006" w14:textId="5D867649" w:rsidR="00A3385C" w:rsidRPr="00713B55" w:rsidRDefault="00A3385C" w:rsidP="00A3385C">
      <w:pPr>
        <w:pStyle w:val="ListParagraph"/>
        <w:numPr>
          <w:ilvl w:val="0"/>
          <w:numId w:val="5"/>
        </w:num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Giao diện thân thiện dễ </w:t>
      </w:r>
      <w:r w:rsidR="00514B79" w:rsidRPr="00713B55">
        <w:rPr>
          <w:rFonts w:ascii="Times New Roman" w:hAnsi="Times New Roman" w:cs="Times New Roman"/>
          <w:b w:val="0"/>
          <w:sz w:val="26"/>
          <w:szCs w:val="26"/>
        </w:rPr>
        <w:t>dùng</w:t>
      </w:r>
    </w:p>
    <w:p w14:paraId="27542F29" w14:textId="2B648CDE" w:rsidR="00A3385C" w:rsidRPr="00713B55" w:rsidRDefault="00A3385C" w:rsidP="00A3385C">
      <w:p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Sản phẩm cuối cùng sẽ bao gồm:</w:t>
      </w:r>
    </w:p>
    <w:p w14:paraId="4B7CEAC1" w14:textId="3E8C4BDB" w:rsidR="00A3385C" w:rsidRPr="00713B55" w:rsidRDefault="00A3385C" w:rsidP="00A3385C">
      <w:pPr>
        <w:pStyle w:val="ListParagraph"/>
        <w:numPr>
          <w:ilvl w:val="0"/>
          <w:numId w:val="6"/>
        </w:num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File nén </w:t>
      </w:r>
      <w:proofErr w:type="gramStart"/>
      <w:r w:rsidRPr="00713B55">
        <w:rPr>
          <w:rFonts w:ascii="Times New Roman" w:hAnsi="Times New Roman" w:cs="Times New Roman"/>
          <w:b w:val="0"/>
          <w:sz w:val="26"/>
          <w:szCs w:val="26"/>
        </w:rPr>
        <w:t>code(</w:t>
      </w:r>
      <w:proofErr w:type="gramEnd"/>
      <w:r w:rsidRPr="00713B55">
        <w:rPr>
          <w:rFonts w:ascii="Times New Roman" w:hAnsi="Times New Roman" w:cs="Times New Roman"/>
          <w:b w:val="0"/>
          <w:sz w:val="26"/>
          <w:szCs w:val="26"/>
        </w:rPr>
        <w:t>C# ,SQL,các file liên quan)</w:t>
      </w:r>
    </w:p>
    <w:p w14:paraId="033E7E52" w14:textId="2ECF3CC8" w:rsidR="00A3385C" w:rsidRPr="00713B55" w:rsidRDefault="00A3385C" w:rsidP="00A3385C">
      <w:pPr>
        <w:pStyle w:val="ListParagraph"/>
        <w:numPr>
          <w:ilvl w:val="0"/>
          <w:numId w:val="6"/>
        </w:numPr>
        <w:spacing w:after="200" w:line="360" w:lineRule="auto"/>
        <w:rPr>
          <w:rFonts w:ascii="Times New Roman" w:hAnsi="Times New Roman" w:cs="Times New Roman"/>
          <w:b w:val="0"/>
          <w:sz w:val="26"/>
          <w:szCs w:val="26"/>
        </w:rPr>
      </w:pPr>
      <w:r w:rsidRPr="00713B55">
        <w:rPr>
          <w:rFonts w:ascii="Times New Roman" w:hAnsi="Times New Roman" w:cs="Times New Roman"/>
          <w:b w:val="0"/>
          <w:sz w:val="26"/>
          <w:szCs w:val="26"/>
        </w:rPr>
        <w:t>File word báo cáo</w:t>
      </w:r>
    </w:p>
    <w:p w14:paraId="5F5BA251" w14:textId="77777777" w:rsidR="00514B79" w:rsidRPr="00713B55" w:rsidRDefault="00514B79" w:rsidP="00514B79">
      <w:pPr>
        <w:spacing w:after="200" w:line="360" w:lineRule="auto"/>
        <w:rPr>
          <w:rFonts w:ascii="Times New Roman" w:hAnsi="Times New Roman" w:cs="Times New Roman"/>
          <w:b w:val="0"/>
          <w:sz w:val="26"/>
          <w:szCs w:val="26"/>
        </w:rPr>
      </w:pPr>
    </w:p>
    <w:p w14:paraId="5E88C135" w14:textId="77777777" w:rsidR="00A3385C" w:rsidRPr="00713B55" w:rsidRDefault="00A3385C" w:rsidP="00CD0179">
      <w:pPr>
        <w:spacing w:after="200" w:line="360" w:lineRule="auto"/>
        <w:rPr>
          <w:rFonts w:ascii="Times New Roman" w:hAnsi="Times New Roman" w:cs="Times New Roman"/>
          <w:b w:val="0"/>
          <w:sz w:val="26"/>
          <w:szCs w:val="26"/>
        </w:rPr>
      </w:pPr>
    </w:p>
    <w:p w14:paraId="2673481C" w14:textId="77777777" w:rsidR="00E769A8" w:rsidRPr="00713B55" w:rsidRDefault="00E769A8" w:rsidP="00CD0179">
      <w:pPr>
        <w:spacing w:after="200" w:line="360" w:lineRule="auto"/>
        <w:rPr>
          <w:rFonts w:ascii="Times New Roman" w:hAnsi="Times New Roman" w:cs="Times New Roman"/>
          <w:sz w:val="26"/>
          <w:szCs w:val="26"/>
        </w:rPr>
      </w:pPr>
    </w:p>
    <w:p w14:paraId="795C6F2B" w14:textId="77777777" w:rsidR="00E769A8" w:rsidRPr="00713B55" w:rsidRDefault="00E769A8" w:rsidP="00CD0179">
      <w:pPr>
        <w:spacing w:after="200" w:line="360" w:lineRule="auto"/>
        <w:rPr>
          <w:rFonts w:ascii="Times New Roman" w:hAnsi="Times New Roman" w:cs="Times New Roman"/>
          <w:sz w:val="26"/>
          <w:szCs w:val="26"/>
        </w:rPr>
      </w:pPr>
    </w:p>
    <w:p w14:paraId="2C17C657" w14:textId="2FA21DC2" w:rsidR="00E42D9D" w:rsidRPr="00713B55" w:rsidRDefault="00E42D9D" w:rsidP="00CD0179">
      <w:pPr>
        <w:spacing w:after="200" w:line="360" w:lineRule="auto"/>
        <w:rPr>
          <w:rFonts w:ascii="Times New Roman" w:hAnsi="Times New Roman" w:cs="Times New Roman"/>
          <w:sz w:val="26"/>
          <w:szCs w:val="26"/>
        </w:rPr>
      </w:pPr>
      <w:r w:rsidRPr="00713B55">
        <w:rPr>
          <w:rFonts w:ascii="Times New Roman" w:hAnsi="Times New Roman" w:cs="Times New Roman"/>
          <w:sz w:val="26"/>
          <w:szCs w:val="26"/>
        </w:rPr>
        <w:br w:type="page"/>
      </w:r>
    </w:p>
    <w:p w14:paraId="766472E5" w14:textId="39F29182" w:rsidR="008232D1" w:rsidRPr="00713B55" w:rsidRDefault="00E769A8" w:rsidP="00E769A8">
      <w:pPr>
        <w:pStyle w:val="Heading1"/>
        <w:spacing w:line="360" w:lineRule="auto"/>
        <w:rPr>
          <w:rFonts w:ascii="Times New Roman" w:hAnsi="Times New Roman" w:cs="Times New Roman"/>
          <w:sz w:val="26"/>
          <w:szCs w:val="26"/>
        </w:rPr>
      </w:pPr>
      <w:bookmarkStart w:id="4" w:name="_Toc102161708"/>
      <w:r w:rsidRPr="00713B55">
        <w:rPr>
          <w:rFonts w:ascii="Times New Roman" w:hAnsi="Times New Roman" w:cs="Times New Roman"/>
          <w:sz w:val="26"/>
          <w:szCs w:val="26"/>
        </w:rPr>
        <w:lastRenderedPageBreak/>
        <w:t>I</w:t>
      </w:r>
      <w:r w:rsidR="00514B79" w:rsidRPr="00713B55">
        <w:rPr>
          <w:rFonts w:ascii="Times New Roman" w:hAnsi="Times New Roman" w:cs="Times New Roman"/>
          <w:sz w:val="26"/>
          <w:szCs w:val="26"/>
        </w:rPr>
        <w:t>I</w:t>
      </w:r>
      <w:r w:rsidRPr="00713B55">
        <w:rPr>
          <w:rFonts w:ascii="Times New Roman" w:hAnsi="Times New Roman" w:cs="Times New Roman"/>
          <w:sz w:val="26"/>
          <w:szCs w:val="26"/>
        </w:rPr>
        <w:t>/. PHÂN TÍCH DATABASE</w:t>
      </w:r>
      <w:bookmarkEnd w:id="4"/>
    </w:p>
    <w:p w14:paraId="54895FC2" w14:textId="1D4C57A2" w:rsidR="00E42D9D" w:rsidRPr="00713B55" w:rsidRDefault="005E4647" w:rsidP="00CD0179">
      <w:pPr>
        <w:pStyle w:val="Heading1"/>
        <w:spacing w:line="360" w:lineRule="auto"/>
        <w:rPr>
          <w:rFonts w:ascii="Times New Roman" w:hAnsi="Times New Roman" w:cs="Times New Roman"/>
          <w:sz w:val="26"/>
          <w:szCs w:val="26"/>
        </w:rPr>
      </w:pPr>
      <w:bookmarkStart w:id="5" w:name="_Toc102161709"/>
      <w:r w:rsidRPr="00713B55">
        <w:rPr>
          <w:rFonts w:ascii="Times New Roman" w:hAnsi="Times New Roman" w:cs="Times New Roman"/>
          <w:sz w:val="26"/>
          <w:szCs w:val="26"/>
        </w:rPr>
        <w:t xml:space="preserve">1. </w:t>
      </w:r>
      <w:r w:rsidR="00E769A8" w:rsidRPr="00713B55">
        <w:rPr>
          <w:rFonts w:ascii="Times New Roman" w:hAnsi="Times New Roman" w:cs="Times New Roman"/>
          <w:sz w:val="26"/>
          <w:szCs w:val="26"/>
        </w:rPr>
        <w:t>MÔ HÌNH QUAN HỆ ER</w:t>
      </w:r>
      <w:bookmarkEnd w:id="5"/>
    </w:p>
    <w:p w14:paraId="227ADB99" w14:textId="2B749068" w:rsidR="008232D1" w:rsidRPr="00713B55" w:rsidRDefault="000D6316" w:rsidP="000D6316">
      <w:pPr>
        <w:pStyle w:val="Heading2"/>
        <w:spacing w:line="360" w:lineRule="auto"/>
        <w:rPr>
          <w:rFonts w:ascii="Times New Roman" w:hAnsi="Times New Roman" w:cs="Times New Roman"/>
          <w:sz w:val="26"/>
        </w:rPr>
      </w:pPr>
      <w:bookmarkStart w:id="6" w:name="_Hlk100524836"/>
      <w:bookmarkStart w:id="7" w:name="_Toc102161710"/>
      <w:r w:rsidRPr="00713B55">
        <w:rPr>
          <w:rFonts w:ascii="Times New Roman" w:hAnsi="Times New Roman" w:cs="Times New Roman"/>
          <w:noProof/>
          <w:sz w:val="26"/>
        </w:rPr>
        <w:drawing>
          <wp:anchor distT="0" distB="0" distL="114300" distR="114300" simplePos="0" relativeHeight="251666432" behindDoc="0" locked="0" layoutInCell="1" allowOverlap="1" wp14:anchorId="0296537E" wp14:editId="504F5265">
            <wp:simplePos x="0" y="0"/>
            <wp:positionH relativeFrom="page">
              <wp:align>right</wp:align>
            </wp:positionH>
            <wp:positionV relativeFrom="page">
              <wp:align>bottom</wp:align>
            </wp:positionV>
            <wp:extent cx="7478395" cy="85566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rr.png"/>
                    <pic:cNvPicPr/>
                  </pic:nvPicPr>
                  <pic:blipFill>
                    <a:blip r:embed="rId9">
                      <a:extLst>
                        <a:ext uri="{28A0092B-C50C-407E-A947-70E740481C1C}">
                          <a14:useLocalDpi xmlns:a14="http://schemas.microsoft.com/office/drawing/2010/main" val="0"/>
                        </a:ext>
                      </a:extLst>
                    </a:blip>
                    <a:stretch>
                      <a:fillRect/>
                    </a:stretch>
                  </pic:blipFill>
                  <pic:spPr>
                    <a:xfrm>
                      <a:off x="0" y="0"/>
                      <a:ext cx="7478395" cy="8556625"/>
                    </a:xfrm>
                    <a:prstGeom prst="rect">
                      <a:avLst/>
                    </a:prstGeom>
                  </pic:spPr>
                </pic:pic>
              </a:graphicData>
            </a:graphic>
            <wp14:sizeRelH relativeFrom="margin">
              <wp14:pctWidth>0</wp14:pctWidth>
            </wp14:sizeRelH>
            <wp14:sizeRelV relativeFrom="margin">
              <wp14:pctHeight>0</wp14:pctHeight>
            </wp14:sizeRelV>
          </wp:anchor>
        </w:drawing>
      </w:r>
      <w:r w:rsidR="00257464" w:rsidRPr="00713B55">
        <w:rPr>
          <w:rFonts w:ascii="Times New Roman" w:hAnsi="Times New Roman" w:cs="Times New Roman"/>
          <w:noProof/>
          <w:sz w:val="26"/>
        </w:rPr>
        <mc:AlternateContent>
          <mc:Choice Requires="wps">
            <w:drawing>
              <wp:anchor distT="0" distB="0" distL="114300" distR="114300" simplePos="0" relativeHeight="251663360" behindDoc="0" locked="0" layoutInCell="1" allowOverlap="1" wp14:anchorId="10E91CA9" wp14:editId="7081C993">
                <wp:simplePos x="0" y="0"/>
                <wp:positionH relativeFrom="column">
                  <wp:posOffset>1735635</wp:posOffset>
                </wp:positionH>
                <wp:positionV relativeFrom="paragraph">
                  <wp:posOffset>2107793</wp:posOffset>
                </wp:positionV>
                <wp:extent cx="1570007" cy="595222"/>
                <wp:effectExtent l="0" t="0" r="0" b="0"/>
                <wp:wrapNone/>
                <wp:docPr id="4" name="Text Box 4"/>
                <wp:cNvGraphicFramePr/>
                <a:graphic xmlns:a="http://schemas.openxmlformats.org/drawingml/2006/main">
                  <a:graphicData uri="http://schemas.microsoft.com/office/word/2010/wordprocessingShape">
                    <wps:wsp>
                      <wps:cNvSpPr txBox="1"/>
                      <wps:spPr>
                        <a:xfrm>
                          <a:off x="0" y="0"/>
                          <a:ext cx="1570007" cy="595222"/>
                        </a:xfrm>
                        <a:prstGeom prst="rect">
                          <a:avLst/>
                        </a:prstGeom>
                        <a:solidFill>
                          <a:schemeClr val="bg1"/>
                        </a:solidFill>
                        <a:ln w="6350">
                          <a:noFill/>
                        </a:ln>
                      </wps:spPr>
                      <wps:txbx>
                        <w:txbxContent>
                          <w:p w14:paraId="15F8D678" w14:textId="77777777" w:rsidR="00062792" w:rsidRDefault="00062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E91CA9" id="Text Box 4" o:spid="_x0000_s1027" type="#_x0000_t202" style="position:absolute;margin-left:136.65pt;margin-top:165.95pt;width:123.6pt;height:46.8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" fillcolor="white [3212]" stroked="f" strokeweight=".5pt">
                <v:textbox>
                  <w:txbxContent>
                    <w:p w14:paraId="15F8D678" w14:textId="77777777" w:rsidR="00062792" w:rsidRDefault="00062792"/>
                  </w:txbxContent>
                </v:textbox>
              </v:shape>
            </w:pict>
          </mc:Fallback>
        </mc:AlternateContent>
      </w:r>
      <w:r w:rsidR="00126014" w:rsidRPr="00713B55">
        <w:rPr>
          <w:rFonts w:ascii="Times New Roman" w:hAnsi="Times New Roman" w:cs="Times New Roman"/>
          <w:sz w:val="26"/>
        </w:rPr>
        <w:t xml:space="preserve">1.1 </w:t>
      </w:r>
      <w:r w:rsidR="00774960" w:rsidRPr="00713B55">
        <w:rPr>
          <w:rFonts w:ascii="Times New Roman" w:hAnsi="Times New Roman" w:cs="Times New Roman"/>
          <w:sz w:val="26"/>
        </w:rPr>
        <w:t xml:space="preserve">LƯỢC </w:t>
      </w:r>
      <w:r w:rsidR="00E42D9D" w:rsidRPr="00713B55">
        <w:rPr>
          <w:rFonts w:ascii="Times New Roman" w:hAnsi="Times New Roman" w:cs="Times New Roman"/>
          <w:sz w:val="26"/>
        </w:rPr>
        <w:t>ĐỒ QUAN HỆ-THỰC THỂ ER</w:t>
      </w:r>
      <w:bookmarkEnd w:id="6"/>
      <w:bookmarkEnd w:id="7"/>
    </w:p>
    <w:p w14:paraId="71DB78CB" w14:textId="08C7E394" w:rsidR="00B701FF" w:rsidRPr="00713B55" w:rsidRDefault="005E4647" w:rsidP="00CD0179">
      <w:pPr>
        <w:pStyle w:val="Heading1"/>
        <w:spacing w:line="360" w:lineRule="auto"/>
        <w:rPr>
          <w:rFonts w:ascii="Times New Roman" w:hAnsi="Times New Roman" w:cs="Times New Roman"/>
          <w:sz w:val="26"/>
          <w:szCs w:val="26"/>
        </w:rPr>
      </w:pPr>
      <w:bookmarkStart w:id="8" w:name="_Toc102161711"/>
      <w:r w:rsidRPr="00713B55">
        <w:rPr>
          <w:rFonts w:ascii="Times New Roman" w:hAnsi="Times New Roman" w:cs="Times New Roman"/>
          <w:sz w:val="26"/>
          <w:szCs w:val="26"/>
        </w:rPr>
        <w:lastRenderedPageBreak/>
        <w:t xml:space="preserve">2. </w:t>
      </w:r>
      <w:r w:rsidR="005D4BBC" w:rsidRPr="00713B55">
        <w:rPr>
          <w:rFonts w:ascii="Times New Roman" w:hAnsi="Times New Roman" w:cs="Times New Roman"/>
          <w:sz w:val="26"/>
          <w:szCs w:val="26"/>
        </w:rPr>
        <w:t>CHUẨN HOÁ DỮ LIỆU</w:t>
      </w:r>
      <w:bookmarkEnd w:id="8"/>
    </w:p>
    <w:p w14:paraId="31A2D725" w14:textId="3E87913C" w:rsidR="005D4BBC" w:rsidRPr="00713B55" w:rsidRDefault="005D4BB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Đầu tiên ta cần xác định chuẩn hoá dữ liệu để làm gì</w:t>
      </w:r>
    </w:p>
    <w:p w14:paraId="4C4F5299" w14:textId="77777777" w:rsidR="00396F97" w:rsidRPr="00713B55" w:rsidRDefault="00396F97" w:rsidP="00CD0179">
      <w:pPr>
        <w:pStyle w:val="ListParagraph"/>
        <w:numPr>
          <w:ilvl w:val="0"/>
          <w:numId w:val="3"/>
        </w:numPr>
        <w:spacing w:line="360" w:lineRule="auto"/>
        <w:jc w:val="both"/>
        <w:textAlignment w:val="baseline"/>
        <w:rPr>
          <w:rFonts w:ascii="Times New Roman" w:eastAsia="Times New Roman" w:hAnsi="Times New Roman" w:cs="Times New Roman"/>
          <w:b w:val="0"/>
          <w:color w:val="080823"/>
          <w:sz w:val="26"/>
          <w:szCs w:val="26"/>
        </w:rPr>
      </w:pPr>
      <w:r w:rsidRPr="00713B55">
        <w:rPr>
          <w:rFonts w:ascii="Times New Roman" w:eastAsia="Times New Roman" w:hAnsi="Times New Roman" w:cs="Times New Roman"/>
          <w:b w:val="0"/>
          <w:color w:val="080823"/>
          <w:sz w:val="26"/>
          <w:szCs w:val="26"/>
        </w:rPr>
        <w:t>Giảm thiểu dư thừa dữ liệu</w:t>
      </w:r>
    </w:p>
    <w:p w14:paraId="1A20916C" w14:textId="6A99B99F" w:rsidR="00396F97" w:rsidRPr="00713B55" w:rsidRDefault="00396F97" w:rsidP="00CD0179">
      <w:pPr>
        <w:pStyle w:val="ListParagraph"/>
        <w:numPr>
          <w:ilvl w:val="0"/>
          <w:numId w:val="3"/>
        </w:numPr>
        <w:spacing w:line="360" w:lineRule="auto"/>
        <w:jc w:val="both"/>
        <w:textAlignment w:val="baseline"/>
        <w:rPr>
          <w:rFonts w:ascii="Times New Roman" w:eastAsia="Times New Roman" w:hAnsi="Times New Roman" w:cs="Times New Roman"/>
          <w:b w:val="0"/>
          <w:color w:val="080823"/>
          <w:sz w:val="26"/>
          <w:szCs w:val="26"/>
        </w:rPr>
      </w:pPr>
      <w:r w:rsidRPr="00713B55">
        <w:rPr>
          <w:rFonts w:ascii="Times New Roman" w:eastAsia="Times New Roman" w:hAnsi="Times New Roman" w:cs="Times New Roman"/>
          <w:b w:val="0"/>
          <w:color w:val="080823"/>
          <w:sz w:val="26"/>
          <w:szCs w:val="26"/>
        </w:rPr>
        <w:t>Loại bỏ các bất thường khi cập nhật cơ sở dữ liệu</w:t>
      </w:r>
    </w:p>
    <w:p w14:paraId="2672FDCD" w14:textId="433C3FAE" w:rsidR="00B701FF" w:rsidRPr="00713B55" w:rsidRDefault="00B701FF" w:rsidP="00CD0179">
      <w:pPr>
        <w:spacing w:line="360" w:lineRule="auto"/>
        <w:jc w:val="both"/>
        <w:textAlignment w:val="baseline"/>
        <w:rPr>
          <w:rFonts w:ascii="Times New Roman" w:eastAsia="Times New Roman" w:hAnsi="Times New Roman" w:cs="Times New Roman"/>
          <w:b w:val="0"/>
          <w:color w:val="080823"/>
          <w:sz w:val="26"/>
          <w:szCs w:val="26"/>
        </w:rPr>
      </w:pPr>
    </w:p>
    <w:p w14:paraId="7963D13F" w14:textId="055F5254" w:rsidR="00B701FF" w:rsidRPr="00713B55" w:rsidRDefault="00B701FF" w:rsidP="00CD0179">
      <w:pPr>
        <w:spacing w:line="360" w:lineRule="auto"/>
        <w:jc w:val="both"/>
        <w:textAlignment w:val="baseline"/>
        <w:rPr>
          <w:rFonts w:ascii="Times New Roman" w:eastAsia="Times New Roman" w:hAnsi="Times New Roman" w:cs="Times New Roman"/>
          <w:b w:val="0"/>
          <w:color w:val="080823"/>
          <w:sz w:val="26"/>
          <w:szCs w:val="26"/>
        </w:rPr>
      </w:pPr>
    </w:p>
    <w:p w14:paraId="13B724E5" w14:textId="5FC87DF3" w:rsidR="00B701FF" w:rsidRPr="00713B55" w:rsidRDefault="00DF2C23" w:rsidP="00CD0179">
      <w:pPr>
        <w:pStyle w:val="Heading2"/>
        <w:spacing w:line="360" w:lineRule="auto"/>
        <w:rPr>
          <w:rFonts w:ascii="Times New Roman" w:hAnsi="Times New Roman" w:cs="Times New Roman"/>
          <w:b/>
          <w:sz w:val="26"/>
        </w:rPr>
      </w:pPr>
      <w:r w:rsidRPr="00713B55">
        <w:rPr>
          <w:rFonts w:ascii="Times New Roman" w:hAnsi="Times New Roman" w:cs="Times New Roman"/>
          <w:sz w:val="26"/>
        </w:rPr>
        <w:t xml:space="preserve"> </w:t>
      </w:r>
      <w:bookmarkStart w:id="9" w:name="_Toc102161712"/>
      <w:r w:rsidRPr="00713B55">
        <w:rPr>
          <w:rFonts w:ascii="Times New Roman" w:hAnsi="Times New Roman" w:cs="Times New Roman"/>
          <w:b/>
          <w:sz w:val="26"/>
        </w:rPr>
        <w:t xml:space="preserve">2.1 </w:t>
      </w:r>
      <w:r w:rsidR="00B701FF" w:rsidRPr="00713B55">
        <w:rPr>
          <w:rFonts w:ascii="Times New Roman" w:hAnsi="Times New Roman" w:cs="Times New Roman"/>
          <w:b/>
          <w:sz w:val="26"/>
        </w:rPr>
        <w:t xml:space="preserve">TẬP </w:t>
      </w:r>
      <w:proofErr w:type="gramStart"/>
      <w:r w:rsidR="00B701FF" w:rsidRPr="00713B55">
        <w:rPr>
          <w:rFonts w:ascii="Times New Roman" w:hAnsi="Times New Roman" w:cs="Times New Roman"/>
          <w:b/>
          <w:sz w:val="26"/>
        </w:rPr>
        <w:t xml:space="preserve">R </w:t>
      </w:r>
      <w:r w:rsidRPr="00713B55">
        <w:rPr>
          <w:rFonts w:ascii="Times New Roman" w:hAnsi="Times New Roman" w:cs="Times New Roman"/>
          <w:b/>
          <w:sz w:val="26"/>
        </w:rPr>
        <w:t>,</w:t>
      </w:r>
      <w:proofErr w:type="gramEnd"/>
      <w:r w:rsidR="00B701FF" w:rsidRPr="00713B55">
        <w:rPr>
          <w:rFonts w:ascii="Times New Roman" w:hAnsi="Times New Roman" w:cs="Times New Roman"/>
          <w:b/>
          <w:sz w:val="26"/>
        </w:rPr>
        <w:t xml:space="preserve"> PHỤ THUỘC HÀM</w:t>
      </w:r>
      <w:r w:rsidRPr="00713B55">
        <w:rPr>
          <w:rFonts w:ascii="Times New Roman" w:hAnsi="Times New Roman" w:cs="Times New Roman"/>
          <w:b/>
          <w:sz w:val="26"/>
        </w:rPr>
        <w:t xml:space="preserve"> VÀ KHOÁ</w:t>
      </w:r>
      <w:bookmarkEnd w:id="9"/>
    </w:p>
    <w:p w14:paraId="6D87C11B" w14:textId="58BB1793" w:rsidR="005D4BBC" w:rsidRPr="00713B55" w:rsidRDefault="005D4BBC" w:rsidP="00CD0179">
      <w:pPr>
        <w:pStyle w:val="ListParagraph"/>
        <w:numPr>
          <w:ilvl w:val="0"/>
          <w:numId w:val="4"/>
        </w:num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Một nhà hàng thức ăn nhanh chúng ta sẽ có:</w:t>
      </w:r>
    </w:p>
    <w:p w14:paraId="54CFFD7E" w14:textId="77777777" w:rsidR="005D4BBC" w:rsidRPr="00713B55" w:rsidRDefault="005D4BBC" w:rsidP="00CD0179">
      <w:pPr>
        <w:spacing w:line="360" w:lineRule="auto"/>
        <w:rPr>
          <w:rFonts w:ascii="Times New Roman" w:hAnsi="Times New Roman" w:cs="Times New Roman"/>
          <w:sz w:val="26"/>
          <w:szCs w:val="26"/>
        </w:rPr>
      </w:pPr>
    </w:p>
    <w:p w14:paraId="38C565BD" w14:textId="77777777" w:rsidR="005D4BBC" w:rsidRPr="00713B55" w:rsidRDefault="005D4BBC" w:rsidP="00CD0179">
      <w:pPr>
        <w:spacing w:line="360" w:lineRule="auto"/>
        <w:rPr>
          <w:rFonts w:ascii="Times New Roman" w:hAnsi="Times New Roman" w:cs="Times New Roman"/>
          <w:b w:val="0"/>
          <w:sz w:val="26"/>
          <w:szCs w:val="26"/>
        </w:rPr>
      </w:pPr>
      <w:r w:rsidRPr="00713B55">
        <w:rPr>
          <w:rFonts w:ascii="Times New Roman" w:hAnsi="Times New Roman" w:cs="Times New Roman"/>
          <w:sz w:val="26"/>
          <w:szCs w:val="26"/>
        </w:rPr>
        <w:t>R</w:t>
      </w:r>
      <w:proofErr w:type="gramStart"/>
      <w:r w:rsidRPr="00713B55">
        <w:rPr>
          <w:rFonts w:ascii="Times New Roman" w:hAnsi="Times New Roman" w:cs="Times New Roman"/>
          <w:sz w:val="26"/>
          <w:szCs w:val="26"/>
        </w:rPr>
        <w:t>={</w:t>
      </w:r>
      <w:proofErr w:type="gramEnd"/>
      <w:r w:rsidRPr="00713B55">
        <w:rPr>
          <w:rFonts w:ascii="Times New Roman" w:hAnsi="Times New Roman" w:cs="Times New Roman"/>
          <w:b w:val="0"/>
          <w:sz w:val="26"/>
          <w:szCs w:val="26"/>
        </w:rPr>
        <w:t>MaNV,NameNV,AddrNV,PhoneNumberNV,GioiTinhNV,Wage,</w:t>
      </w:r>
    </w:p>
    <w:p w14:paraId="07DCE66B" w14:textId="085BE4AD" w:rsidR="005D4BBC" w:rsidRPr="00713B55" w:rsidRDefault="005D4BBC" w:rsidP="00CD0179">
      <w:pPr>
        <w:spacing w:line="360" w:lineRule="auto"/>
        <w:rPr>
          <w:rFonts w:ascii="Times New Roman" w:hAnsi="Times New Roman" w:cs="Times New Roman"/>
          <w:sz w:val="26"/>
          <w:szCs w:val="26"/>
        </w:rPr>
      </w:pPr>
      <w:r w:rsidRPr="00713B55">
        <w:rPr>
          <w:rFonts w:ascii="Times New Roman" w:hAnsi="Times New Roman" w:cs="Times New Roman"/>
          <w:b w:val="0"/>
          <w:sz w:val="26"/>
          <w:szCs w:val="26"/>
        </w:rPr>
        <w:t>StatusNV,</w:t>
      </w:r>
      <w:r w:rsidRPr="00713B55">
        <w:rPr>
          <w:rFonts w:ascii="Times New Roman" w:hAnsi="Times New Roman" w:cs="Times New Roman"/>
          <w:b w:val="0"/>
          <w:color w:val="0F0D29" w:themeColor="text1"/>
          <w:kern w:val="24"/>
          <w:sz w:val="26"/>
          <w:szCs w:val="26"/>
        </w:rPr>
        <w:t xml:space="preserve"> </w:t>
      </w:r>
      <w:proofErr w:type="gramStart"/>
      <w:r w:rsidRPr="00713B55">
        <w:rPr>
          <w:rFonts w:ascii="Times New Roman" w:hAnsi="Times New Roman" w:cs="Times New Roman"/>
          <w:b w:val="0"/>
          <w:sz w:val="26"/>
          <w:szCs w:val="26"/>
        </w:rPr>
        <w:t>IdBill,StatusBill</w:t>
      </w:r>
      <w:proofErr w:type="gramEnd"/>
      <w:r w:rsidRPr="00713B55">
        <w:rPr>
          <w:rFonts w:ascii="Times New Roman" w:hAnsi="Times New Roman" w:cs="Times New Roman"/>
          <w:b w:val="0"/>
          <w:sz w:val="26"/>
          <w:szCs w:val="26"/>
        </w:rPr>
        <w:t>,DateCheckOut,DateCheckIn,TotalPrice,</w:t>
      </w:r>
      <w:r w:rsidRPr="00713B55">
        <w:rPr>
          <w:rFonts w:ascii="Times New Roman" w:hAnsi="Times New Roman" w:cs="Times New Roman"/>
          <w:b w:val="0"/>
          <w:color w:val="0F0D29" w:themeColor="text1"/>
          <w:kern w:val="24"/>
          <w:sz w:val="26"/>
          <w:szCs w:val="26"/>
        </w:rPr>
        <w:t xml:space="preserve"> </w:t>
      </w:r>
      <w:r w:rsidRPr="00713B55">
        <w:rPr>
          <w:rFonts w:ascii="Times New Roman" w:hAnsi="Times New Roman" w:cs="Times New Roman"/>
          <w:b w:val="0"/>
          <w:sz w:val="26"/>
          <w:szCs w:val="26"/>
        </w:rPr>
        <w:t>IdTable,statusTable,nameTable,IdBillinfo,Count,IdFoodC,NameFoodC,IdFood,NameFood,Price</w:t>
      </w:r>
      <w:r w:rsidRPr="00713B55">
        <w:rPr>
          <w:rFonts w:ascii="Times New Roman" w:hAnsi="Times New Roman" w:cs="Times New Roman"/>
          <w:sz w:val="26"/>
          <w:szCs w:val="26"/>
        </w:rPr>
        <w:t>}</w:t>
      </w:r>
    </w:p>
    <w:p w14:paraId="70C7F5B5" w14:textId="5F5918A9"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Từ đó chúng ta xác định các phụ thuộc </w:t>
      </w:r>
      <w:proofErr w:type="gramStart"/>
      <w:r w:rsidRPr="00713B55">
        <w:rPr>
          <w:rFonts w:ascii="Times New Roman" w:hAnsi="Times New Roman" w:cs="Times New Roman"/>
          <w:b w:val="0"/>
          <w:sz w:val="26"/>
          <w:szCs w:val="26"/>
        </w:rPr>
        <w:t>hàm ,khoá</w:t>
      </w:r>
      <w:proofErr w:type="gramEnd"/>
      <w:r w:rsidRPr="00713B55">
        <w:rPr>
          <w:rFonts w:ascii="Times New Roman" w:hAnsi="Times New Roman" w:cs="Times New Roman"/>
          <w:b w:val="0"/>
          <w:sz w:val="26"/>
          <w:szCs w:val="26"/>
        </w:rPr>
        <w:t xml:space="preserve"> cũng như các mối quan hệ</w:t>
      </w:r>
    </w:p>
    <w:p w14:paraId="422A1378" w14:textId="77777777" w:rsidR="00396F97" w:rsidRPr="00713B55" w:rsidRDefault="00396F97"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F</w:t>
      </w:r>
      <w:proofErr w:type="gramStart"/>
      <w:r w:rsidRPr="00713B55">
        <w:rPr>
          <w:rFonts w:ascii="Times New Roman" w:hAnsi="Times New Roman" w:cs="Times New Roman"/>
          <w:sz w:val="26"/>
          <w:szCs w:val="26"/>
        </w:rPr>
        <w:t>={</w:t>
      </w:r>
      <w:proofErr w:type="gramEnd"/>
    </w:p>
    <w:p w14:paraId="6339C007" w14:textId="77777777"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MaNV-&gt;</w:t>
      </w:r>
      <w:proofErr w:type="gramStart"/>
      <w:r w:rsidRPr="00713B55">
        <w:rPr>
          <w:rFonts w:ascii="Times New Roman" w:hAnsi="Times New Roman" w:cs="Times New Roman"/>
          <w:b w:val="0"/>
          <w:sz w:val="26"/>
          <w:szCs w:val="26"/>
        </w:rPr>
        <w:t>NameNV,AddrNV</w:t>
      </w:r>
      <w:proofErr w:type="gramEnd"/>
      <w:r w:rsidRPr="00713B55">
        <w:rPr>
          <w:rFonts w:ascii="Times New Roman" w:hAnsi="Times New Roman" w:cs="Times New Roman"/>
          <w:b w:val="0"/>
          <w:sz w:val="26"/>
          <w:szCs w:val="26"/>
        </w:rPr>
        <w:t>,PhoneNumberNV,GioiTinhNV,Wage, StatusNV</w:t>
      </w:r>
    </w:p>
    <w:p w14:paraId="3988B9CA" w14:textId="1FE3F4CD"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IdBill-&gt;</w:t>
      </w:r>
      <w:proofErr w:type="gramStart"/>
      <w:r w:rsidRPr="00713B55">
        <w:rPr>
          <w:rFonts w:ascii="Times New Roman" w:hAnsi="Times New Roman" w:cs="Times New Roman"/>
          <w:b w:val="0"/>
          <w:sz w:val="26"/>
          <w:szCs w:val="26"/>
        </w:rPr>
        <w:t>StatusBill,DateCheckOut</w:t>
      </w:r>
      <w:proofErr w:type="gramEnd"/>
      <w:r w:rsidRPr="00713B55">
        <w:rPr>
          <w:rFonts w:ascii="Times New Roman" w:hAnsi="Times New Roman" w:cs="Times New Roman"/>
          <w:b w:val="0"/>
          <w:sz w:val="26"/>
          <w:szCs w:val="26"/>
        </w:rPr>
        <w:t>,DateCheckIn,TotalPrice, MaNV,idBillinfo</w:t>
      </w:r>
    </w:p>
    <w:p w14:paraId="4D4C4DC7" w14:textId="77777777"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IdTable-&gt;</w:t>
      </w:r>
      <w:proofErr w:type="gramStart"/>
      <w:r w:rsidRPr="00713B55">
        <w:rPr>
          <w:rFonts w:ascii="Times New Roman" w:hAnsi="Times New Roman" w:cs="Times New Roman"/>
          <w:b w:val="0"/>
          <w:sz w:val="26"/>
          <w:szCs w:val="26"/>
        </w:rPr>
        <w:t>statusTable,nameTable</w:t>
      </w:r>
      <w:proofErr w:type="gramEnd"/>
    </w:p>
    <w:p w14:paraId="48D03008" w14:textId="77777777"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IdBillinfo-&gt;</w:t>
      </w:r>
      <w:proofErr w:type="gramStart"/>
      <w:r w:rsidRPr="00713B55">
        <w:rPr>
          <w:rFonts w:ascii="Times New Roman" w:hAnsi="Times New Roman" w:cs="Times New Roman"/>
          <w:b w:val="0"/>
          <w:sz w:val="26"/>
          <w:szCs w:val="26"/>
        </w:rPr>
        <w:t>Count,IdFood</w:t>
      </w:r>
      <w:proofErr w:type="gramEnd"/>
      <w:r w:rsidRPr="00713B55">
        <w:rPr>
          <w:rFonts w:ascii="Times New Roman" w:hAnsi="Times New Roman" w:cs="Times New Roman"/>
          <w:b w:val="0"/>
          <w:sz w:val="26"/>
          <w:szCs w:val="26"/>
        </w:rPr>
        <w:t>,IdTable</w:t>
      </w:r>
    </w:p>
    <w:p w14:paraId="75CF7746" w14:textId="77777777"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IdFoodC-&gt;NameFoodC</w:t>
      </w:r>
    </w:p>
    <w:p w14:paraId="331FBD81" w14:textId="35FCFCC5"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IdFood-&gt;</w:t>
      </w:r>
      <w:proofErr w:type="gramStart"/>
      <w:r w:rsidRPr="00713B55">
        <w:rPr>
          <w:rFonts w:ascii="Times New Roman" w:hAnsi="Times New Roman" w:cs="Times New Roman"/>
          <w:b w:val="0"/>
          <w:sz w:val="26"/>
          <w:szCs w:val="26"/>
        </w:rPr>
        <w:t>NameFood,Price</w:t>
      </w:r>
      <w:proofErr w:type="gramEnd"/>
      <w:r w:rsidRPr="00713B55">
        <w:rPr>
          <w:rFonts w:ascii="Times New Roman" w:hAnsi="Times New Roman" w:cs="Times New Roman"/>
          <w:b w:val="0"/>
          <w:sz w:val="26"/>
          <w:szCs w:val="26"/>
        </w:rPr>
        <w:t>,IdFoodC</w:t>
      </w:r>
    </w:p>
    <w:p w14:paraId="6CA74360" w14:textId="3D4FCC0C" w:rsidR="00396F97" w:rsidRPr="00713B55" w:rsidRDefault="00396F97" w:rsidP="00CD0179">
      <w:pPr>
        <w:spacing w:line="360" w:lineRule="auto"/>
        <w:rPr>
          <w:rFonts w:ascii="Times New Roman" w:hAnsi="Times New Roman" w:cs="Times New Roman"/>
          <w:sz w:val="26"/>
          <w:szCs w:val="26"/>
        </w:rPr>
      </w:pPr>
      <w:r w:rsidRPr="00713B55">
        <w:rPr>
          <w:rFonts w:ascii="Times New Roman" w:hAnsi="Times New Roman" w:cs="Times New Roman"/>
          <w:sz w:val="26"/>
          <w:szCs w:val="26"/>
        </w:rPr>
        <w:t>}</w:t>
      </w:r>
    </w:p>
    <w:p w14:paraId="3953CFD6" w14:textId="7B3FFFD4"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sz w:val="26"/>
          <w:szCs w:val="26"/>
        </w:rPr>
        <w:t>KHOÁ CHÍNH:</w:t>
      </w:r>
      <w:r w:rsidRPr="00713B55">
        <w:rPr>
          <w:rFonts w:ascii="Times New Roman" w:hAnsi="Times New Roman" w:cs="Times New Roman"/>
          <w:b w:val="0"/>
          <w:sz w:val="26"/>
          <w:szCs w:val="26"/>
        </w:rPr>
        <w:t xml:space="preserve"> IdBill</w:t>
      </w:r>
    </w:p>
    <w:p w14:paraId="614653E9" w14:textId="54B225D9" w:rsidR="005E4647" w:rsidRPr="00713B55" w:rsidRDefault="005E4647" w:rsidP="00CD0179">
      <w:pPr>
        <w:pStyle w:val="Heading2"/>
        <w:spacing w:line="360" w:lineRule="auto"/>
        <w:rPr>
          <w:rFonts w:ascii="Times New Roman" w:hAnsi="Times New Roman" w:cs="Times New Roman"/>
          <w:sz w:val="26"/>
        </w:rPr>
      </w:pPr>
      <w:bookmarkStart w:id="10" w:name="_Toc102161713"/>
      <w:r w:rsidRPr="00713B55">
        <w:rPr>
          <w:rFonts w:ascii="Times New Roman" w:hAnsi="Times New Roman" w:cs="Times New Roman"/>
          <w:sz w:val="26"/>
        </w:rPr>
        <w:t>2.2 CHUẨN HOÁ DỮ LIỆU</w:t>
      </w:r>
      <w:bookmarkEnd w:id="10"/>
    </w:p>
    <w:p w14:paraId="5162D91C" w14:textId="77777777" w:rsidR="005E4647" w:rsidRPr="00713B55" w:rsidRDefault="005E4647" w:rsidP="00CD0179">
      <w:pPr>
        <w:spacing w:line="360" w:lineRule="auto"/>
        <w:rPr>
          <w:rFonts w:ascii="Times New Roman" w:hAnsi="Times New Roman" w:cs="Times New Roman"/>
          <w:sz w:val="26"/>
          <w:szCs w:val="26"/>
        </w:rPr>
      </w:pPr>
    </w:p>
    <w:p w14:paraId="63F4A25E" w14:textId="77777777" w:rsidR="00396F97" w:rsidRPr="00713B55" w:rsidRDefault="00396F97" w:rsidP="00CD0179">
      <w:pPr>
        <w:spacing w:line="360" w:lineRule="auto"/>
        <w:rPr>
          <w:rStyle w:val="Strong"/>
          <w:rFonts w:ascii="Times New Roman" w:hAnsi="Times New Roman" w:cs="Times New Roman"/>
          <w:b/>
          <w:color w:val="1B1B1B"/>
          <w:spacing w:val="-1"/>
          <w:sz w:val="26"/>
          <w:szCs w:val="26"/>
          <w:shd w:val="clear" w:color="auto" w:fill="FFFFFF"/>
        </w:rPr>
      </w:pPr>
      <w:r w:rsidRPr="00713B55">
        <w:rPr>
          <w:rStyle w:val="Strong"/>
          <w:rFonts w:ascii="Times New Roman" w:hAnsi="Times New Roman" w:cs="Times New Roman"/>
          <w:b/>
          <w:color w:val="1B1B1B"/>
          <w:spacing w:val="-1"/>
          <w:sz w:val="26"/>
          <w:szCs w:val="26"/>
          <w:shd w:val="clear" w:color="auto" w:fill="FFFFFF"/>
        </w:rPr>
        <w:t>1NF - Loại bỏ nhóm lặp và loại bỏ các thuộc tính tính toán.</w:t>
      </w:r>
    </w:p>
    <w:p w14:paraId="3B05DCDF" w14:textId="757BFB1A"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Ta loại bỏ TotalPrice</w:t>
      </w:r>
    </w:p>
    <w:p w14:paraId="6AF71FFD" w14:textId="7654D318"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Tách PhoneNumberNV</w:t>
      </w:r>
      <w:r w:rsidR="003D12DB" w:rsidRPr="00713B55">
        <w:rPr>
          <w:rFonts w:ascii="Times New Roman" w:hAnsi="Times New Roman" w:cs="Times New Roman"/>
          <w:sz w:val="26"/>
          <w:szCs w:val="26"/>
        </w:rPr>
        <w:t xml:space="preserve"> </w:t>
      </w:r>
      <w:r w:rsidRPr="00713B55">
        <w:rPr>
          <w:rFonts w:ascii="Times New Roman" w:hAnsi="Times New Roman" w:cs="Times New Roman"/>
          <w:b w:val="0"/>
          <w:sz w:val="26"/>
          <w:szCs w:val="26"/>
        </w:rPr>
        <w:t>bảng riêng với lần lượt MaNV là khoá chính</w:t>
      </w:r>
      <w:r w:rsidR="002A2A1A" w:rsidRPr="00713B55">
        <w:rPr>
          <w:rFonts w:ascii="Times New Roman" w:hAnsi="Times New Roman" w:cs="Times New Roman"/>
          <w:b w:val="0"/>
          <w:sz w:val="26"/>
          <w:szCs w:val="26"/>
        </w:rPr>
        <w:t xml:space="preserve"> thành R1 </w:t>
      </w:r>
    </w:p>
    <w:p w14:paraId="189B0870" w14:textId="309854C3" w:rsidR="002A2A1A" w:rsidRPr="00713B55" w:rsidRDefault="002A2A1A"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1{ MaNV</w:t>
      </w:r>
      <w:proofErr w:type="gramEnd"/>
      <w:r w:rsidRPr="00713B55">
        <w:rPr>
          <w:rFonts w:ascii="Times New Roman" w:hAnsi="Times New Roman" w:cs="Times New Roman"/>
          <w:b w:val="0"/>
          <w:sz w:val="26"/>
          <w:szCs w:val="26"/>
        </w:rPr>
        <w:t>, PhoneNumberNV}</w:t>
      </w:r>
    </w:p>
    <w:p w14:paraId="5EF897D7" w14:textId="2F333EB9" w:rsidR="002A2A1A" w:rsidRPr="00713B55" w:rsidRDefault="002A2A1A"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và R3 là phần còn lại</w:t>
      </w:r>
    </w:p>
    <w:p w14:paraId="5245EEBA" w14:textId="77777777" w:rsidR="005E4647" w:rsidRPr="00713B55" w:rsidRDefault="005E4647" w:rsidP="00CD0179">
      <w:pPr>
        <w:spacing w:line="360" w:lineRule="auto"/>
        <w:rPr>
          <w:rFonts w:ascii="Times New Roman" w:hAnsi="Times New Roman" w:cs="Times New Roman"/>
          <w:sz w:val="26"/>
          <w:szCs w:val="26"/>
        </w:rPr>
      </w:pPr>
    </w:p>
    <w:p w14:paraId="19BDC8B7" w14:textId="77777777" w:rsidR="00396F97" w:rsidRPr="00713B55" w:rsidRDefault="00396F97" w:rsidP="00CD0179">
      <w:pPr>
        <w:spacing w:line="360" w:lineRule="auto"/>
        <w:rPr>
          <w:rStyle w:val="Strong"/>
          <w:rFonts w:ascii="Times New Roman" w:hAnsi="Times New Roman" w:cs="Times New Roman"/>
          <w:b/>
          <w:color w:val="1B1B1B"/>
          <w:spacing w:val="-1"/>
          <w:sz w:val="26"/>
          <w:szCs w:val="26"/>
          <w:shd w:val="clear" w:color="auto" w:fill="FFFFFF"/>
        </w:rPr>
      </w:pPr>
      <w:r w:rsidRPr="00713B55">
        <w:rPr>
          <w:rStyle w:val="Strong"/>
          <w:rFonts w:ascii="Times New Roman" w:hAnsi="Times New Roman" w:cs="Times New Roman"/>
          <w:b/>
          <w:color w:val="1B1B1B"/>
          <w:spacing w:val="-1"/>
          <w:sz w:val="26"/>
          <w:szCs w:val="26"/>
          <w:shd w:val="clear" w:color="auto" w:fill="FFFFFF"/>
        </w:rPr>
        <w:t>2NF - Loại bỏ các phụ thuộc hàm không hoàn toàn vào khóa chính</w:t>
      </w:r>
    </w:p>
    <w:p w14:paraId="20C9E21C" w14:textId="63E17B30" w:rsidR="00396F97" w:rsidRPr="00713B55" w:rsidRDefault="00F84C35"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Khoá Idbill suy ra được toàn bộ thuộc tính </w:t>
      </w:r>
      <w:r w:rsidR="00396F97" w:rsidRPr="00713B55">
        <w:rPr>
          <w:rFonts w:ascii="Times New Roman" w:hAnsi="Times New Roman" w:cs="Times New Roman"/>
          <w:b w:val="0"/>
          <w:sz w:val="26"/>
          <w:szCs w:val="26"/>
        </w:rPr>
        <w:t>và đồng thời đạt 1NF =&gt; đạt 2NF</w:t>
      </w:r>
    </w:p>
    <w:p w14:paraId="574914DA" w14:textId="77777777" w:rsidR="005E4647" w:rsidRPr="00713B55" w:rsidRDefault="005E4647" w:rsidP="00CD0179">
      <w:pPr>
        <w:spacing w:line="360" w:lineRule="auto"/>
        <w:rPr>
          <w:rFonts w:ascii="Times New Roman" w:hAnsi="Times New Roman" w:cs="Times New Roman"/>
          <w:b w:val="0"/>
          <w:sz w:val="26"/>
          <w:szCs w:val="26"/>
        </w:rPr>
      </w:pPr>
    </w:p>
    <w:p w14:paraId="518865F9" w14:textId="398A89AB" w:rsidR="005E4647" w:rsidRPr="00713B55" w:rsidRDefault="00396F97" w:rsidP="00CD0179">
      <w:pPr>
        <w:spacing w:line="360" w:lineRule="auto"/>
        <w:rPr>
          <w:rFonts w:ascii="Times New Roman" w:hAnsi="Times New Roman" w:cs="Times New Roman"/>
          <w:bCs/>
          <w:color w:val="1B1B1B"/>
          <w:spacing w:val="-1"/>
          <w:sz w:val="26"/>
          <w:szCs w:val="26"/>
          <w:shd w:val="clear" w:color="auto" w:fill="FFFFFF"/>
        </w:rPr>
      </w:pPr>
      <w:r w:rsidRPr="00713B55">
        <w:rPr>
          <w:rStyle w:val="Strong"/>
          <w:rFonts w:ascii="Times New Roman" w:hAnsi="Times New Roman" w:cs="Times New Roman"/>
          <w:b/>
          <w:color w:val="1B1B1B"/>
          <w:spacing w:val="-1"/>
          <w:sz w:val="26"/>
          <w:szCs w:val="26"/>
          <w:shd w:val="clear" w:color="auto" w:fill="FFFFFF"/>
        </w:rPr>
        <w:t>3NF - Loại bỏ các phụ thuộc hàm bắc cầu vào khóa chính</w:t>
      </w:r>
    </w:p>
    <w:p w14:paraId="0258147F" w14:textId="23CFC9DC" w:rsidR="002A2A1A" w:rsidRPr="00713B55" w:rsidRDefault="002A2A1A"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31{</w:t>
      </w:r>
      <w:r w:rsidRPr="00713B55">
        <w:rPr>
          <w:rFonts w:ascii="Times New Roman" w:hAnsi="Times New Roman" w:cs="Times New Roman"/>
          <w:b w:val="0"/>
          <w:sz w:val="26"/>
          <w:szCs w:val="26"/>
          <w:u w:val="single"/>
        </w:rPr>
        <w:t xml:space="preserve"> MaNV</w:t>
      </w:r>
      <w:proofErr w:type="gramEnd"/>
      <w:r w:rsidRPr="00713B55">
        <w:rPr>
          <w:rFonts w:ascii="Times New Roman" w:hAnsi="Times New Roman" w:cs="Times New Roman"/>
          <w:b w:val="0"/>
          <w:sz w:val="26"/>
          <w:szCs w:val="26"/>
        </w:rPr>
        <w:t xml:space="preserve"> , NameNV ,AddrNV, GioiTinhNV,Wage,StatusNV}</w:t>
      </w:r>
    </w:p>
    <w:p w14:paraId="12A4DE7E" w14:textId="3EAC0CE2" w:rsidR="002A2A1A" w:rsidRPr="00713B55" w:rsidRDefault="002A2A1A" w:rsidP="002A2A1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32{</w:t>
      </w:r>
      <w:r w:rsidRPr="00713B55">
        <w:rPr>
          <w:rFonts w:ascii="Times New Roman" w:hAnsi="Times New Roman" w:cs="Times New Roman"/>
          <w:b w:val="0"/>
          <w:sz w:val="26"/>
          <w:szCs w:val="26"/>
          <w:u w:val="single"/>
        </w:rPr>
        <w:t xml:space="preserve"> IdBill</w:t>
      </w:r>
      <w:proofErr w:type="gramEnd"/>
      <w:r w:rsidRPr="00713B55">
        <w:rPr>
          <w:rFonts w:ascii="Times New Roman" w:hAnsi="Times New Roman" w:cs="Times New Roman"/>
          <w:b w:val="0"/>
          <w:sz w:val="26"/>
          <w:szCs w:val="26"/>
        </w:rPr>
        <w:t>,StatusBill,DateCheckOut,DateCheckIn,</w:t>
      </w:r>
      <w:r w:rsidRPr="00713B55">
        <w:rPr>
          <w:rFonts w:ascii="Times New Roman" w:hAnsi="Times New Roman" w:cs="Times New Roman"/>
          <w:b w:val="0"/>
          <w:sz w:val="26"/>
          <w:szCs w:val="26"/>
          <w:u w:val="single"/>
        </w:rPr>
        <w:t>MaNV, idBillinfo</w:t>
      </w:r>
      <w:r w:rsidRPr="00713B55">
        <w:rPr>
          <w:rFonts w:ascii="Times New Roman" w:hAnsi="Times New Roman" w:cs="Times New Roman"/>
          <w:b w:val="0"/>
          <w:sz w:val="26"/>
          <w:szCs w:val="26"/>
        </w:rPr>
        <w:t>}</w:t>
      </w:r>
    </w:p>
    <w:p w14:paraId="134E6F8D" w14:textId="63F0BA1D" w:rsidR="002A2A1A" w:rsidRPr="00713B55" w:rsidRDefault="002A2A1A" w:rsidP="002A2A1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33{ IdTable</w:t>
      </w:r>
      <w:proofErr w:type="gramEnd"/>
      <w:r w:rsidRPr="00713B55">
        <w:rPr>
          <w:rFonts w:ascii="Times New Roman" w:hAnsi="Times New Roman" w:cs="Times New Roman"/>
          <w:b w:val="0"/>
          <w:sz w:val="26"/>
          <w:szCs w:val="26"/>
        </w:rPr>
        <w:t>, nameTable, statusTable}</w:t>
      </w:r>
    </w:p>
    <w:p w14:paraId="03DC7950" w14:textId="193EEAF9" w:rsidR="002A2A1A" w:rsidRPr="00713B55" w:rsidRDefault="002A2A1A" w:rsidP="002A2A1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w:t>
      </w:r>
      <w:r w:rsidR="000D6316" w:rsidRPr="00713B55">
        <w:rPr>
          <w:rFonts w:ascii="Times New Roman" w:hAnsi="Times New Roman" w:cs="Times New Roman"/>
          <w:b w:val="0"/>
          <w:sz w:val="26"/>
          <w:szCs w:val="26"/>
        </w:rPr>
        <w:t>4</w:t>
      </w:r>
      <w:r w:rsidRPr="00713B55">
        <w:rPr>
          <w:rFonts w:ascii="Times New Roman" w:hAnsi="Times New Roman" w:cs="Times New Roman"/>
          <w:b w:val="0"/>
          <w:sz w:val="26"/>
          <w:szCs w:val="26"/>
        </w:rPr>
        <w:t>{ IdBillinfo</w:t>
      </w:r>
      <w:proofErr w:type="gramEnd"/>
      <w:r w:rsidRPr="00713B55">
        <w:rPr>
          <w:rFonts w:ascii="Times New Roman" w:hAnsi="Times New Roman" w:cs="Times New Roman"/>
          <w:b w:val="0"/>
          <w:sz w:val="26"/>
          <w:szCs w:val="26"/>
        </w:rPr>
        <w:t>,Count,IdFood,IdTable}</w:t>
      </w:r>
    </w:p>
    <w:p w14:paraId="261DEDA5" w14:textId="47A728F3" w:rsidR="00F84C35" w:rsidRPr="00713B55" w:rsidRDefault="00F84C35" w:rsidP="00F84C35">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w:t>
      </w:r>
      <w:r w:rsidR="000D6316" w:rsidRPr="00713B55">
        <w:rPr>
          <w:rFonts w:ascii="Times New Roman" w:hAnsi="Times New Roman" w:cs="Times New Roman"/>
          <w:b w:val="0"/>
          <w:sz w:val="26"/>
          <w:szCs w:val="26"/>
        </w:rPr>
        <w:t>5</w:t>
      </w:r>
      <w:r w:rsidRPr="00713B55">
        <w:rPr>
          <w:rFonts w:ascii="Times New Roman" w:hAnsi="Times New Roman" w:cs="Times New Roman"/>
          <w:b w:val="0"/>
          <w:sz w:val="26"/>
          <w:szCs w:val="26"/>
        </w:rPr>
        <w:t>{ IdFoodC</w:t>
      </w:r>
      <w:proofErr w:type="gramEnd"/>
      <w:r w:rsidRPr="00713B55">
        <w:rPr>
          <w:rFonts w:ascii="Times New Roman" w:hAnsi="Times New Roman" w:cs="Times New Roman"/>
          <w:b w:val="0"/>
          <w:sz w:val="26"/>
          <w:szCs w:val="26"/>
        </w:rPr>
        <w:t>,NameFoodC}</w:t>
      </w:r>
    </w:p>
    <w:p w14:paraId="1A5BE3A7" w14:textId="4CCD23FA" w:rsidR="00F84C35" w:rsidRPr="00713B55" w:rsidRDefault="00F84C35" w:rsidP="00F84C35">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R</w:t>
      </w:r>
      <w:proofErr w:type="gramStart"/>
      <w:r w:rsidRPr="00713B55">
        <w:rPr>
          <w:rFonts w:ascii="Times New Roman" w:hAnsi="Times New Roman" w:cs="Times New Roman"/>
          <w:b w:val="0"/>
          <w:sz w:val="26"/>
          <w:szCs w:val="26"/>
        </w:rPr>
        <w:t>3</w:t>
      </w:r>
      <w:r w:rsidR="000D6316" w:rsidRPr="00713B55">
        <w:rPr>
          <w:rFonts w:ascii="Times New Roman" w:hAnsi="Times New Roman" w:cs="Times New Roman"/>
          <w:b w:val="0"/>
          <w:sz w:val="26"/>
          <w:szCs w:val="26"/>
        </w:rPr>
        <w:t>6</w:t>
      </w:r>
      <w:r w:rsidRPr="00713B55">
        <w:rPr>
          <w:rFonts w:ascii="Times New Roman" w:hAnsi="Times New Roman" w:cs="Times New Roman"/>
          <w:b w:val="0"/>
          <w:sz w:val="26"/>
          <w:szCs w:val="26"/>
        </w:rPr>
        <w:t>{</w:t>
      </w:r>
      <w:r w:rsidRPr="00713B55">
        <w:rPr>
          <w:rFonts w:ascii="Times New Roman" w:hAnsi="Times New Roman" w:cs="Times New Roman"/>
          <w:b w:val="0"/>
          <w:sz w:val="26"/>
          <w:szCs w:val="26"/>
          <w:u w:val="single"/>
        </w:rPr>
        <w:t xml:space="preserve"> IdFood</w:t>
      </w:r>
      <w:proofErr w:type="gramEnd"/>
      <w:r w:rsidRPr="00713B55">
        <w:rPr>
          <w:rFonts w:ascii="Times New Roman" w:hAnsi="Times New Roman" w:cs="Times New Roman"/>
          <w:b w:val="0"/>
          <w:sz w:val="26"/>
          <w:szCs w:val="26"/>
          <w:u w:val="single"/>
        </w:rPr>
        <w:t>, IdFoodC,NameFood,</w:t>
      </w:r>
      <w:r w:rsidRPr="00713B55">
        <w:rPr>
          <w:rFonts w:ascii="Times New Roman" w:hAnsi="Times New Roman" w:cs="Times New Roman"/>
          <w:b w:val="0"/>
          <w:sz w:val="26"/>
          <w:szCs w:val="26"/>
        </w:rPr>
        <w:t xml:space="preserve"> Price}</w:t>
      </w:r>
    </w:p>
    <w:p w14:paraId="76B4CC0F" w14:textId="77777777" w:rsidR="002A2A1A" w:rsidRPr="00713B55" w:rsidRDefault="002A2A1A" w:rsidP="00CD0179">
      <w:pPr>
        <w:spacing w:line="360" w:lineRule="auto"/>
        <w:rPr>
          <w:rFonts w:ascii="Times New Roman" w:hAnsi="Times New Roman" w:cs="Times New Roman"/>
          <w:b w:val="0"/>
          <w:sz w:val="26"/>
          <w:szCs w:val="26"/>
        </w:rPr>
      </w:pPr>
    </w:p>
    <w:p w14:paraId="5BABC914" w14:textId="081708AF" w:rsidR="00396F97" w:rsidRPr="00713B55" w:rsidRDefault="00650FD5"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Khong c</w:t>
      </w:r>
      <w:r w:rsidR="002A2A1A" w:rsidRPr="00713B55">
        <w:rPr>
          <w:rFonts w:ascii="Times New Roman" w:hAnsi="Times New Roman" w:cs="Times New Roman"/>
          <w:b w:val="0"/>
          <w:sz w:val="26"/>
          <w:szCs w:val="26"/>
        </w:rPr>
        <w:t>ò</w:t>
      </w:r>
      <w:r w:rsidRPr="00713B55">
        <w:rPr>
          <w:rFonts w:ascii="Times New Roman" w:hAnsi="Times New Roman" w:cs="Times New Roman"/>
          <w:b w:val="0"/>
          <w:sz w:val="26"/>
          <w:szCs w:val="26"/>
        </w:rPr>
        <w:t>n thuộc tính bắ</w:t>
      </w:r>
      <w:r w:rsidR="002A2A1A" w:rsidRPr="00713B55">
        <w:rPr>
          <w:rFonts w:ascii="Times New Roman" w:hAnsi="Times New Roman" w:cs="Times New Roman"/>
          <w:b w:val="0"/>
          <w:sz w:val="26"/>
          <w:szCs w:val="26"/>
        </w:rPr>
        <w:t>c</w:t>
      </w:r>
      <w:r w:rsidRPr="00713B55">
        <w:rPr>
          <w:rFonts w:ascii="Times New Roman" w:hAnsi="Times New Roman" w:cs="Times New Roman"/>
          <w:b w:val="0"/>
          <w:sz w:val="26"/>
          <w:szCs w:val="26"/>
        </w:rPr>
        <w:t xml:space="preserve"> cầu và đạt chuẩn 2</w:t>
      </w:r>
      <w:r w:rsidR="00396F97" w:rsidRPr="00713B55">
        <w:rPr>
          <w:rFonts w:ascii="Times New Roman" w:hAnsi="Times New Roman" w:cs="Times New Roman"/>
          <w:b w:val="0"/>
          <w:sz w:val="26"/>
          <w:szCs w:val="26"/>
        </w:rPr>
        <w:t>=&gt; đạt chuẩn 3</w:t>
      </w:r>
    </w:p>
    <w:p w14:paraId="1127D882" w14:textId="77777777" w:rsidR="00C10CD3" w:rsidRPr="00713B55" w:rsidRDefault="00C10CD3" w:rsidP="00CD0179">
      <w:pPr>
        <w:spacing w:line="360" w:lineRule="auto"/>
        <w:rPr>
          <w:rFonts w:ascii="Times New Roman" w:hAnsi="Times New Roman" w:cs="Times New Roman"/>
          <w:b w:val="0"/>
          <w:sz w:val="26"/>
          <w:szCs w:val="26"/>
        </w:rPr>
      </w:pPr>
    </w:p>
    <w:p w14:paraId="48530EB7" w14:textId="77777777" w:rsidR="00C10CD3" w:rsidRPr="00713B55" w:rsidRDefault="00C10CD3" w:rsidP="00CD0179">
      <w:pPr>
        <w:spacing w:line="360" w:lineRule="auto"/>
        <w:rPr>
          <w:rFonts w:ascii="Times New Roman" w:hAnsi="Times New Roman" w:cs="Times New Roman"/>
          <w:b w:val="0"/>
          <w:sz w:val="26"/>
          <w:szCs w:val="26"/>
        </w:rPr>
      </w:pPr>
    </w:p>
    <w:p w14:paraId="422A357C" w14:textId="40A9ACB2" w:rsidR="00396F97" w:rsidRPr="00713B55" w:rsidRDefault="00396F9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Như vậy ta có các mối quan hệ sau</w:t>
      </w:r>
    </w:p>
    <w:tbl>
      <w:tblPr>
        <w:tblStyle w:val="TableGrid"/>
        <w:tblW w:w="10435" w:type="dxa"/>
        <w:tblLook w:val="04A0" w:firstRow="1" w:lastRow="0" w:firstColumn="1" w:lastColumn="0" w:noHBand="0" w:noVBand="1"/>
      </w:tblPr>
      <w:tblGrid>
        <w:gridCol w:w="2325"/>
        <w:gridCol w:w="8110"/>
      </w:tblGrid>
      <w:tr w:rsidR="0012699F" w:rsidRPr="00713B55" w14:paraId="46E22EDA" w14:textId="77777777" w:rsidTr="002A2A1A">
        <w:tc>
          <w:tcPr>
            <w:tcW w:w="2325" w:type="dxa"/>
          </w:tcPr>
          <w:p w14:paraId="4A52A1DD" w14:textId="565300CC" w:rsidR="0012699F" w:rsidRPr="00713B55" w:rsidRDefault="0012699F"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Staff</w:t>
            </w:r>
          </w:p>
        </w:tc>
        <w:tc>
          <w:tcPr>
            <w:tcW w:w="8110" w:type="dxa"/>
          </w:tcPr>
          <w:p w14:paraId="5F186B88" w14:textId="06846FB3" w:rsidR="0012699F" w:rsidRPr="00713B55" w:rsidRDefault="0012699F"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u w:val="single"/>
              </w:rPr>
              <w:t>MaNV</w:t>
            </w:r>
            <w:r w:rsidRPr="00713B55">
              <w:rPr>
                <w:rFonts w:ascii="Times New Roman" w:hAnsi="Times New Roman" w:cs="Times New Roman"/>
                <w:b w:val="0"/>
                <w:sz w:val="26"/>
                <w:szCs w:val="26"/>
              </w:rPr>
              <w:t xml:space="preserve"> </w:t>
            </w:r>
            <w:r w:rsidR="003D12DB" w:rsidRPr="00713B55">
              <w:rPr>
                <w:rFonts w:ascii="Times New Roman" w:hAnsi="Times New Roman" w:cs="Times New Roman"/>
                <w:b w:val="0"/>
                <w:sz w:val="26"/>
                <w:szCs w:val="26"/>
              </w:rPr>
              <w:t>,</w:t>
            </w:r>
            <w:proofErr w:type="gramEnd"/>
            <w:r w:rsidR="003D12DB" w:rsidRPr="00713B55">
              <w:rPr>
                <w:rFonts w:ascii="Times New Roman" w:hAnsi="Times New Roman" w:cs="Times New Roman"/>
                <w:b w:val="0"/>
                <w:sz w:val="26"/>
                <w:szCs w:val="26"/>
              </w:rPr>
              <w:t xml:space="preserve"> NameNV ,AddrNV, GioiTinhNV,Wage,StatusNV</w:t>
            </w:r>
          </w:p>
        </w:tc>
      </w:tr>
      <w:tr w:rsidR="003D12DB" w:rsidRPr="00713B55" w14:paraId="361B9EC4" w14:textId="77777777" w:rsidTr="002A2A1A">
        <w:tc>
          <w:tcPr>
            <w:tcW w:w="2325" w:type="dxa"/>
          </w:tcPr>
          <w:p w14:paraId="369370B7" w14:textId="7C0F080E" w:rsidR="003D12DB" w:rsidRPr="00713B55" w:rsidRDefault="003D12DB"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PhoneNumberNV</w:t>
            </w:r>
          </w:p>
        </w:tc>
        <w:tc>
          <w:tcPr>
            <w:tcW w:w="8110" w:type="dxa"/>
          </w:tcPr>
          <w:p w14:paraId="5157F33F" w14:textId="21BDE532" w:rsidR="003D12DB" w:rsidRPr="00713B55" w:rsidRDefault="003D12DB" w:rsidP="00CD0179">
            <w:pPr>
              <w:spacing w:line="360" w:lineRule="auto"/>
              <w:rPr>
                <w:rFonts w:ascii="Times New Roman" w:hAnsi="Times New Roman" w:cs="Times New Roman"/>
                <w:b w:val="0"/>
                <w:sz w:val="26"/>
                <w:szCs w:val="26"/>
                <w:u w:val="single"/>
              </w:rPr>
            </w:pPr>
            <w:r w:rsidRPr="00713B55">
              <w:rPr>
                <w:rFonts w:ascii="Times New Roman" w:hAnsi="Times New Roman" w:cs="Times New Roman"/>
                <w:b w:val="0"/>
                <w:sz w:val="26"/>
                <w:szCs w:val="26"/>
              </w:rPr>
              <w:t>PhoneNumberNV,</w:t>
            </w:r>
            <w:r w:rsidRPr="00713B55">
              <w:rPr>
                <w:rFonts w:ascii="Times New Roman" w:hAnsi="Times New Roman" w:cs="Times New Roman"/>
                <w:b w:val="0"/>
                <w:sz w:val="26"/>
                <w:szCs w:val="26"/>
                <w:u w:val="single"/>
              </w:rPr>
              <w:t xml:space="preserve"> MaNV</w:t>
            </w:r>
          </w:p>
        </w:tc>
      </w:tr>
      <w:tr w:rsidR="0012699F" w:rsidRPr="00713B55" w14:paraId="7E001E97" w14:textId="77777777" w:rsidTr="002A2A1A">
        <w:tc>
          <w:tcPr>
            <w:tcW w:w="2325" w:type="dxa"/>
          </w:tcPr>
          <w:p w14:paraId="6E2C30FE" w14:textId="1966A025" w:rsidR="0012699F" w:rsidRPr="00713B55" w:rsidRDefault="0012699F"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Bill</w:t>
            </w:r>
          </w:p>
        </w:tc>
        <w:tc>
          <w:tcPr>
            <w:tcW w:w="8110" w:type="dxa"/>
          </w:tcPr>
          <w:p w14:paraId="74797C3F" w14:textId="0279728D" w:rsidR="0012699F" w:rsidRPr="00713B55" w:rsidRDefault="0012699F"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u w:val="single"/>
              </w:rPr>
              <w:t>IdBill</w:t>
            </w:r>
            <w:r w:rsidRPr="00713B55">
              <w:rPr>
                <w:rFonts w:ascii="Times New Roman" w:hAnsi="Times New Roman" w:cs="Times New Roman"/>
                <w:b w:val="0"/>
                <w:sz w:val="26"/>
                <w:szCs w:val="26"/>
              </w:rPr>
              <w:t>,StatusBill</w:t>
            </w:r>
            <w:proofErr w:type="gramEnd"/>
            <w:r w:rsidRPr="00713B55">
              <w:rPr>
                <w:rFonts w:ascii="Times New Roman" w:hAnsi="Times New Roman" w:cs="Times New Roman"/>
                <w:b w:val="0"/>
                <w:sz w:val="26"/>
                <w:szCs w:val="26"/>
              </w:rPr>
              <w:t>,DateCheckOut,DateCheckIn,</w:t>
            </w:r>
            <w:r w:rsidRPr="00713B55">
              <w:rPr>
                <w:rFonts w:ascii="Times New Roman" w:hAnsi="Times New Roman" w:cs="Times New Roman"/>
                <w:b w:val="0"/>
                <w:sz w:val="26"/>
                <w:szCs w:val="26"/>
                <w:u w:val="single"/>
              </w:rPr>
              <w:t>MaNV,idBillinfo</w:t>
            </w:r>
          </w:p>
          <w:p w14:paraId="6AEA90F8" w14:textId="082C3B41" w:rsidR="000A548D" w:rsidRPr="00713B55" w:rsidRDefault="000A548D" w:rsidP="000A548D">
            <w:pPr>
              <w:spacing w:line="360" w:lineRule="auto"/>
              <w:rPr>
                <w:rFonts w:ascii="Times New Roman" w:hAnsi="Times New Roman" w:cs="Times New Roman"/>
                <w:b w:val="0"/>
                <w:sz w:val="26"/>
                <w:szCs w:val="26"/>
              </w:rPr>
            </w:pPr>
          </w:p>
          <w:p w14:paraId="30606B46" w14:textId="77777777" w:rsidR="0012699F" w:rsidRPr="00713B55" w:rsidRDefault="0012699F" w:rsidP="00CD0179">
            <w:pPr>
              <w:spacing w:line="360" w:lineRule="auto"/>
              <w:rPr>
                <w:rFonts w:ascii="Times New Roman" w:hAnsi="Times New Roman" w:cs="Times New Roman"/>
                <w:b w:val="0"/>
                <w:sz w:val="26"/>
                <w:szCs w:val="26"/>
              </w:rPr>
            </w:pPr>
          </w:p>
        </w:tc>
      </w:tr>
      <w:tr w:rsidR="0012699F" w:rsidRPr="00713B55" w14:paraId="5B45F29D" w14:textId="77777777" w:rsidTr="002A2A1A">
        <w:tc>
          <w:tcPr>
            <w:tcW w:w="2325" w:type="dxa"/>
          </w:tcPr>
          <w:p w14:paraId="65A26F9A" w14:textId="2D76B83E" w:rsidR="0012699F" w:rsidRPr="00713B55" w:rsidRDefault="0012699F"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Table</w:t>
            </w:r>
          </w:p>
        </w:tc>
        <w:tc>
          <w:tcPr>
            <w:tcW w:w="8110" w:type="dxa"/>
          </w:tcPr>
          <w:p w14:paraId="5695C69E" w14:textId="1A41FC30" w:rsidR="0012699F" w:rsidRPr="00713B55" w:rsidRDefault="0012699F"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IdTable</w:t>
            </w:r>
            <w:r w:rsidR="00137CD6" w:rsidRPr="00713B55">
              <w:rPr>
                <w:rFonts w:ascii="Times New Roman" w:hAnsi="Times New Roman" w:cs="Times New Roman"/>
                <w:b w:val="0"/>
                <w:sz w:val="26"/>
                <w:szCs w:val="26"/>
              </w:rPr>
              <w:t>, nameTable</w:t>
            </w:r>
            <w:r w:rsidR="002A2A1A" w:rsidRPr="00713B55">
              <w:rPr>
                <w:rFonts w:ascii="Times New Roman" w:hAnsi="Times New Roman" w:cs="Times New Roman"/>
                <w:b w:val="0"/>
                <w:sz w:val="26"/>
                <w:szCs w:val="26"/>
              </w:rPr>
              <w:t>, statusTable,</w:t>
            </w:r>
          </w:p>
          <w:p w14:paraId="23A064C1" w14:textId="77777777" w:rsidR="0012699F" w:rsidRPr="00713B55" w:rsidRDefault="0012699F" w:rsidP="00CD0179">
            <w:pPr>
              <w:spacing w:line="360" w:lineRule="auto"/>
              <w:rPr>
                <w:rFonts w:ascii="Times New Roman" w:hAnsi="Times New Roman" w:cs="Times New Roman"/>
                <w:b w:val="0"/>
                <w:sz w:val="26"/>
                <w:szCs w:val="26"/>
              </w:rPr>
            </w:pPr>
          </w:p>
        </w:tc>
      </w:tr>
      <w:tr w:rsidR="0012699F" w:rsidRPr="00713B55" w14:paraId="274A0DE6" w14:textId="77777777" w:rsidTr="002A2A1A">
        <w:tc>
          <w:tcPr>
            <w:tcW w:w="2325" w:type="dxa"/>
          </w:tcPr>
          <w:p w14:paraId="7419CDB8" w14:textId="3EA82F00" w:rsidR="0012699F" w:rsidRPr="00713B55" w:rsidRDefault="000302E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Billinfo</w:t>
            </w:r>
          </w:p>
        </w:tc>
        <w:tc>
          <w:tcPr>
            <w:tcW w:w="8110" w:type="dxa"/>
          </w:tcPr>
          <w:p w14:paraId="28A03A41" w14:textId="36E2D2CB" w:rsidR="000302E7" w:rsidRPr="00713B55" w:rsidRDefault="000302E7"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IdBillinfo,Count</w:t>
            </w:r>
            <w:proofErr w:type="gramEnd"/>
            <w:r w:rsidRPr="00713B55">
              <w:rPr>
                <w:rFonts w:ascii="Times New Roman" w:hAnsi="Times New Roman" w:cs="Times New Roman"/>
                <w:b w:val="0"/>
                <w:sz w:val="26"/>
                <w:szCs w:val="26"/>
              </w:rPr>
              <w:t>,IdFood,IdTable</w:t>
            </w:r>
          </w:p>
          <w:p w14:paraId="1CF6132B" w14:textId="77777777" w:rsidR="0012699F" w:rsidRPr="00713B55" w:rsidRDefault="0012699F" w:rsidP="00CD0179">
            <w:pPr>
              <w:spacing w:line="360" w:lineRule="auto"/>
              <w:rPr>
                <w:rFonts w:ascii="Times New Roman" w:hAnsi="Times New Roman" w:cs="Times New Roman"/>
                <w:b w:val="0"/>
                <w:sz w:val="26"/>
                <w:szCs w:val="26"/>
              </w:rPr>
            </w:pPr>
          </w:p>
        </w:tc>
      </w:tr>
      <w:tr w:rsidR="0012699F" w:rsidRPr="00713B55" w14:paraId="67D584F4" w14:textId="77777777" w:rsidTr="002A2A1A">
        <w:tc>
          <w:tcPr>
            <w:tcW w:w="2325" w:type="dxa"/>
          </w:tcPr>
          <w:p w14:paraId="5F03E9A6" w14:textId="6B6DD865" w:rsidR="0012699F" w:rsidRPr="00713B55" w:rsidRDefault="000302E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FoodCategory</w:t>
            </w:r>
          </w:p>
        </w:tc>
        <w:tc>
          <w:tcPr>
            <w:tcW w:w="8110" w:type="dxa"/>
          </w:tcPr>
          <w:p w14:paraId="6693D924" w14:textId="2E5639D8" w:rsidR="000302E7" w:rsidRPr="00713B55" w:rsidRDefault="000302E7"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IdFoodC,NameFoodC</w:t>
            </w:r>
            <w:proofErr w:type="gramEnd"/>
          </w:p>
          <w:p w14:paraId="34276EE1" w14:textId="77777777" w:rsidR="0012699F" w:rsidRPr="00713B55" w:rsidRDefault="0012699F" w:rsidP="00CD0179">
            <w:pPr>
              <w:spacing w:line="360" w:lineRule="auto"/>
              <w:rPr>
                <w:rFonts w:ascii="Times New Roman" w:hAnsi="Times New Roman" w:cs="Times New Roman"/>
                <w:b w:val="0"/>
                <w:sz w:val="26"/>
                <w:szCs w:val="26"/>
              </w:rPr>
            </w:pPr>
          </w:p>
        </w:tc>
      </w:tr>
      <w:tr w:rsidR="0012699F" w:rsidRPr="00713B55" w14:paraId="6AD18A64" w14:textId="77777777" w:rsidTr="002A2A1A">
        <w:tc>
          <w:tcPr>
            <w:tcW w:w="2325" w:type="dxa"/>
          </w:tcPr>
          <w:p w14:paraId="055A6EF8" w14:textId="1E1A0DCB" w:rsidR="0012699F" w:rsidRPr="00713B55" w:rsidRDefault="000302E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Food</w:t>
            </w:r>
          </w:p>
        </w:tc>
        <w:tc>
          <w:tcPr>
            <w:tcW w:w="8110" w:type="dxa"/>
          </w:tcPr>
          <w:p w14:paraId="728087B4" w14:textId="50A787EB" w:rsidR="000302E7" w:rsidRPr="00713B55" w:rsidRDefault="000302E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u w:val="single"/>
              </w:rPr>
              <w:t>IdFood,</w:t>
            </w:r>
            <w:r w:rsidR="00650FD5" w:rsidRPr="00713B55">
              <w:rPr>
                <w:rFonts w:ascii="Times New Roman" w:hAnsi="Times New Roman" w:cs="Times New Roman"/>
                <w:b w:val="0"/>
                <w:sz w:val="26"/>
                <w:szCs w:val="26"/>
                <w:u w:val="single"/>
              </w:rPr>
              <w:t xml:space="preserve"> </w:t>
            </w:r>
            <w:proofErr w:type="gramStart"/>
            <w:r w:rsidRPr="00713B55">
              <w:rPr>
                <w:rFonts w:ascii="Times New Roman" w:hAnsi="Times New Roman" w:cs="Times New Roman"/>
                <w:b w:val="0"/>
                <w:sz w:val="26"/>
                <w:szCs w:val="26"/>
                <w:u w:val="single"/>
              </w:rPr>
              <w:t>IdFoodC</w:t>
            </w:r>
            <w:r w:rsidR="00137CD6" w:rsidRPr="00713B55">
              <w:rPr>
                <w:rFonts w:ascii="Times New Roman" w:hAnsi="Times New Roman" w:cs="Times New Roman"/>
                <w:b w:val="0"/>
                <w:sz w:val="26"/>
                <w:szCs w:val="26"/>
                <w:u w:val="single"/>
              </w:rPr>
              <w:t>,NameFood</w:t>
            </w:r>
            <w:proofErr w:type="gramEnd"/>
            <w:r w:rsidR="002A2A1A" w:rsidRPr="00713B55">
              <w:rPr>
                <w:rFonts w:ascii="Times New Roman" w:hAnsi="Times New Roman" w:cs="Times New Roman"/>
                <w:b w:val="0"/>
                <w:sz w:val="26"/>
                <w:szCs w:val="26"/>
                <w:u w:val="single"/>
              </w:rPr>
              <w:t>,</w:t>
            </w:r>
            <w:r w:rsidR="002A2A1A" w:rsidRPr="00713B55">
              <w:rPr>
                <w:rFonts w:ascii="Times New Roman" w:hAnsi="Times New Roman" w:cs="Times New Roman"/>
                <w:b w:val="0"/>
                <w:sz w:val="26"/>
                <w:szCs w:val="26"/>
              </w:rPr>
              <w:t xml:space="preserve"> Price</w:t>
            </w:r>
          </w:p>
          <w:p w14:paraId="795FC9E7" w14:textId="77777777" w:rsidR="0012699F" w:rsidRPr="00713B55" w:rsidRDefault="0012699F" w:rsidP="00CD0179">
            <w:pPr>
              <w:spacing w:line="360" w:lineRule="auto"/>
              <w:rPr>
                <w:rFonts w:ascii="Times New Roman" w:hAnsi="Times New Roman" w:cs="Times New Roman"/>
                <w:b w:val="0"/>
                <w:sz w:val="26"/>
                <w:szCs w:val="26"/>
              </w:rPr>
            </w:pPr>
          </w:p>
        </w:tc>
      </w:tr>
    </w:tbl>
    <w:p w14:paraId="4762DFB7" w14:textId="528AF1CE" w:rsidR="001154BF" w:rsidRPr="00713B55" w:rsidRDefault="001154BF" w:rsidP="00CD0179">
      <w:pPr>
        <w:spacing w:line="360" w:lineRule="auto"/>
        <w:rPr>
          <w:rFonts w:ascii="Times New Roman" w:hAnsi="Times New Roman" w:cs="Times New Roman"/>
          <w:b w:val="0"/>
          <w:sz w:val="26"/>
          <w:szCs w:val="26"/>
        </w:rPr>
      </w:pPr>
    </w:p>
    <w:p w14:paraId="376B4081" w14:textId="21A0C83F" w:rsidR="005E4647" w:rsidRPr="00713B55" w:rsidRDefault="005E4647" w:rsidP="00CD0179">
      <w:pPr>
        <w:pStyle w:val="Heading2"/>
        <w:spacing w:line="360" w:lineRule="auto"/>
        <w:rPr>
          <w:rFonts w:ascii="Times New Roman" w:hAnsi="Times New Roman" w:cs="Times New Roman"/>
          <w:sz w:val="26"/>
        </w:rPr>
      </w:pPr>
      <w:bookmarkStart w:id="11" w:name="_Toc102161714"/>
      <w:r w:rsidRPr="00713B55">
        <w:rPr>
          <w:rFonts w:ascii="Times New Roman" w:hAnsi="Times New Roman" w:cs="Times New Roman"/>
          <w:sz w:val="26"/>
        </w:rPr>
        <w:lastRenderedPageBreak/>
        <w:t>2.3 PHÂN RÃ BẢNG</w:t>
      </w:r>
      <w:bookmarkEnd w:id="11"/>
    </w:p>
    <w:p w14:paraId="7FD7AEF9" w14:textId="47142E0D" w:rsidR="00650FD5" w:rsidRPr="00713B55" w:rsidRDefault="00650FD5"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Ta tạo được các bảng</w:t>
      </w:r>
    </w:p>
    <w:p w14:paraId="6C379418" w14:textId="784843A2" w:rsidR="00650FD5" w:rsidRPr="00713B55" w:rsidRDefault="00650FD5"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Bảng </w:t>
      </w:r>
      <w:r w:rsidR="00E05FCC" w:rsidRPr="00713B55">
        <w:rPr>
          <w:rFonts w:ascii="Times New Roman" w:hAnsi="Times New Roman" w:cs="Times New Roman"/>
          <w:b w:val="0"/>
          <w:sz w:val="26"/>
          <w:szCs w:val="26"/>
        </w:rPr>
        <w:t>STAFF</w:t>
      </w:r>
    </w:p>
    <w:tbl>
      <w:tblPr>
        <w:tblStyle w:val="TableGrid"/>
        <w:tblW w:w="10255" w:type="dxa"/>
        <w:tblLook w:val="04A0" w:firstRow="1" w:lastRow="0" w:firstColumn="1" w:lastColumn="0" w:noHBand="0" w:noVBand="1"/>
      </w:tblPr>
      <w:tblGrid>
        <w:gridCol w:w="2398"/>
        <w:gridCol w:w="2398"/>
        <w:gridCol w:w="3569"/>
        <w:gridCol w:w="1890"/>
      </w:tblGrid>
      <w:tr w:rsidR="00650FD5" w:rsidRPr="00713B55" w14:paraId="522E0B6E" w14:textId="77777777" w:rsidTr="00E05FCC">
        <w:tc>
          <w:tcPr>
            <w:tcW w:w="2398" w:type="dxa"/>
          </w:tcPr>
          <w:p w14:paraId="56329BE3" w14:textId="6EFAB18A"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6E932C67" w14:textId="73FDA4A4"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1F1B5C90" w14:textId="35E5F496"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77BABE93" w14:textId="21D1DCB1"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650FD5" w:rsidRPr="00713B55" w14:paraId="38027BF4" w14:textId="77777777" w:rsidTr="00E05FCC">
        <w:tc>
          <w:tcPr>
            <w:tcW w:w="2398" w:type="dxa"/>
          </w:tcPr>
          <w:p w14:paraId="4B7968E1" w14:textId="14AAB887"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u w:val="single"/>
              </w:rPr>
              <w:t>MaNV</w:t>
            </w:r>
            <w:r w:rsidRPr="00713B55">
              <w:rPr>
                <w:rFonts w:ascii="Times New Roman" w:hAnsi="Times New Roman" w:cs="Times New Roman"/>
                <w:b w:val="0"/>
                <w:sz w:val="26"/>
                <w:szCs w:val="26"/>
              </w:rPr>
              <w:t xml:space="preserve"> </w:t>
            </w:r>
          </w:p>
        </w:tc>
        <w:tc>
          <w:tcPr>
            <w:tcW w:w="2398" w:type="dxa"/>
          </w:tcPr>
          <w:p w14:paraId="0BB96B7D" w14:textId="4AD76741" w:rsidR="00650FD5" w:rsidRPr="00713B55" w:rsidRDefault="00E05FCC"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10)</w:t>
            </w:r>
          </w:p>
        </w:tc>
        <w:tc>
          <w:tcPr>
            <w:tcW w:w="3569" w:type="dxa"/>
          </w:tcPr>
          <w:p w14:paraId="635D5587" w14:textId="6099606D"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số nhân viên</w:t>
            </w:r>
          </w:p>
        </w:tc>
        <w:tc>
          <w:tcPr>
            <w:tcW w:w="1890" w:type="dxa"/>
          </w:tcPr>
          <w:p w14:paraId="0EA701F3" w14:textId="6D71E811"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650FD5" w:rsidRPr="00713B55" w14:paraId="005F8430" w14:textId="77777777" w:rsidTr="00E05FCC">
        <w:tc>
          <w:tcPr>
            <w:tcW w:w="2398" w:type="dxa"/>
          </w:tcPr>
          <w:p w14:paraId="525A0DB7" w14:textId="5143E4D8"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NameNV</w:t>
            </w:r>
          </w:p>
        </w:tc>
        <w:tc>
          <w:tcPr>
            <w:tcW w:w="2398" w:type="dxa"/>
          </w:tcPr>
          <w:p w14:paraId="63CD09A8" w14:textId="5EFE8D41"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VarChar (30)</w:t>
            </w:r>
          </w:p>
        </w:tc>
        <w:tc>
          <w:tcPr>
            <w:tcW w:w="3569" w:type="dxa"/>
          </w:tcPr>
          <w:p w14:paraId="4BF86C9D" w14:textId="0744296C"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Họ và tên nhân viên</w:t>
            </w:r>
          </w:p>
        </w:tc>
        <w:tc>
          <w:tcPr>
            <w:tcW w:w="1890" w:type="dxa"/>
          </w:tcPr>
          <w:p w14:paraId="146BA32C" w14:textId="5DA1EFC7"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650FD5" w:rsidRPr="00713B55" w14:paraId="31C9D21A" w14:textId="77777777" w:rsidTr="00E05FCC">
        <w:tc>
          <w:tcPr>
            <w:tcW w:w="2398" w:type="dxa"/>
          </w:tcPr>
          <w:p w14:paraId="6B5ED790" w14:textId="2D6C9D99"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AddrNV</w:t>
            </w:r>
          </w:p>
        </w:tc>
        <w:tc>
          <w:tcPr>
            <w:tcW w:w="2398" w:type="dxa"/>
          </w:tcPr>
          <w:p w14:paraId="30809D03" w14:textId="6A38DDA6"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nVarChar (150)</w:t>
            </w:r>
          </w:p>
        </w:tc>
        <w:tc>
          <w:tcPr>
            <w:tcW w:w="3569" w:type="dxa"/>
          </w:tcPr>
          <w:p w14:paraId="51143AF4" w14:textId="5F19A0CB"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Địa chỉ nhân viên</w:t>
            </w:r>
          </w:p>
        </w:tc>
        <w:tc>
          <w:tcPr>
            <w:tcW w:w="1890" w:type="dxa"/>
          </w:tcPr>
          <w:p w14:paraId="10268BB1" w14:textId="5BEAC214"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650FD5" w:rsidRPr="00713B55" w14:paraId="4E147F9D" w14:textId="77777777" w:rsidTr="00E05FCC">
        <w:tc>
          <w:tcPr>
            <w:tcW w:w="2398" w:type="dxa"/>
          </w:tcPr>
          <w:p w14:paraId="268E1041" w14:textId="2B5EFEAB"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GioiTinhNV</w:t>
            </w:r>
          </w:p>
        </w:tc>
        <w:tc>
          <w:tcPr>
            <w:tcW w:w="2398" w:type="dxa"/>
          </w:tcPr>
          <w:p w14:paraId="33125B2A" w14:textId="5730BF68" w:rsidR="00650FD5" w:rsidRPr="00713B55" w:rsidRDefault="00E05FCC"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3)</w:t>
            </w:r>
          </w:p>
        </w:tc>
        <w:tc>
          <w:tcPr>
            <w:tcW w:w="3569" w:type="dxa"/>
          </w:tcPr>
          <w:p w14:paraId="62403405" w14:textId="355D6EEE"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Giới tính nhân viên</w:t>
            </w:r>
          </w:p>
        </w:tc>
        <w:tc>
          <w:tcPr>
            <w:tcW w:w="1890" w:type="dxa"/>
          </w:tcPr>
          <w:p w14:paraId="541894E2" w14:textId="227FC689"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650FD5" w:rsidRPr="00713B55" w14:paraId="7BB87D88" w14:textId="77777777" w:rsidTr="00E05FCC">
        <w:tc>
          <w:tcPr>
            <w:tcW w:w="2398" w:type="dxa"/>
          </w:tcPr>
          <w:p w14:paraId="037077E4" w14:textId="0AF78B09"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Wage</w:t>
            </w:r>
          </w:p>
        </w:tc>
        <w:tc>
          <w:tcPr>
            <w:tcW w:w="2398" w:type="dxa"/>
          </w:tcPr>
          <w:p w14:paraId="0CB40EBE" w14:textId="5B4A05B3"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Float</w:t>
            </w:r>
          </w:p>
        </w:tc>
        <w:tc>
          <w:tcPr>
            <w:tcW w:w="3569" w:type="dxa"/>
          </w:tcPr>
          <w:p w14:paraId="72A6493D" w14:textId="2D001487"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Lương nhân viên</w:t>
            </w:r>
          </w:p>
        </w:tc>
        <w:tc>
          <w:tcPr>
            <w:tcW w:w="1890" w:type="dxa"/>
          </w:tcPr>
          <w:p w14:paraId="7054AE88" w14:textId="2F6902FD"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650FD5" w:rsidRPr="00713B55" w14:paraId="2BCF7E73" w14:textId="77777777" w:rsidTr="00E05FCC">
        <w:tc>
          <w:tcPr>
            <w:tcW w:w="2398" w:type="dxa"/>
          </w:tcPr>
          <w:p w14:paraId="6FB4BA6C" w14:textId="2FF63DB9"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StatusNV</w:t>
            </w:r>
          </w:p>
        </w:tc>
        <w:tc>
          <w:tcPr>
            <w:tcW w:w="2398" w:type="dxa"/>
          </w:tcPr>
          <w:p w14:paraId="0360B05B" w14:textId="00C97CC7"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int</w:t>
            </w:r>
          </w:p>
        </w:tc>
        <w:tc>
          <w:tcPr>
            <w:tcW w:w="3569" w:type="dxa"/>
          </w:tcPr>
          <w:p w14:paraId="2F5A54EC" w14:textId="55EC3896"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Chức vụ nhân viên</w:t>
            </w:r>
          </w:p>
        </w:tc>
        <w:tc>
          <w:tcPr>
            <w:tcW w:w="1890" w:type="dxa"/>
          </w:tcPr>
          <w:p w14:paraId="3778AE9D" w14:textId="5CC6418E" w:rsidR="00650FD5"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5FFDD97A" w14:textId="385A6B6B" w:rsidR="001154BF" w:rsidRPr="00713B55" w:rsidRDefault="001154BF" w:rsidP="00CD0179">
      <w:pPr>
        <w:spacing w:line="360" w:lineRule="auto"/>
        <w:rPr>
          <w:rFonts w:ascii="Times New Roman" w:hAnsi="Times New Roman" w:cs="Times New Roman"/>
          <w:b w:val="0"/>
          <w:sz w:val="26"/>
          <w:szCs w:val="26"/>
        </w:rPr>
      </w:pPr>
    </w:p>
    <w:p w14:paraId="740CD058" w14:textId="132672D0"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PhoneNumberNV</w:t>
      </w:r>
    </w:p>
    <w:tbl>
      <w:tblPr>
        <w:tblStyle w:val="TableGrid"/>
        <w:tblW w:w="10255" w:type="dxa"/>
        <w:tblLook w:val="04A0" w:firstRow="1" w:lastRow="0" w:firstColumn="1" w:lastColumn="0" w:noHBand="0" w:noVBand="1"/>
      </w:tblPr>
      <w:tblGrid>
        <w:gridCol w:w="2503"/>
        <w:gridCol w:w="2381"/>
        <w:gridCol w:w="3498"/>
        <w:gridCol w:w="1873"/>
      </w:tblGrid>
      <w:tr w:rsidR="00E05FCC" w:rsidRPr="00713B55" w14:paraId="0575B835" w14:textId="77777777" w:rsidTr="00E05FCC">
        <w:tc>
          <w:tcPr>
            <w:tcW w:w="2503" w:type="dxa"/>
          </w:tcPr>
          <w:p w14:paraId="2AA1C6B1"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81" w:type="dxa"/>
          </w:tcPr>
          <w:p w14:paraId="1B503E8F"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498" w:type="dxa"/>
          </w:tcPr>
          <w:p w14:paraId="707CA7A6"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73" w:type="dxa"/>
          </w:tcPr>
          <w:p w14:paraId="793871E1"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E05FCC" w:rsidRPr="00713B55" w14:paraId="678D8D43" w14:textId="77777777" w:rsidTr="00E05FCC">
        <w:tc>
          <w:tcPr>
            <w:tcW w:w="2503" w:type="dxa"/>
          </w:tcPr>
          <w:p w14:paraId="10287949"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u w:val="single"/>
              </w:rPr>
              <w:t>MaNV</w:t>
            </w:r>
            <w:r w:rsidRPr="00713B55">
              <w:rPr>
                <w:rFonts w:ascii="Times New Roman" w:hAnsi="Times New Roman" w:cs="Times New Roman"/>
                <w:b w:val="0"/>
                <w:sz w:val="26"/>
                <w:szCs w:val="26"/>
              </w:rPr>
              <w:t xml:space="preserve"> </w:t>
            </w:r>
          </w:p>
        </w:tc>
        <w:tc>
          <w:tcPr>
            <w:tcW w:w="2381" w:type="dxa"/>
          </w:tcPr>
          <w:p w14:paraId="7BC1A98D" w14:textId="77777777" w:rsidR="00E05FCC" w:rsidRPr="00713B55" w:rsidRDefault="00E05FCC"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10)</w:t>
            </w:r>
          </w:p>
        </w:tc>
        <w:tc>
          <w:tcPr>
            <w:tcW w:w="3498" w:type="dxa"/>
          </w:tcPr>
          <w:p w14:paraId="4F9283BA"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số nhân viên</w:t>
            </w:r>
          </w:p>
        </w:tc>
        <w:tc>
          <w:tcPr>
            <w:tcW w:w="1873" w:type="dxa"/>
          </w:tcPr>
          <w:p w14:paraId="42D45A00"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30D14645" w14:textId="77777777" w:rsidTr="00E05FCC">
        <w:tc>
          <w:tcPr>
            <w:tcW w:w="2503" w:type="dxa"/>
          </w:tcPr>
          <w:p w14:paraId="3C712652" w14:textId="009BB779"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PhoneNumberNV</w:t>
            </w:r>
          </w:p>
        </w:tc>
        <w:tc>
          <w:tcPr>
            <w:tcW w:w="2381" w:type="dxa"/>
          </w:tcPr>
          <w:p w14:paraId="5BD7EF9B" w14:textId="03FBB09A"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VarChar (10)</w:t>
            </w:r>
          </w:p>
        </w:tc>
        <w:tc>
          <w:tcPr>
            <w:tcW w:w="3498" w:type="dxa"/>
          </w:tcPr>
          <w:p w14:paraId="060FE2A8" w14:textId="01E45964"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SĐT nhân viên</w:t>
            </w:r>
          </w:p>
        </w:tc>
        <w:tc>
          <w:tcPr>
            <w:tcW w:w="1873" w:type="dxa"/>
          </w:tcPr>
          <w:p w14:paraId="2A76F63D"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3299FF4C" w14:textId="77777777" w:rsidR="00396F97" w:rsidRPr="00713B55" w:rsidRDefault="00396F97" w:rsidP="00CD0179">
      <w:pPr>
        <w:spacing w:line="360" w:lineRule="auto"/>
        <w:rPr>
          <w:rFonts w:ascii="Times New Roman" w:hAnsi="Times New Roman" w:cs="Times New Roman"/>
          <w:sz w:val="26"/>
          <w:szCs w:val="26"/>
        </w:rPr>
      </w:pPr>
    </w:p>
    <w:p w14:paraId="56B4AAE8" w14:textId="5E5DB9F5" w:rsidR="00396F97" w:rsidRPr="00713B55" w:rsidRDefault="00396F97" w:rsidP="00CD0179">
      <w:pPr>
        <w:spacing w:line="360" w:lineRule="auto"/>
        <w:rPr>
          <w:rFonts w:ascii="Times New Roman" w:hAnsi="Times New Roman" w:cs="Times New Roman"/>
          <w:sz w:val="26"/>
          <w:szCs w:val="26"/>
        </w:rPr>
      </w:pPr>
    </w:p>
    <w:p w14:paraId="26528596" w14:textId="3C30E03F"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Bill</w:t>
      </w:r>
    </w:p>
    <w:tbl>
      <w:tblPr>
        <w:tblStyle w:val="TableGrid"/>
        <w:tblW w:w="10255" w:type="dxa"/>
        <w:tblLook w:val="04A0" w:firstRow="1" w:lastRow="0" w:firstColumn="1" w:lastColumn="0" w:noHBand="0" w:noVBand="1"/>
      </w:tblPr>
      <w:tblGrid>
        <w:gridCol w:w="2398"/>
        <w:gridCol w:w="2398"/>
        <w:gridCol w:w="3569"/>
        <w:gridCol w:w="1890"/>
      </w:tblGrid>
      <w:tr w:rsidR="00E05FCC" w:rsidRPr="00713B55" w14:paraId="073A2B1C" w14:textId="77777777" w:rsidTr="00C10CD3">
        <w:tc>
          <w:tcPr>
            <w:tcW w:w="2398" w:type="dxa"/>
          </w:tcPr>
          <w:p w14:paraId="46DBA388"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731D82A7"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4E2A303C"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43895978"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E05FCC" w:rsidRPr="00713B55" w14:paraId="57691BEC" w14:textId="77777777" w:rsidTr="00C10CD3">
        <w:tc>
          <w:tcPr>
            <w:tcW w:w="2398" w:type="dxa"/>
          </w:tcPr>
          <w:p w14:paraId="5D9494D5" w14:textId="3FBF0431"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u w:val="single"/>
              </w:rPr>
              <w:t>IdBill</w:t>
            </w:r>
          </w:p>
        </w:tc>
        <w:tc>
          <w:tcPr>
            <w:tcW w:w="2398" w:type="dxa"/>
          </w:tcPr>
          <w:p w14:paraId="281E8A0B" w14:textId="073D14CA" w:rsidR="00E05FCC" w:rsidRPr="00713B55" w:rsidRDefault="00E05FCC"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36A29998" w14:textId="1C27D531"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hoá đơn</w:t>
            </w:r>
          </w:p>
        </w:tc>
        <w:tc>
          <w:tcPr>
            <w:tcW w:w="1890" w:type="dxa"/>
          </w:tcPr>
          <w:p w14:paraId="16EB2EA5"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63C29A4F" w14:textId="77777777" w:rsidTr="00C10CD3">
        <w:tc>
          <w:tcPr>
            <w:tcW w:w="2398" w:type="dxa"/>
          </w:tcPr>
          <w:p w14:paraId="76611E79" w14:textId="2A5CE6D9"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StatusBill</w:t>
            </w:r>
          </w:p>
        </w:tc>
        <w:tc>
          <w:tcPr>
            <w:tcW w:w="2398" w:type="dxa"/>
          </w:tcPr>
          <w:p w14:paraId="06DAFDD3" w14:textId="20304FF9"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int</w:t>
            </w:r>
          </w:p>
        </w:tc>
        <w:tc>
          <w:tcPr>
            <w:tcW w:w="3569" w:type="dxa"/>
          </w:tcPr>
          <w:p w14:paraId="1A48307E" w14:textId="48EA7A7A"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Thanh toán tiền mặt hoặc thẻ</w:t>
            </w:r>
          </w:p>
        </w:tc>
        <w:tc>
          <w:tcPr>
            <w:tcW w:w="1890" w:type="dxa"/>
          </w:tcPr>
          <w:p w14:paraId="5E790506"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02EA4B09" w14:textId="77777777" w:rsidTr="00C10CD3">
        <w:tc>
          <w:tcPr>
            <w:tcW w:w="2398" w:type="dxa"/>
          </w:tcPr>
          <w:p w14:paraId="3BA6AE74" w14:textId="13200B28"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DateCheckIn</w:t>
            </w:r>
          </w:p>
        </w:tc>
        <w:tc>
          <w:tcPr>
            <w:tcW w:w="2398" w:type="dxa"/>
          </w:tcPr>
          <w:p w14:paraId="047F653F" w14:textId="716CF2A8"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date</w:t>
            </w:r>
          </w:p>
        </w:tc>
        <w:tc>
          <w:tcPr>
            <w:tcW w:w="3569" w:type="dxa"/>
          </w:tcPr>
          <w:p w14:paraId="265BD1D8" w14:textId="11E0EC26"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Ngày dến nhà hàng</w:t>
            </w:r>
          </w:p>
        </w:tc>
        <w:tc>
          <w:tcPr>
            <w:tcW w:w="1890" w:type="dxa"/>
          </w:tcPr>
          <w:p w14:paraId="2B8E0889"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4EA707F9" w14:textId="77777777" w:rsidTr="00C10CD3">
        <w:tc>
          <w:tcPr>
            <w:tcW w:w="2398" w:type="dxa"/>
          </w:tcPr>
          <w:p w14:paraId="714D54E2" w14:textId="50C0261C"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DateCheckOut</w:t>
            </w:r>
          </w:p>
        </w:tc>
        <w:tc>
          <w:tcPr>
            <w:tcW w:w="2398" w:type="dxa"/>
          </w:tcPr>
          <w:p w14:paraId="3EBE6049" w14:textId="48AD1F3C"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date</w:t>
            </w:r>
          </w:p>
        </w:tc>
        <w:tc>
          <w:tcPr>
            <w:tcW w:w="3569" w:type="dxa"/>
          </w:tcPr>
          <w:p w14:paraId="28809694" w14:textId="357A286B"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Ngày rời nhà hàng</w:t>
            </w:r>
          </w:p>
        </w:tc>
        <w:tc>
          <w:tcPr>
            <w:tcW w:w="1890" w:type="dxa"/>
          </w:tcPr>
          <w:p w14:paraId="681D7F3C"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512CA125" w14:textId="77777777" w:rsidTr="00C10CD3">
        <w:tc>
          <w:tcPr>
            <w:tcW w:w="2398" w:type="dxa"/>
          </w:tcPr>
          <w:p w14:paraId="78E9B9DD" w14:textId="04F09681"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u w:val="single"/>
              </w:rPr>
              <w:t>MaNV</w:t>
            </w:r>
          </w:p>
        </w:tc>
        <w:tc>
          <w:tcPr>
            <w:tcW w:w="2398" w:type="dxa"/>
          </w:tcPr>
          <w:p w14:paraId="398C4E65" w14:textId="43B60FD3" w:rsidR="00E05FCC" w:rsidRPr="00713B55" w:rsidRDefault="00C319B7"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10)</w:t>
            </w:r>
          </w:p>
        </w:tc>
        <w:tc>
          <w:tcPr>
            <w:tcW w:w="3569" w:type="dxa"/>
          </w:tcPr>
          <w:p w14:paraId="56A83CF3" w14:textId="2F6B94B4" w:rsidR="00E05FCC"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số nhân viên</w:t>
            </w:r>
          </w:p>
        </w:tc>
        <w:tc>
          <w:tcPr>
            <w:tcW w:w="1890" w:type="dxa"/>
          </w:tcPr>
          <w:p w14:paraId="0F372254" w14:textId="77777777" w:rsidR="00E05FCC" w:rsidRPr="00713B55" w:rsidRDefault="00E05FCC"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E05FCC" w:rsidRPr="00713B55" w14:paraId="38D88915" w14:textId="77777777" w:rsidTr="00C10CD3">
        <w:tc>
          <w:tcPr>
            <w:tcW w:w="2398" w:type="dxa"/>
          </w:tcPr>
          <w:p w14:paraId="32707E14" w14:textId="57236471" w:rsidR="00E05FCC" w:rsidRPr="00713B55" w:rsidRDefault="00E05FCC" w:rsidP="00CD0179">
            <w:pPr>
              <w:spacing w:line="360" w:lineRule="auto"/>
              <w:rPr>
                <w:rFonts w:ascii="Times New Roman" w:hAnsi="Times New Roman" w:cs="Times New Roman"/>
                <w:b w:val="0"/>
                <w:sz w:val="26"/>
                <w:szCs w:val="26"/>
                <w:u w:val="single"/>
              </w:rPr>
            </w:pPr>
            <w:r w:rsidRPr="00713B55">
              <w:rPr>
                <w:rFonts w:ascii="Times New Roman" w:hAnsi="Times New Roman" w:cs="Times New Roman"/>
                <w:b w:val="0"/>
                <w:sz w:val="26"/>
                <w:szCs w:val="26"/>
                <w:u w:val="single"/>
              </w:rPr>
              <w:t>idBillinfo</w:t>
            </w:r>
          </w:p>
        </w:tc>
        <w:tc>
          <w:tcPr>
            <w:tcW w:w="2398" w:type="dxa"/>
          </w:tcPr>
          <w:p w14:paraId="20A19105" w14:textId="3569F1B6" w:rsidR="00E05FCC" w:rsidRPr="00713B55" w:rsidRDefault="00C319B7"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714538CA" w14:textId="377EB84E"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số thông tin đơn hàng</w:t>
            </w:r>
          </w:p>
        </w:tc>
        <w:tc>
          <w:tcPr>
            <w:tcW w:w="1890" w:type="dxa"/>
          </w:tcPr>
          <w:p w14:paraId="07A0A4A2" w14:textId="7EDEB4E1" w:rsidR="00E05FCC" w:rsidRPr="00713B55" w:rsidRDefault="00C319B7"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14308CBC" w14:textId="3C6B13F9" w:rsidR="00E05FCC" w:rsidRPr="00713B55" w:rsidRDefault="00E05FCC" w:rsidP="00CD0179">
      <w:pPr>
        <w:spacing w:line="360" w:lineRule="auto"/>
        <w:rPr>
          <w:rFonts w:ascii="Times New Roman" w:hAnsi="Times New Roman" w:cs="Times New Roman"/>
          <w:sz w:val="26"/>
          <w:szCs w:val="26"/>
        </w:rPr>
      </w:pPr>
    </w:p>
    <w:p w14:paraId="0AAE5048" w14:textId="0BC6ACAD"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Table</w:t>
      </w:r>
    </w:p>
    <w:tbl>
      <w:tblPr>
        <w:tblStyle w:val="TableGrid"/>
        <w:tblW w:w="10255" w:type="dxa"/>
        <w:tblLook w:val="04A0" w:firstRow="1" w:lastRow="0" w:firstColumn="1" w:lastColumn="0" w:noHBand="0" w:noVBand="1"/>
      </w:tblPr>
      <w:tblGrid>
        <w:gridCol w:w="2398"/>
        <w:gridCol w:w="2398"/>
        <w:gridCol w:w="3569"/>
        <w:gridCol w:w="1890"/>
      </w:tblGrid>
      <w:tr w:rsidR="00137CD6" w:rsidRPr="00713B55" w14:paraId="09C919B9" w14:textId="77777777" w:rsidTr="00A3385C">
        <w:tc>
          <w:tcPr>
            <w:tcW w:w="2398" w:type="dxa"/>
          </w:tcPr>
          <w:p w14:paraId="5C4A8A55"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32A9D737"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38B227E1"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25B0C6D8"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137CD6" w:rsidRPr="00713B55" w14:paraId="3DBF0028" w14:textId="77777777" w:rsidTr="00A3385C">
        <w:tc>
          <w:tcPr>
            <w:tcW w:w="2398" w:type="dxa"/>
          </w:tcPr>
          <w:p w14:paraId="02EC8C1A" w14:textId="0A6EC12F"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IdTable</w:t>
            </w:r>
          </w:p>
        </w:tc>
        <w:tc>
          <w:tcPr>
            <w:tcW w:w="2398" w:type="dxa"/>
          </w:tcPr>
          <w:p w14:paraId="47C77645" w14:textId="55F5E909" w:rsidR="00137CD6" w:rsidRPr="00713B55" w:rsidRDefault="00137CD6"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w:t>
            </w:r>
          </w:p>
        </w:tc>
        <w:tc>
          <w:tcPr>
            <w:tcW w:w="3569" w:type="dxa"/>
          </w:tcPr>
          <w:p w14:paraId="4A111115" w14:textId="4826CA3B"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bàn</w:t>
            </w:r>
          </w:p>
        </w:tc>
        <w:tc>
          <w:tcPr>
            <w:tcW w:w="1890" w:type="dxa"/>
          </w:tcPr>
          <w:p w14:paraId="0BC91F36"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137CD6" w:rsidRPr="00713B55" w14:paraId="402BEF29" w14:textId="77777777" w:rsidTr="00A3385C">
        <w:tc>
          <w:tcPr>
            <w:tcW w:w="2398" w:type="dxa"/>
          </w:tcPr>
          <w:p w14:paraId="048D9A5C" w14:textId="1DE94EC8"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nameTable</w:t>
            </w:r>
          </w:p>
        </w:tc>
        <w:tc>
          <w:tcPr>
            <w:tcW w:w="2398" w:type="dxa"/>
          </w:tcPr>
          <w:p w14:paraId="47676083" w14:textId="3DA306BB" w:rsidR="00137CD6" w:rsidRPr="00713B55" w:rsidRDefault="00137CD6"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63EE580E" w14:textId="0C0B8B21"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bàn</w:t>
            </w:r>
          </w:p>
        </w:tc>
        <w:tc>
          <w:tcPr>
            <w:tcW w:w="1890" w:type="dxa"/>
          </w:tcPr>
          <w:p w14:paraId="49B50274" w14:textId="3DF42391"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72EA1B1C" w14:textId="07459FAE" w:rsidR="00C10CD3" w:rsidRPr="00713B55" w:rsidRDefault="00C10CD3" w:rsidP="00CD0179">
      <w:pPr>
        <w:spacing w:line="360" w:lineRule="auto"/>
        <w:rPr>
          <w:rFonts w:ascii="Times New Roman" w:hAnsi="Times New Roman" w:cs="Times New Roman"/>
          <w:sz w:val="26"/>
          <w:szCs w:val="26"/>
        </w:rPr>
      </w:pPr>
    </w:p>
    <w:p w14:paraId="150B84F8" w14:textId="4E4F4FC9" w:rsidR="00137CD6" w:rsidRPr="00713B55" w:rsidRDefault="00137CD6" w:rsidP="00CD0179">
      <w:pPr>
        <w:spacing w:line="360" w:lineRule="auto"/>
        <w:rPr>
          <w:rFonts w:ascii="Times New Roman" w:hAnsi="Times New Roman" w:cs="Times New Roman"/>
          <w:sz w:val="26"/>
          <w:szCs w:val="26"/>
        </w:rPr>
      </w:pPr>
    </w:p>
    <w:p w14:paraId="5496AF94" w14:textId="68C58A4F"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Billinfo</w:t>
      </w:r>
    </w:p>
    <w:tbl>
      <w:tblPr>
        <w:tblStyle w:val="TableGrid"/>
        <w:tblW w:w="10255" w:type="dxa"/>
        <w:tblLook w:val="04A0" w:firstRow="1" w:lastRow="0" w:firstColumn="1" w:lastColumn="0" w:noHBand="0" w:noVBand="1"/>
      </w:tblPr>
      <w:tblGrid>
        <w:gridCol w:w="2398"/>
        <w:gridCol w:w="2398"/>
        <w:gridCol w:w="3569"/>
        <w:gridCol w:w="1890"/>
      </w:tblGrid>
      <w:tr w:rsidR="00137CD6" w:rsidRPr="00713B55" w14:paraId="47060864" w14:textId="77777777" w:rsidTr="00A3385C">
        <w:tc>
          <w:tcPr>
            <w:tcW w:w="2398" w:type="dxa"/>
          </w:tcPr>
          <w:p w14:paraId="33DA9283"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63338BF2"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4B8CB362"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6FCA82BA"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137CD6" w:rsidRPr="00713B55" w14:paraId="4D776E62" w14:textId="77777777" w:rsidTr="00A3385C">
        <w:tc>
          <w:tcPr>
            <w:tcW w:w="2398" w:type="dxa"/>
          </w:tcPr>
          <w:p w14:paraId="4D7CB0AE" w14:textId="32B49022"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IdBillinfo</w:t>
            </w:r>
          </w:p>
        </w:tc>
        <w:tc>
          <w:tcPr>
            <w:tcW w:w="2398" w:type="dxa"/>
          </w:tcPr>
          <w:p w14:paraId="4392E092" w14:textId="77777777" w:rsidR="00137CD6" w:rsidRPr="00713B55" w:rsidRDefault="00137CD6"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74BE2750"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khách hàng</w:t>
            </w:r>
          </w:p>
        </w:tc>
        <w:tc>
          <w:tcPr>
            <w:tcW w:w="1890" w:type="dxa"/>
          </w:tcPr>
          <w:p w14:paraId="3DF725F1"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137CD6" w:rsidRPr="00713B55" w14:paraId="2BC45BFE" w14:textId="77777777" w:rsidTr="00A3385C">
        <w:tc>
          <w:tcPr>
            <w:tcW w:w="2398" w:type="dxa"/>
          </w:tcPr>
          <w:p w14:paraId="79D28BA7" w14:textId="38B15D9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Count</w:t>
            </w:r>
          </w:p>
        </w:tc>
        <w:tc>
          <w:tcPr>
            <w:tcW w:w="2398" w:type="dxa"/>
          </w:tcPr>
          <w:p w14:paraId="1D446EA5"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int</w:t>
            </w:r>
          </w:p>
        </w:tc>
        <w:tc>
          <w:tcPr>
            <w:tcW w:w="3569" w:type="dxa"/>
          </w:tcPr>
          <w:p w14:paraId="655575D9" w14:textId="14AB6B28" w:rsidR="00137CD6"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Số lượng mua hàng</w:t>
            </w:r>
          </w:p>
        </w:tc>
        <w:tc>
          <w:tcPr>
            <w:tcW w:w="1890" w:type="dxa"/>
          </w:tcPr>
          <w:p w14:paraId="1A96F1BB"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137CD6" w:rsidRPr="00713B55" w14:paraId="7D2F8543" w14:textId="77777777" w:rsidTr="00A3385C">
        <w:tc>
          <w:tcPr>
            <w:tcW w:w="2398" w:type="dxa"/>
          </w:tcPr>
          <w:p w14:paraId="2709D693" w14:textId="70B637FE"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w:t>
            </w:r>
          </w:p>
        </w:tc>
        <w:tc>
          <w:tcPr>
            <w:tcW w:w="2398" w:type="dxa"/>
          </w:tcPr>
          <w:p w14:paraId="3F797AD4"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nVarChar (150)</w:t>
            </w:r>
          </w:p>
        </w:tc>
        <w:tc>
          <w:tcPr>
            <w:tcW w:w="3569" w:type="dxa"/>
          </w:tcPr>
          <w:p w14:paraId="3269DE0C" w14:textId="70D0162D" w:rsidR="00137CD6"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thức ăn</w:t>
            </w:r>
          </w:p>
        </w:tc>
        <w:tc>
          <w:tcPr>
            <w:tcW w:w="1890" w:type="dxa"/>
          </w:tcPr>
          <w:p w14:paraId="227853B1" w14:textId="286C298C" w:rsidR="00137CD6"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137CD6" w:rsidRPr="00713B55" w14:paraId="196248E1" w14:textId="77777777" w:rsidTr="00A3385C">
        <w:tc>
          <w:tcPr>
            <w:tcW w:w="2398" w:type="dxa"/>
          </w:tcPr>
          <w:p w14:paraId="231864FC" w14:textId="2729CF35"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IdTable</w:t>
            </w:r>
          </w:p>
        </w:tc>
        <w:tc>
          <w:tcPr>
            <w:tcW w:w="2398" w:type="dxa"/>
          </w:tcPr>
          <w:p w14:paraId="79E6E4F2" w14:textId="116AC47A" w:rsidR="00137CD6" w:rsidRPr="00713B55" w:rsidRDefault="00137CD6"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00493992" w:rsidRPr="00713B55">
              <w:rPr>
                <w:rFonts w:ascii="Times New Roman" w:hAnsi="Times New Roman" w:cs="Times New Roman"/>
                <w:b w:val="0"/>
                <w:sz w:val="26"/>
                <w:szCs w:val="26"/>
              </w:rPr>
              <w:t>2</w:t>
            </w:r>
            <w:r w:rsidRPr="00713B55">
              <w:rPr>
                <w:rFonts w:ascii="Times New Roman" w:hAnsi="Times New Roman" w:cs="Times New Roman"/>
                <w:b w:val="0"/>
                <w:sz w:val="26"/>
                <w:szCs w:val="26"/>
              </w:rPr>
              <w:t>)</w:t>
            </w:r>
          </w:p>
        </w:tc>
        <w:tc>
          <w:tcPr>
            <w:tcW w:w="3569" w:type="dxa"/>
          </w:tcPr>
          <w:p w14:paraId="29EA0A1B" w14:textId="6E2B1C52" w:rsidR="00137CD6"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bàn</w:t>
            </w:r>
          </w:p>
        </w:tc>
        <w:tc>
          <w:tcPr>
            <w:tcW w:w="1890" w:type="dxa"/>
          </w:tcPr>
          <w:p w14:paraId="129280C2" w14:textId="77777777" w:rsidR="00137CD6" w:rsidRPr="00713B55" w:rsidRDefault="00137CD6"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yes</w:t>
            </w:r>
          </w:p>
        </w:tc>
      </w:tr>
    </w:tbl>
    <w:p w14:paraId="53B4A7D0" w14:textId="1E6C5508" w:rsidR="00137CD6" w:rsidRPr="00713B55" w:rsidRDefault="00137CD6" w:rsidP="00CD0179">
      <w:pPr>
        <w:spacing w:line="360" w:lineRule="auto"/>
        <w:rPr>
          <w:rFonts w:ascii="Times New Roman" w:hAnsi="Times New Roman" w:cs="Times New Roman"/>
          <w:sz w:val="26"/>
          <w:szCs w:val="26"/>
        </w:rPr>
      </w:pPr>
    </w:p>
    <w:p w14:paraId="47EAEE79" w14:textId="53E102E5"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FoodCategory</w:t>
      </w:r>
    </w:p>
    <w:tbl>
      <w:tblPr>
        <w:tblStyle w:val="TableGrid"/>
        <w:tblW w:w="10255" w:type="dxa"/>
        <w:tblLook w:val="04A0" w:firstRow="1" w:lastRow="0" w:firstColumn="1" w:lastColumn="0" w:noHBand="0" w:noVBand="1"/>
      </w:tblPr>
      <w:tblGrid>
        <w:gridCol w:w="2398"/>
        <w:gridCol w:w="2398"/>
        <w:gridCol w:w="3569"/>
        <w:gridCol w:w="1890"/>
      </w:tblGrid>
      <w:tr w:rsidR="00493992" w:rsidRPr="00713B55" w14:paraId="25055E31" w14:textId="77777777" w:rsidTr="00A3385C">
        <w:tc>
          <w:tcPr>
            <w:tcW w:w="2398" w:type="dxa"/>
          </w:tcPr>
          <w:p w14:paraId="1ACB6AAE"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08C85D12"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09A73670"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6EE01152"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493992" w:rsidRPr="00713B55" w14:paraId="6939241E" w14:textId="77777777" w:rsidTr="00A3385C">
        <w:tc>
          <w:tcPr>
            <w:tcW w:w="2398" w:type="dxa"/>
          </w:tcPr>
          <w:p w14:paraId="59FB4AC0" w14:textId="4943675B"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IdFoodC</w:t>
            </w:r>
          </w:p>
        </w:tc>
        <w:tc>
          <w:tcPr>
            <w:tcW w:w="2398" w:type="dxa"/>
          </w:tcPr>
          <w:p w14:paraId="186F967F" w14:textId="77777777" w:rsidR="00493992" w:rsidRPr="00713B55" w:rsidRDefault="00493992"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0BED4B73" w14:textId="4F5FDEBF"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loại thức ăn</w:t>
            </w:r>
          </w:p>
        </w:tc>
        <w:tc>
          <w:tcPr>
            <w:tcW w:w="1890" w:type="dxa"/>
          </w:tcPr>
          <w:p w14:paraId="29742EEE"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493992" w:rsidRPr="00713B55" w14:paraId="45401E0F" w14:textId="77777777" w:rsidTr="00A3385C">
        <w:tc>
          <w:tcPr>
            <w:tcW w:w="2398" w:type="dxa"/>
          </w:tcPr>
          <w:p w14:paraId="7BF0C74E"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NameFoodC</w:t>
            </w:r>
          </w:p>
          <w:p w14:paraId="502B93ED" w14:textId="64326244" w:rsidR="00493992" w:rsidRPr="00713B55" w:rsidRDefault="00493992" w:rsidP="00CD0179">
            <w:pPr>
              <w:spacing w:line="360" w:lineRule="auto"/>
              <w:rPr>
                <w:rFonts w:ascii="Times New Roman" w:hAnsi="Times New Roman" w:cs="Times New Roman"/>
                <w:b w:val="0"/>
                <w:sz w:val="26"/>
                <w:szCs w:val="26"/>
              </w:rPr>
            </w:pPr>
          </w:p>
        </w:tc>
        <w:tc>
          <w:tcPr>
            <w:tcW w:w="2398" w:type="dxa"/>
          </w:tcPr>
          <w:p w14:paraId="32D6BCB2" w14:textId="5F552823" w:rsidR="00493992" w:rsidRPr="00713B55" w:rsidRDefault="00493992"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7311CB15" w14:textId="4505657E"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loại thức ăn</w:t>
            </w:r>
          </w:p>
        </w:tc>
        <w:tc>
          <w:tcPr>
            <w:tcW w:w="1890" w:type="dxa"/>
          </w:tcPr>
          <w:p w14:paraId="0CA8DD58"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3D06C61C" w14:textId="19FAB190" w:rsidR="00493992" w:rsidRPr="00713B55" w:rsidRDefault="00493992" w:rsidP="00CD0179">
      <w:pPr>
        <w:spacing w:line="360" w:lineRule="auto"/>
        <w:rPr>
          <w:rFonts w:ascii="Times New Roman" w:hAnsi="Times New Roman" w:cs="Times New Roman"/>
          <w:sz w:val="26"/>
          <w:szCs w:val="26"/>
        </w:rPr>
      </w:pPr>
    </w:p>
    <w:p w14:paraId="17D00DDE" w14:textId="1173DA12"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Bảng Food</w:t>
      </w:r>
    </w:p>
    <w:tbl>
      <w:tblPr>
        <w:tblStyle w:val="TableGrid"/>
        <w:tblW w:w="10255" w:type="dxa"/>
        <w:tblLook w:val="04A0" w:firstRow="1" w:lastRow="0" w:firstColumn="1" w:lastColumn="0" w:noHBand="0" w:noVBand="1"/>
      </w:tblPr>
      <w:tblGrid>
        <w:gridCol w:w="2398"/>
        <w:gridCol w:w="2398"/>
        <w:gridCol w:w="3569"/>
        <w:gridCol w:w="1890"/>
      </w:tblGrid>
      <w:tr w:rsidR="00493992" w:rsidRPr="00713B55" w14:paraId="78E63FB9" w14:textId="77777777" w:rsidTr="00A3385C">
        <w:tc>
          <w:tcPr>
            <w:tcW w:w="2398" w:type="dxa"/>
          </w:tcPr>
          <w:p w14:paraId="23B0B253"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cột</w:t>
            </w:r>
          </w:p>
        </w:tc>
        <w:tc>
          <w:tcPr>
            <w:tcW w:w="2398" w:type="dxa"/>
          </w:tcPr>
          <w:p w14:paraId="4CB5E83A"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Kiểu dữ liệu</w:t>
            </w:r>
          </w:p>
        </w:tc>
        <w:tc>
          <w:tcPr>
            <w:tcW w:w="3569" w:type="dxa"/>
          </w:tcPr>
          <w:p w14:paraId="799ADD3F"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Ý nghĩa</w:t>
            </w:r>
          </w:p>
        </w:tc>
        <w:tc>
          <w:tcPr>
            <w:tcW w:w="1890" w:type="dxa"/>
          </w:tcPr>
          <w:p w14:paraId="4526B478"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Nullable</w:t>
            </w:r>
          </w:p>
        </w:tc>
      </w:tr>
      <w:tr w:rsidR="00493992" w:rsidRPr="00713B55" w14:paraId="5D4AF90E" w14:textId="77777777" w:rsidTr="00A3385C">
        <w:tc>
          <w:tcPr>
            <w:tcW w:w="2398" w:type="dxa"/>
          </w:tcPr>
          <w:p w14:paraId="34279E22" w14:textId="2481A1D5"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w:t>
            </w:r>
          </w:p>
        </w:tc>
        <w:tc>
          <w:tcPr>
            <w:tcW w:w="2398" w:type="dxa"/>
          </w:tcPr>
          <w:p w14:paraId="6EEA56FD" w14:textId="4780BBB6"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nVarChar (150)</w:t>
            </w:r>
          </w:p>
        </w:tc>
        <w:tc>
          <w:tcPr>
            <w:tcW w:w="3569" w:type="dxa"/>
          </w:tcPr>
          <w:p w14:paraId="2F18238B" w14:textId="4273F3BA"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thức ăn</w:t>
            </w:r>
          </w:p>
        </w:tc>
        <w:tc>
          <w:tcPr>
            <w:tcW w:w="1890" w:type="dxa"/>
          </w:tcPr>
          <w:p w14:paraId="4C185A3F"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493992" w:rsidRPr="00713B55" w14:paraId="2B260ED8" w14:textId="77777777" w:rsidTr="00A3385C">
        <w:tc>
          <w:tcPr>
            <w:tcW w:w="2398" w:type="dxa"/>
          </w:tcPr>
          <w:p w14:paraId="20416395" w14:textId="1C2A3230"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NameFood</w:t>
            </w:r>
          </w:p>
          <w:p w14:paraId="07960846" w14:textId="77777777" w:rsidR="00493992" w:rsidRPr="00713B55" w:rsidRDefault="00493992" w:rsidP="00CD0179">
            <w:pPr>
              <w:spacing w:line="360" w:lineRule="auto"/>
              <w:rPr>
                <w:rFonts w:ascii="Times New Roman" w:hAnsi="Times New Roman" w:cs="Times New Roman"/>
                <w:b w:val="0"/>
                <w:sz w:val="26"/>
                <w:szCs w:val="26"/>
              </w:rPr>
            </w:pPr>
          </w:p>
        </w:tc>
        <w:tc>
          <w:tcPr>
            <w:tcW w:w="2398" w:type="dxa"/>
          </w:tcPr>
          <w:p w14:paraId="21C8214D" w14:textId="77777777" w:rsidR="00493992" w:rsidRPr="00713B55" w:rsidRDefault="00493992"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15B23F79" w14:textId="564F50A3"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Tên thức ăn</w:t>
            </w:r>
          </w:p>
        </w:tc>
        <w:tc>
          <w:tcPr>
            <w:tcW w:w="1890" w:type="dxa"/>
          </w:tcPr>
          <w:p w14:paraId="7239B6C8" w14:textId="77777777"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r w:rsidR="00493992" w:rsidRPr="00713B55" w14:paraId="440AE07C" w14:textId="77777777" w:rsidTr="00A3385C">
        <w:tc>
          <w:tcPr>
            <w:tcW w:w="2398" w:type="dxa"/>
          </w:tcPr>
          <w:p w14:paraId="62F1C704" w14:textId="0C37C8B3"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IdFoodC</w:t>
            </w:r>
          </w:p>
        </w:tc>
        <w:tc>
          <w:tcPr>
            <w:tcW w:w="2398" w:type="dxa"/>
          </w:tcPr>
          <w:p w14:paraId="706CD7FD" w14:textId="531B4308" w:rsidR="00493992" w:rsidRPr="00713B55" w:rsidRDefault="00493992" w:rsidP="00CD0179">
            <w:pPr>
              <w:spacing w:line="360" w:lineRule="auto"/>
              <w:rPr>
                <w:rFonts w:ascii="Times New Roman" w:hAnsi="Times New Roman" w:cs="Times New Roman"/>
                <w:b w:val="0"/>
                <w:sz w:val="26"/>
                <w:szCs w:val="26"/>
              </w:rPr>
            </w:pPr>
            <w:proofErr w:type="gramStart"/>
            <w:r w:rsidRPr="00713B55">
              <w:rPr>
                <w:rFonts w:ascii="Times New Roman" w:hAnsi="Times New Roman" w:cs="Times New Roman"/>
                <w:b w:val="0"/>
                <w:sz w:val="26"/>
                <w:szCs w:val="26"/>
              </w:rPr>
              <w:t>VarChar(</w:t>
            </w:r>
            <w:proofErr w:type="gramEnd"/>
            <w:r w:rsidRPr="00713B55">
              <w:rPr>
                <w:rFonts w:ascii="Times New Roman" w:hAnsi="Times New Roman" w:cs="Times New Roman"/>
                <w:b w:val="0"/>
                <w:sz w:val="26"/>
                <w:szCs w:val="26"/>
              </w:rPr>
              <w:t>20)</w:t>
            </w:r>
          </w:p>
        </w:tc>
        <w:tc>
          <w:tcPr>
            <w:tcW w:w="3569" w:type="dxa"/>
          </w:tcPr>
          <w:p w14:paraId="1AA70890" w14:textId="57E77919"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Mã loại thức ăn</w:t>
            </w:r>
          </w:p>
        </w:tc>
        <w:tc>
          <w:tcPr>
            <w:tcW w:w="1890" w:type="dxa"/>
          </w:tcPr>
          <w:p w14:paraId="15003556" w14:textId="661DA333" w:rsidR="00493992" w:rsidRPr="00713B55" w:rsidRDefault="00493992" w:rsidP="00CD0179">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no</w:t>
            </w:r>
          </w:p>
        </w:tc>
      </w:tr>
    </w:tbl>
    <w:p w14:paraId="6E14356E" w14:textId="77777777" w:rsidR="00493992" w:rsidRPr="00713B55" w:rsidRDefault="00493992" w:rsidP="00CD0179">
      <w:pPr>
        <w:spacing w:line="360" w:lineRule="auto"/>
        <w:rPr>
          <w:rFonts w:ascii="Times New Roman" w:hAnsi="Times New Roman" w:cs="Times New Roman"/>
          <w:sz w:val="26"/>
          <w:szCs w:val="26"/>
        </w:rPr>
      </w:pPr>
    </w:p>
    <w:p w14:paraId="3C03A628" w14:textId="77777777" w:rsidR="00493992" w:rsidRPr="00713B55" w:rsidRDefault="00493992" w:rsidP="00CD0179">
      <w:pPr>
        <w:spacing w:line="360" w:lineRule="auto"/>
        <w:rPr>
          <w:rFonts w:ascii="Times New Roman" w:hAnsi="Times New Roman" w:cs="Times New Roman"/>
          <w:sz w:val="26"/>
          <w:szCs w:val="26"/>
        </w:rPr>
      </w:pPr>
    </w:p>
    <w:p w14:paraId="417A9C6E" w14:textId="0748148A" w:rsidR="00493992" w:rsidRPr="00713B55" w:rsidRDefault="00493992" w:rsidP="00CD0179">
      <w:pPr>
        <w:spacing w:line="360" w:lineRule="auto"/>
        <w:rPr>
          <w:rFonts w:ascii="Times New Roman" w:hAnsi="Times New Roman" w:cs="Times New Roman"/>
          <w:sz w:val="26"/>
          <w:szCs w:val="26"/>
        </w:rPr>
      </w:pPr>
    </w:p>
    <w:p w14:paraId="7348A30F" w14:textId="376BB0C1" w:rsidR="00E769A8" w:rsidRPr="00713B55" w:rsidRDefault="00E769A8" w:rsidP="00CD0179">
      <w:pPr>
        <w:spacing w:line="360" w:lineRule="auto"/>
        <w:rPr>
          <w:rFonts w:ascii="Times New Roman" w:hAnsi="Times New Roman" w:cs="Times New Roman"/>
          <w:sz w:val="26"/>
          <w:szCs w:val="26"/>
        </w:rPr>
      </w:pPr>
    </w:p>
    <w:p w14:paraId="3968ACA9" w14:textId="7FB4B358" w:rsidR="00E769A8" w:rsidRPr="00713B55" w:rsidRDefault="00E769A8" w:rsidP="00CD0179">
      <w:pPr>
        <w:spacing w:line="360" w:lineRule="auto"/>
        <w:rPr>
          <w:rFonts w:ascii="Times New Roman" w:hAnsi="Times New Roman" w:cs="Times New Roman"/>
          <w:sz w:val="26"/>
          <w:szCs w:val="26"/>
        </w:rPr>
      </w:pPr>
    </w:p>
    <w:p w14:paraId="52514302" w14:textId="1284904D" w:rsidR="00E769A8" w:rsidRPr="00713B55" w:rsidRDefault="00E769A8" w:rsidP="00CD0179">
      <w:pPr>
        <w:spacing w:line="360" w:lineRule="auto"/>
        <w:rPr>
          <w:rFonts w:ascii="Times New Roman" w:hAnsi="Times New Roman" w:cs="Times New Roman"/>
          <w:sz w:val="26"/>
          <w:szCs w:val="26"/>
        </w:rPr>
      </w:pPr>
    </w:p>
    <w:p w14:paraId="02A09505" w14:textId="65819963" w:rsidR="00E769A8" w:rsidRPr="00713B55" w:rsidRDefault="00E769A8" w:rsidP="00CD0179">
      <w:pPr>
        <w:spacing w:line="360" w:lineRule="auto"/>
        <w:rPr>
          <w:rFonts w:ascii="Times New Roman" w:hAnsi="Times New Roman" w:cs="Times New Roman"/>
          <w:sz w:val="26"/>
          <w:szCs w:val="26"/>
        </w:rPr>
      </w:pPr>
    </w:p>
    <w:p w14:paraId="37E64A20" w14:textId="18B69255" w:rsidR="00E769A8" w:rsidRPr="00713B55" w:rsidRDefault="00E769A8" w:rsidP="00CD0179">
      <w:pPr>
        <w:spacing w:line="360" w:lineRule="auto"/>
        <w:rPr>
          <w:rFonts w:ascii="Times New Roman" w:hAnsi="Times New Roman" w:cs="Times New Roman"/>
          <w:sz w:val="26"/>
          <w:szCs w:val="26"/>
        </w:rPr>
      </w:pPr>
    </w:p>
    <w:p w14:paraId="2F187F27" w14:textId="59D2BE74" w:rsidR="00E769A8" w:rsidRPr="00713B55" w:rsidRDefault="00E769A8" w:rsidP="00CD0179">
      <w:pPr>
        <w:spacing w:line="360" w:lineRule="auto"/>
        <w:rPr>
          <w:rFonts w:ascii="Times New Roman" w:hAnsi="Times New Roman" w:cs="Times New Roman"/>
          <w:sz w:val="26"/>
          <w:szCs w:val="26"/>
        </w:rPr>
      </w:pPr>
    </w:p>
    <w:p w14:paraId="04E14654" w14:textId="5153C45B" w:rsidR="00E769A8" w:rsidRPr="00713B55" w:rsidRDefault="00E769A8" w:rsidP="00CD0179">
      <w:pPr>
        <w:spacing w:line="360" w:lineRule="auto"/>
        <w:rPr>
          <w:rFonts w:ascii="Times New Roman" w:hAnsi="Times New Roman" w:cs="Times New Roman"/>
          <w:sz w:val="26"/>
          <w:szCs w:val="26"/>
        </w:rPr>
      </w:pPr>
    </w:p>
    <w:p w14:paraId="5D41CFCF" w14:textId="0307F433" w:rsidR="00E769A8" w:rsidRPr="00713B55" w:rsidRDefault="00E769A8" w:rsidP="00CD0179">
      <w:pPr>
        <w:spacing w:line="360" w:lineRule="auto"/>
        <w:rPr>
          <w:rFonts w:ascii="Times New Roman" w:hAnsi="Times New Roman" w:cs="Times New Roman"/>
          <w:sz w:val="26"/>
          <w:szCs w:val="26"/>
        </w:rPr>
      </w:pPr>
    </w:p>
    <w:p w14:paraId="025B00FA" w14:textId="01A1991B" w:rsidR="00514B79" w:rsidRPr="00713B55" w:rsidRDefault="00514B79" w:rsidP="00514B79">
      <w:pPr>
        <w:pStyle w:val="Heading1"/>
        <w:spacing w:line="360" w:lineRule="auto"/>
        <w:rPr>
          <w:rFonts w:ascii="Times New Roman" w:hAnsi="Times New Roman" w:cs="Times New Roman"/>
          <w:sz w:val="26"/>
          <w:szCs w:val="26"/>
        </w:rPr>
      </w:pPr>
      <w:bookmarkStart w:id="12" w:name="_Toc102161715"/>
      <w:r w:rsidRPr="00713B55">
        <w:rPr>
          <w:rFonts w:ascii="Times New Roman" w:hAnsi="Times New Roman" w:cs="Times New Roman"/>
          <w:sz w:val="26"/>
          <w:szCs w:val="26"/>
        </w:rPr>
        <w:lastRenderedPageBreak/>
        <w:t>III/. KIẾN TRÚC VÀ THIẾT KẾ GIAO DIỆN PHẦN MỀM</w:t>
      </w:r>
      <w:bookmarkEnd w:id="12"/>
    </w:p>
    <w:p w14:paraId="4128C6AB" w14:textId="554BA954" w:rsidR="00E769A8" w:rsidRPr="00713B55" w:rsidRDefault="000D6316" w:rsidP="00746B35">
      <w:pPr>
        <w:pStyle w:val="Heading2"/>
        <w:spacing w:line="360" w:lineRule="auto"/>
        <w:rPr>
          <w:rFonts w:ascii="Times New Roman" w:hAnsi="Times New Roman" w:cs="Times New Roman"/>
          <w:b/>
          <w:sz w:val="26"/>
        </w:rPr>
      </w:pPr>
      <w:bookmarkStart w:id="13" w:name="_Toc102161716"/>
      <w:r w:rsidRPr="00713B55">
        <w:rPr>
          <w:rFonts w:ascii="Times New Roman" w:hAnsi="Times New Roman" w:cs="Times New Roman"/>
          <w:noProof/>
          <w:sz w:val="26"/>
        </w:rPr>
        <w:drawing>
          <wp:anchor distT="0" distB="0" distL="114300" distR="114300" simplePos="0" relativeHeight="251665408" behindDoc="0" locked="0" layoutInCell="1" allowOverlap="1" wp14:anchorId="644C9018" wp14:editId="3D3FD689">
            <wp:simplePos x="0" y="0"/>
            <wp:positionH relativeFrom="margin">
              <wp:posOffset>-228600</wp:posOffset>
            </wp:positionH>
            <wp:positionV relativeFrom="margin">
              <wp:posOffset>582930</wp:posOffset>
            </wp:positionV>
            <wp:extent cx="7366635" cy="5132705"/>
            <wp:effectExtent l="0" t="0" r="0" b="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746B35" w:rsidRPr="00713B55">
        <w:rPr>
          <w:rFonts w:ascii="Times New Roman" w:hAnsi="Times New Roman" w:cs="Times New Roman"/>
          <w:b/>
          <w:sz w:val="26"/>
        </w:rPr>
        <w:t>3.1 KIẾN TRÚC PHÂN MỀM</w:t>
      </w:r>
      <w:bookmarkEnd w:id="13"/>
    </w:p>
    <w:p w14:paraId="30408FA2" w14:textId="0EFB2F20" w:rsidR="007E5AEC" w:rsidRPr="00713B55" w:rsidRDefault="007E5AEC" w:rsidP="007E5AEC">
      <w:pPr>
        <w:spacing w:line="360" w:lineRule="auto"/>
        <w:jc w:val="center"/>
        <w:rPr>
          <w:rFonts w:ascii="Times New Roman" w:hAnsi="Times New Roman" w:cs="Times New Roman"/>
          <w:b w:val="0"/>
          <w:sz w:val="26"/>
          <w:szCs w:val="26"/>
        </w:rPr>
      </w:pPr>
      <w:r w:rsidRPr="00713B55">
        <w:rPr>
          <w:rFonts w:ascii="Times New Roman" w:hAnsi="Times New Roman" w:cs="Times New Roman"/>
          <w:b w:val="0"/>
          <w:sz w:val="26"/>
          <w:szCs w:val="26"/>
        </w:rPr>
        <w:t>Kiến trúc phần mềm quản lý nhà hàng</w:t>
      </w:r>
    </w:p>
    <w:p w14:paraId="01C6B1AD" w14:textId="3918FED3" w:rsidR="0043680A" w:rsidRPr="00713B55" w:rsidRDefault="0043680A" w:rsidP="0043680A">
      <w:pPr>
        <w:spacing w:line="360" w:lineRule="auto"/>
        <w:rPr>
          <w:rFonts w:ascii="Times New Roman" w:hAnsi="Times New Roman" w:cs="Times New Roman"/>
          <w:sz w:val="26"/>
          <w:szCs w:val="26"/>
        </w:rPr>
      </w:pPr>
      <w:r w:rsidRPr="00713B55">
        <w:rPr>
          <w:rFonts w:ascii="Times New Roman" w:hAnsi="Times New Roman" w:cs="Times New Roman"/>
          <w:sz w:val="26"/>
          <w:szCs w:val="26"/>
        </w:rPr>
        <w:t xml:space="preserve">CÁC CHỨC NĂNG BAO </w:t>
      </w:r>
      <w:proofErr w:type="gramStart"/>
      <w:r w:rsidRPr="00713B55">
        <w:rPr>
          <w:rFonts w:ascii="Times New Roman" w:hAnsi="Times New Roman" w:cs="Times New Roman"/>
          <w:sz w:val="26"/>
          <w:szCs w:val="26"/>
        </w:rPr>
        <w:t>GỒM(</w:t>
      </w:r>
      <w:proofErr w:type="gramEnd"/>
      <w:r w:rsidRPr="00713B55">
        <w:rPr>
          <w:rFonts w:ascii="Times New Roman" w:hAnsi="Times New Roman" w:cs="Times New Roman"/>
          <w:sz w:val="26"/>
          <w:szCs w:val="26"/>
        </w:rPr>
        <w:t>VER 1.0)</w:t>
      </w:r>
    </w:p>
    <w:p w14:paraId="34A7FF56" w14:textId="23FE145D" w:rsidR="0043680A" w:rsidRPr="00713B55" w:rsidRDefault="0043680A" w:rsidP="0043680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FORM </w:t>
      </w:r>
      <w:proofErr w:type="gramStart"/>
      <w:r w:rsidRPr="00713B55">
        <w:rPr>
          <w:rFonts w:ascii="Times New Roman" w:hAnsi="Times New Roman" w:cs="Times New Roman"/>
          <w:b w:val="0"/>
          <w:sz w:val="26"/>
          <w:szCs w:val="26"/>
        </w:rPr>
        <w:t>LOGIN:</w:t>
      </w:r>
      <w:r w:rsidR="00746B35" w:rsidRPr="00713B55">
        <w:rPr>
          <w:rFonts w:ascii="Times New Roman" w:hAnsi="Times New Roman" w:cs="Times New Roman"/>
          <w:b w:val="0"/>
          <w:sz w:val="26"/>
          <w:szCs w:val="26"/>
        </w:rPr>
        <w:t>đúng</w:t>
      </w:r>
      <w:proofErr w:type="gramEnd"/>
      <w:r w:rsidR="00746B35" w:rsidRPr="00713B55">
        <w:rPr>
          <w:rFonts w:ascii="Times New Roman" w:hAnsi="Times New Roman" w:cs="Times New Roman"/>
          <w:b w:val="0"/>
          <w:sz w:val="26"/>
          <w:szCs w:val="26"/>
        </w:rPr>
        <w:t xml:space="preserve"> tài khoản mật khẩu từ database mới đăng nhập được</w:t>
      </w:r>
    </w:p>
    <w:p w14:paraId="47B6E0D5" w14:textId="16278E40" w:rsidR="00746B35" w:rsidRPr="00713B55" w:rsidRDefault="00746B35" w:rsidP="0043680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FORM MANAMENT: Đặt </w:t>
      </w:r>
      <w:proofErr w:type="gramStart"/>
      <w:r w:rsidRPr="00713B55">
        <w:rPr>
          <w:rFonts w:ascii="Times New Roman" w:hAnsi="Times New Roman" w:cs="Times New Roman"/>
          <w:b w:val="0"/>
          <w:sz w:val="26"/>
          <w:szCs w:val="26"/>
        </w:rPr>
        <w:t>món ,thanh</w:t>
      </w:r>
      <w:proofErr w:type="gramEnd"/>
      <w:r w:rsidRPr="00713B55">
        <w:rPr>
          <w:rFonts w:ascii="Times New Roman" w:hAnsi="Times New Roman" w:cs="Times New Roman"/>
          <w:b w:val="0"/>
          <w:sz w:val="26"/>
          <w:szCs w:val="26"/>
        </w:rPr>
        <w:t xml:space="preserve"> toán,xem bill theo bàn.</w:t>
      </w:r>
    </w:p>
    <w:p w14:paraId="7649FEE4" w14:textId="592DD584" w:rsidR="00746B35" w:rsidRPr="00713B55" w:rsidRDefault="00746B35" w:rsidP="0043680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FORM ACCINFO: Thay đổi mật </w:t>
      </w:r>
      <w:proofErr w:type="gramStart"/>
      <w:r w:rsidRPr="00713B55">
        <w:rPr>
          <w:rFonts w:ascii="Times New Roman" w:hAnsi="Times New Roman" w:cs="Times New Roman"/>
          <w:b w:val="0"/>
          <w:sz w:val="26"/>
          <w:szCs w:val="26"/>
        </w:rPr>
        <w:t>khẩu,đăng</w:t>
      </w:r>
      <w:proofErr w:type="gramEnd"/>
      <w:r w:rsidRPr="00713B55">
        <w:rPr>
          <w:rFonts w:ascii="Times New Roman" w:hAnsi="Times New Roman" w:cs="Times New Roman"/>
          <w:b w:val="0"/>
          <w:sz w:val="26"/>
          <w:szCs w:val="26"/>
        </w:rPr>
        <w:t xml:space="preserve"> xuất</w:t>
      </w:r>
    </w:p>
    <w:p w14:paraId="0D1E3B80" w14:textId="1646374F" w:rsidR="00746B35" w:rsidRPr="00713B55" w:rsidRDefault="00746B35" w:rsidP="0043680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FORM </w:t>
      </w:r>
      <w:proofErr w:type="gramStart"/>
      <w:r w:rsidRPr="00713B55">
        <w:rPr>
          <w:rFonts w:ascii="Times New Roman" w:hAnsi="Times New Roman" w:cs="Times New Roman"/>
          <w:b w:val="0"/>
          <w:sz w:val="26"/>
          <w:szCs w:val="26"/>
        </w:rPr>
        <w:t>ADMIN:hiện</w:t>
      </w:r>
      <w:proofErr w:type="gramEnd"/>
      <w:r w:rsidR="001F77E9" w:rsidRPr="00713B55">
        <w:rPr>
          <w:rFonts w:ascii="Times New Roman" w:hAnsi="Times New Roman" w:cs="Times New Roman"/>
          <w:b w:val="0"/>
          <w:sz w:val="26"/>
          <w:szCs w:val="26"/>
        </w:rPr>
        <w:t>,</w:t>
      </w:r>
      <w:r w:rsidRPr="00713B55">
        <w:rPr>
          <w:rFonts w:ascii="Times New Roman" w:hAnsi="Times New Roman" w:cs="Times New Roman"/>
          <w:b w:val="0"/>
          <w:sz w:val="26"/>
          <w:szCs w:val="26"/>
        </w:rPr>
        <w:t xml:space="preserve"> </w:t>
      </w:r>
      <w:r w:rsidR="001F77E9" w:rsidRPr="00713B55">
        <w:rPr>
          <w:rFonts w:ascii="Times New Roman" w:hAnsi="Times New Roman" w:cs="Times New Roman"/>
          <w:b w:val="0"/>
          <w:sz w:val="26"/>
          <w:szCs w:val="26"/>
        </w:rPr>
        <w:t>thêm,</w:t>
      </w:r>
      <w:r w:rsidRPr="00713B55">
        <w:rPr>
          <w:rFonts w:ascii="Times New Roman" w:hAnsi="Times New Roman" w:cs="Times New Roman"/>
          <w:b w:val="0"/>
          <w:sz w:val="26"/>
          <w:szCs w:val="26"/>
        </w:rPr>
        <w:t xml:space="preserve"> xoá </w:t>
      </w:r>
      <w:r w:rsidR="001F77E9" w:rsidRPr="00713B55">
        <w:rPr>
          <w:rFonts w:ascii="Times New Roman" w:hAnsi="Times New Roman" w:cs="Times New Roman"/>
          <w:b w:val="0"/>
          <w:sz w:val="26"/>
          <w:szCs w:val="26"/>
        </w:rPr>
        <w:t>,</w:t>
      </w:r>
      <w:r w:rsidRPr="00713B55">
        <w:rPr>
          <w:rFonts w:ascii="Times New Roman" w:hAnsi="Times New Roman" w:cs="Times New Roman"/>
          <w:b w:val="0"/>
          <w:sz w:val="26"/>
          <w:szCs w:val="26"/>
        </w:rPr>
        <w:t>thay đổi lịch sử bán hàng,thực đơn,danh mục,bàn ăn ,tài khoản</w:t>
      </w:r>
      <w:r w:rsidR="000D6316" w:rsidRPr="00713B55">
        <w:rPr>
          <w:rFonts w:ascii="Times New Roman" w:hAnsi="Times New Roman" w:cs="Times New Roman"/>
          <w:b w:val="0"/>
          <w:sz w:val="26"/>
          <w:szCs w:val="26"/>
        </w:rPr>
        <w:t>,thông tin nhân viên.v.v</w:t>
      </w:r>
    </w:p>
    <w:p w14:paraId="2DCEF461" w14:textId="701532FF" w:rsidR="00746B35" w:rsidRPr="00713B55" w:rsidRDefault="00746B35" w:rsidP="0043680A">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 </w:t>
      </w:r>
    </w:p>
    <w:p w14:paraId="13FAEDF0" w14:textId="1C86C8D6" w:rsidR="007E5AEC" w:rsidRPr="00713B55" w:rsidRDefault="007E5AEC" w:rsidP="007E5AEC">
      <w:pPr>
        <w:spacing w:line="360" w:lineRule="auto"/>
        <w:jc w:val="center"/>
        <w:rPr>
          <w:rFonts w:ascii="Times New Roman" w:hAnsi="Times New Roman" w:cs="Times New Roman"/>
          <w:b w:val="0"/>
          <w:sz w:val="26"/>
          <w:szCs w:val="26"/>
        </w:rPr>
      </w:pPr>
    </w:p>
    <w:p w14:paraId="32B1791B" w14:textId="6C6997DD" w:rsidR="00746B35" w:rsidRPr="00713B55" w:rsidRDefault="00746B35" w:rsidP="00746B35">
      <w:pPr>
        <w:pStyle w:val="Heading2"/>
        <w:spacing w:line="360" w:lineRule="auto"/>
        <w:rPr>
          <w:rFonts w:ascii="Times New Roman" w:hAnsi="Times New Roman" w:cs="Times New Roman"/>
          <w:sz w:val="26"/>
        </w:rPr>
      </w:pPr>
      <w:bookmarkStart w:id="14" w:name="_Toc102161717"/>
      <w:r w:rsidRPr="00713B55">
        <w:rPr>
          <w:rFonts w:ascii="Times New Roman" w:hAnsi="Times New Roman" w:cs="Times New Roman"/>
          <w:sz w:val="26"/>
        </w:rPr>
        <w:t>3.2 THIẾT KẾ GIAO DIỆN</w:t>
      </w:r>
      <w:bookmarkEnd w:id="14"/>
    </w:p>
    <w:p w14:paraId="5BB1AEE2" w14:textId="7D813961" w:rsidR="007E5AEC" w:rsidRPr="00713B55" w:rsidRDefault="007E5AEC" w:rsidP="007E5AEC">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 xml:space="preserve">3.1.1 GIAO DIỆN </w:t>
      </w:r>
      <w:r w:rsidR="0043680A" w:rsidRPr="00713B55">
        <w:rPr>
          <w:rFonts w:ascii="Times New Roman" w:hAnsi="Times New Roman" w:cs="Times New Roman"/>
          <w:b w:val="0"/>
          <w:sz w:val="26"/>
          <w:szCs w:val="26"/>
        </w:rPr>
        <w:t xml:space="preserve">FOMR </w:t>
      </w:r>
      <w:r w:rsidRPr="00713B55">
        <w:rPr>
          <w:rFonts w:ascii="Times New Roman" w:hAnsi="Times New Roman" w:cs="Times New Roman"/>
          <w:b w:val="0"/>
          <w:sz w:val="26"/>
          <w:szCs w:val="26"/>
        </w:rPr>
        <w:t>LOGIN</w:t>
      </w:r>
    </w:p>
    <w:p w14:paraId="61832A35" w14:textId="7D728EF3"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lastRenderedPageBreak/>
        <w:drawing>
          <wp:inline distT="0" distB="0" distL="0" distR="0" wp14:anchorId="2EE2EA87" wp14:editId="6A303F2B">
            <wp:extent cx="4779034" cy="5089525"/>
            <wp:effectExtent l="0" t="0" r="2540" b="0"/>
            <wp:docPr id="10" name="Picture 10" descr="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9C3A40.tmp"/>
                    <pic:cNvPicPr/>
                  </pic:nvPicPr>
                  <pic:blipFill>
                    <a:blip r:embed="rId15">
                      <a:extLst>
                        <a:ext uri="{28A0092B-C50C-407E-A947-70E740481C1C}">
                          <a14:useLocalDpi xmlns:a14="http://schemas.microsoft.com/office/drawing/2010/main" val="0"/>
                        </a:ext>
                      </a:extLst>
                    </a:blip>
                    <a:stretch>
                      <a:fillRect/>
                    </a:stretch>
                  </pic:blipFill>
                  <pic:spPr>
                    <a:xfrm>
                      <a:off x="0" y="0"/>
                      <a:ext cx="4787233" cy="5098257"/>
                    </a:xfrm>
                    <a:prstGeom prst="rect">
                      <a:avLst/>
                    </a:prstGeom>
                  </pic:spPr>
                </pic:pic>
              </a:graphicData>
            </a:graphic>
          </wp:inline>
        </w:drawing>
      </w:r>
    </w:p>
    <w:p w14:paraId="75032775" w14:textId="547FFB5E"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t>3.1.2 GIAO DIỆN FORM MANAMENT</w:t>
      </w:r>
    </w:p>
    <w:p w14:paraId="4CDB286E" w14:textId="4A2BC8BE"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0CC0F818" wp14:editId="000E326B">
            <wp:extent cx="6097270" cy="3488690"/>
            <wp:effectExtent l="0" t="0" r="0" b="0"/>
            <wp:docPr id="11" name="Picture 11" descr="f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9CCE73.tmp"/>
                    <pic:cNvPicPr/>
                  </pic:nvPicPr>
                  <pic:blipFill>
                    <a:blip r:embed="rId16">
                      <a:extLst>
                        <a:ext uri="{28A0092B-C50C-407E-A947-70E740481C1C}">
                          <a14:useLocalDpi xmlns:a14="http://schemas.microsoft.com/office/drawing/2010/main" val="0"/>
                        </a:ext>
                      </a:extLst>
                    </a:blip>
                    <a:stretch>
                      <a:fillRect/>
                    </a:stretch>
                  </pic:blipFill>
                  <pic:spPr>
                    <a:xfrm>
                      <a:off x="0" y="0"/>
                      <a:ext cx="6097270" cy="3488690"/>
                    </a:xfrm>
                    <a:prstGeom prst="rect">
                      <a:avLst/>
                    </a:prstGeom>
                  </pic:spPr>
                </pic:pic>
              </a:graphicData>
            </a:graphic>
          </wp:inline>
        </w:drawing>
      </w:r>
    </w:p>
    <w:p w14:paraId="40FA1F2F" w14:textId="3BB0E779"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lastRenderedPageBreak/>
        <w:t>3.1.3 GIAO DIỆN FORM ADMIN</w:t>
      </w:r>
    </w:p>
    <w:p w14:paraId="0CACD412" w14:textId="4F5C22E2"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1CB304E8" wp14:editId="680B893F">
            <wp:extent cx="6097270" cy="3347720"/>
            <wp:effectExtent l="0" t="0" r="0" b="5080"/>
            <wp:docPr id="12" name="Picture 12"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9CA324.tmp"/>
                    <pic:cNvPicPr/>
                  </pic:nvPicPr>
                  <pic:blipFill>
                    <a:blip r:embed="rId17">
                      <a:extLst>
                        <a:ext uri="{28A0092B-C50C-407E-A947-70E740481C1C}">
                          <a14:useLocalDpi xmlns:a14="http://schemas.microsoft.com/office/drawing/2010/main" val="0"/>
                        </a:ext>
                      </a:extLst>
                    </a:blip>
                    <a:stretch>
                      <a:fillRect/>
                    </a:stretch>
                  </pic:blipFill>
                  <pic:spPr>
                    <a:xfrm>
                      <a:off x="0" y="0"/>
                      <a:ext cx="6097270" cy="3347720"/>
                    </a:xfrm>
                    <a:prstGeom prst="rect">
                      <a:avLst/>
                    </a:prstGeom>
                  </pic:spPr>
                </pic:pic>
              </a:graphicData>
            </a:graphic>
          </wp:inline>
        </w:drawing>
      </w:r>
    </w:p>
    <w:p w14:paraId="2DFDFDE8" w14:textId="6E71342A"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07EB34A2" wp14:editId="3A88947F">
            <wp:extent cx="6097270" cy="3347720"/>
            <wp:effectExtent l="0" t="0" r="0" b="5080"/>
            <wp:docPr id="13" name="Picture 13"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9C1EAE.tmp"/>
                    <pic:cNvPicPr/>
                  </pic:nvPicPr>
                  <pic:blipFill>
                    <a:blip r:embed="rId18">
                      <a:extLst>
                        <a:ext uri="{28A0092B-C50C-407E-A947-70E740481C1C}">
                          <a14:useLocalDpi xmlns:a14="http://schemas.microsoft.com/office/drawing/2010/main" val="0"/>
                        </a:ext>
                      </a:extLst>
                    </a:blip>
                    <a:stretch>
                      <a:fillRect/>
                    </a:stretch>
                  </pic:blipFill>
                  <pic:spPr>
                    <a:xfrm>
                      <a:off x="0" y="0"/>
                      <a:ext cx="6097270" cy="3347720"/>
                    </a:xfrm>
                    <a:prstGeom prst="rect">
                      <a:avLst/>
                    </a:prstGeom>
                  </pic:spPr>
                </pic:pic>
              </a:graphicData>
            </a:graphic>
          </wp:inline>
        </w:drawing>
      </w:r>
    </w:p>
    <w:p w14:paraId="6540556D" w14:textId="1CD5099A"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lastRenderedPageBreak/>
        <w:drawing>
          <wp:inline distT="0" distB="0" distL="0" distR="0" wp14:anchorId="33DE1244" wp14:editId="381D85CD">
            <wp:extent cx="6097270" cy="3347720"/>
            <wp:effectExtent l="0" t="0" r="0" b="5080"/>
            <wp:docPr id="14" name="Picture 14"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9C6240.tmp"/>
                    <pic:cNvPicPr/>
                  </pic:nvPicPr>
                  <pic:blipFill>
                    <a:blip r:embed="rId19">
                      <a:extLst>
                        <a:ext uri="{28A0092B-C50C-407E-A947-70E740481C1C}">
                          <a14:useLocalDpi xmlns:a14="http://schemas.microsoft.com/office/drawing/2010/main" val="0"/>
                        </a:ext>
                      </a:extLst>
                    </a:blip>
                    <a:stretch>
                      <a:fillRect/>
                    </a:stretch>
                  </pic:blipFill>
                  <pic:spPr>
                    <a:xfrm>
                      <a:off x="0" y="0"/>
                      <a:ext cx="6097270" cy="3347720"/>
                    </a:xfrm>
                    <a:prstGeom prst="rect">
                      <a:avLst/>
                    </a:prstGeom>
                  </pic:spPr>
                </pic:pic>
              </a:graphicData>
            </a:graphic>
          </wp:inline>
        </w:drawing>
      </w:r>
    </w:p>
    <w:p w14:paraId="340F1DB0" w14:textId="07955EA0"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085BD6AD" wp14:editId="2571838E">
            <wp:extent cx="6097270" cy="3347720"/>
            <wp:effectExtent l="0" t="0" r="0" b="5080"/>
            <wp:docPr id="15" name="Picture 15"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9CA65E.tmp"/>
                    <pic:cNvPicPr/>
                  </pic:nvPicPr>
                  <pic:blipFill>
                    <a:blip r:embed="rId20">
                      <a:extLst>
                        <a:ext uri="{28A0092B-C50C-407E-A947-70E740481C1C}">
                          <a14:useLocalDpi xmlns:a14="http://schemas.microsoft.com/office/drawing/2010/main" val="0"/>
                        </a:ext>
                      </a:extLst>
                    </a:blip>
                    <a:stretch>
                      <a:fillRect/>
                    </a:stretch>
                  </pic:blipFill>
                  <pic:spPr>
                    <a:xfrm>
                      <a:off x="0" y="0"/>
                      <a:ext cx="6097270" cy="3347720"/>
                    </a:xfrm>
                    <a:prstGeom prst="rect">
                      <a:avLst/>
                    </a:prstGeom>
                  </pic:spPr>
                </pic:pic>
              </a:graphicData>
            </a:graphic>
          </wp:inline>
        </w:drawing>
      </w:r>
    </w:p>
    <w:p w14:paraId="730DC1A8" w14:textId="765A7270"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lastRenderedPageBreak/>
        <w:drawing>
          <wp:inline distT="0" distB="0" distL="0" distR="0" wp14:anchorId="5C47C0E2" wp14:editId="2817CCD2">
            <wp:extent cx="6097270" cy="3347720"/>
            <wp:effectExtent l="0" t="0" r="0" b="5080"/>
            <wp:docPr id="16" name="Picture 16"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9CD5CC.tmp"/>
                    <pic:cNvPicPr/>
                  </pic:nvPicPr>
                  <pic:blipFill>
                    <a:blip r:embed="rId21">
                      <a:extLst>
                        <a:ext uri="{28A0092B-C50C-407E-A947-70E740481C1C}">
                          <a14:useLocalDpi xmlns:a14="http://schemas.microsoft.com/office/drawing/2010/main" val="0"/>
                        </a:ext>
                      </a:extLst>
                    </a:blip>
                    <a:stretch>
                      <a:fillRect/>
                    </a:stretch>
                  </pic:blipFill>
                  <pic:spPr>
                    <a:xfrm>
                      <a:off x="0" y="0"/>
                      <a:ext cx="6097270" cy="3347720"/>
                    </a:xfrm>
                    <a:prstGeom prst="rect">
                      <a:avLst/>
                    </a:prstGeom>
                  </pic:spPr>
                </pic:pic>
              </a:graphicData>
            </a:graphic>
          </wp:inline>
        </w:drawing>
      </w:r>
    </w:p>
    <w:p w14:paraId="06E516B8" w14:textId="6B0F2EDE" w:rsidR="00EC7846" w:rsidRPr="00713B55" w:rsidRDefault="00EC7846"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4085F7B4" wp14:editId="2234B33C">
            <wp:extent cx="6097270" cy="3587750"/>
            <wp:effectExtent l="0" t="0" r="0" b="0"/>
            <wp:docPr id="22" name="Picture 22"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BC8CF8.tmp"/>
                    <pic:cNvPicPr/>
                  </pic:nvPicPr>
                  <pic:blipFill>
                    <a:blip r:embed="rId22">
                      <a:extLst>
                        <a:ext uri="{28A0092B-C50C-407E-A947-70E740481C1C}">
                          <a14:useLocalDpi xmlns:a14="http://schemas.microsoft.com/office/drawing/2010/main" val="0"/>
                        </a:ext>
                      </a:extLst>
                    </a:blip>
                    <a:stretch>
                      <a:fillRect/>
                    </a:stretch>
                  </pic:blipFill>
                  <pic:spPr>
                    <a:xfrm>
                      <a:off x="0" y="0"/>
                      <a:ext cx="6097270" cy="3587750"/>
                    </a:xfrm>
                    <a:prstGeom prst="rect">
                      <a:avLst/>
                    </a:prstGeom>
                  </pic:spPr>
                </pic:pic>
              </a:graphicData>
            </a:graphic>
          </wp:inline>
        </w:drawing>
      </w:r>
    </w:p>
    <w:p w14:paraId="7DA3261F" w14:textId="77777777" w:rsidR="00EC7846" w:rsidRPr="00713B55" w:rsidRDefault="00EC7846" w:rsidP="007E5AEC">
      <w:pPr>
        <w:spacing w:line="360" w:lineRule="auto"/>
        <w:rPr>
          <w:rFonts w:ascii="Times New Roman" w:hAnsi="Times New Roman" w:cs="Times New Roman"/>
          <w:b w:val="0"/>
          <w:sz w:val="26"/>
          <w:szCs w:val="26"/>
        </w:rPr>
      </w:pPr>
    </w:p>
    <w:p w14:paraId="7ED968AB" w14:textId="77777777" w:rsidR="00EC7846" w:rsidRPr="00713B55" w:rsidRDefault="00EC7846" w:rsidP="007E5AEC">
      <w:pPr>
        <w:spacing w:line="360" w:lineRule="auto"/>
        <w:rPr>
          <w:rFonts w:ascii="Times New Roman" w:hAnsi="Times New Roman" w:cs="Times New Roman"/>
          <w:b w:val="0"/>
          <w:sz w:val="26"/>
          <w:szCs w:val="26"/>
        </w:rPr>
      </w:pPr>
    </w:p>
    <w:p w14:paraId="67A97AE5" w14:textId="77777777" w:rsidR="00EC7846" w:rsidRPr="00713B55" w:rsidRDefault="00EC7846" w:rsidP="007E5AEC">
      <w:pPr>
        <w:spacing w:line="360" w:lineRule="auto"/>
        <w:rPr>
          <w:rFonts w:ascii="Times New Roman" w:hAnsi="Times New Roman" w:cs="Times New Roman"/>
          <w:b w:val="0"/>
          <w:sz w:val="26"/>
          <w:szCs w:val="26"/>
        </w:rPr>
      </w:pPr>
    </w:p>
    <w:p w14:paraId="08CBBE82" w14:textId="77777777" w:rsidR="00EC7846" w:rsidRPr="00713B55" w:rsidRDefault="00EC7846" w:rsidP="007E5AEC">
      <w:pPr>
        <w:spacing w:line="360" w:lineRule="auto"/>
        <w:rPr>
          <w:rFonts w:ascii="Times New Roman" w:hAnsi="Times New Roman" w:cs="Times New Roman"/>
          <w:b w:val="0"/>
          <w:sz w:val="26"/>
          <w:szCs w:val="26"/>
        </w:rPr>
      </w:pPr>
    </w:p>
    <w:p w14:paraId="5149B64E" w14:textId="77777777" w:rsidR="00EC7846" w:rsidRPr="00713B55" w:rsidRDefault="00EC7846" w:rsidP="007E5AEC">
      <w:pPr>
        <w:spacing w:line="360" w:lineRule="auto"/>
        <w:rPr>
          <w:rFonts w:ascii="Times New Roman" w:hAnsi="Times New Roman" w:cs="Times New Roman"/>
          <w:b w:val="0"/>
          <w:sz w:val="26"/>
          <w:szCs w:val="26"/>
        </w:rPr>
      </w:pPr>
    </w:p>
    <w:p w14:paraId="1FBD57C3" w14:textId="77777777" w:rsidR="00EC7846" w:rsidRPr="00713B55" w:rsidRDefault="00EC7846" w:rsidP="007E5AEC">
      <w:pPr>
        <w:spacing w:line="360" w:lineRule="auto"/>
        <w:rPr>
          <w:rFonts w:ascii="Times New Roman" w:hAnsi="Times New Roman" w:cs="Times New Roman"/>
          <w:b w:val="0"/>
          <w:sz w:val="26"/>
          <w:szCs w:val="26"/>
        </w:rPr>
      </w:pPr>
    </w:p>
    <w:p w14:paraId="54B24CE2" w14:textId="77777777" w:rsidR="00EC7846" w:rsidRPr="00713B55" w:rsidRDefault="00EC7846" w:rsidP="007E5AEC">
      <w:pPr>
        <w:spacing w:line="360" w:lineRule="auto"/>
        <w:rPr>
          <w:rFonts w:ascii="Times New Roman" w:hAnsi="Times New Roman" w:cs="Times New Roman"/>
          <w:b w:val="0"/>
          <w:sz w:val="26"/>
          <w:szCs w:val="26"/>
        </w:rPr>
      </w:pPr>
    </w:p>
    <w:p w14:paraId="4191D9B6" w14:textId="3DDCA4FD"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sz w:val="26"/>
          <w:szCs w:val="26"/>
        </w:rPr>
        <w:lastRenderedPageBreak/>
        <w:t>3.1.4 GIAO DIỆN FORM ACCINFO</w:t>
      </w:r>
    </w:p>
    <w:p w14:paraId="4D160B82" w14:textId="52DA66FE" w:rsidR="0043680A" w:rsidRPr="00713B55" w:rsidRDefault="0043680A" w:rsidP="007E5AEC">
      <w:pPr>
        <w:spacing w:line="360" w:lineRule="auto"/>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3E5265B8" wp14:editId="5C0F2DCC">
            <wp:extent cx="5058481" cy="2924583"/>
            <wp:effectExtent l="0" t="0" r="8890" b="9525"/>
            <wp:docPr id="17" name="Picture 17" descr="fAccoun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9C2787.tmp"/>
                    <pic:cNvPicPr/>
                  </pic:nvPicPr>
                  <pic:blipFill>
                    <a:blip r:embed="rId23">
                      <a:extLst>
                        <a:ext uri="{28A0092B-C50C-407E-A947-70E740481C1C}">
                          <a14:useLocalDpi xmlns:a14="http://schemas.microsoft.com/office/drawing/2010/main" val="0"/>
                        </a:ext>
                      </a:extLst>
                    </a:blip>
                    <a:stretch>
                      <a:fillRect/>
                    </a:stretch>
                  </pic:blipFill>
                  <pic:spPr>
                    <a:xfrm>
                      <a:off x="0" y="0"/>
                      <a:ext cx="5058481" cy="2924583"/>
                    </a:xfrm>
                    <a:prstGeom prst="rect">
                      <a:avLst/>
                    </a:prstGeom>
                  </pic:spPr>
                </pic:pic>
              </a:graphicData>
            </a:graphic>
          </wp:inline>
        </w:drawing>
      </w:r>
    </w:p>
    <w:p w14:paraId="334D3090" w14:textId="334CDDB4" w:rsidR="0043680A" w:rsidRPr="00713B55" w:rsidRDefault="0043680A" w:rsidP="0043680A">
      <w:pPr>
        <w:ind w:firstLine="720"/>
        <w:rPr>
          <w:rFonts w:ascii="Times New Roman" w:hAnsi="Times New Roman" w:cs="Times New Roman"/>
          <w:sz w:val="26"/>
          <w:szCs w:val="26"/>
        </w:rPr>
      </w:pPr>
    </w:p>
    <w:p w14:paraId="281BBA03" w14:textId="764920A1" w:rsidR="00CE6E23" w:rsidRPr="00713B55" w:rsidRDefault="00CE6E23" w:rsidP="00CE6E23">
      <w:pPr>
        <w:pStyle w:val="Heading1"/>
        <w:spacing w:line="360" w:lineRule="auto"/>
        <w:rPr>
          <w:rFonts w:ascii="Times New Roman" w:hAnsi="Times New Roman" w:cs="Times New Roman"/>
          <w:sz w:val="26"/>
          <w:szCs w:val="26"/>
        </w:rPr>
      </w:pPr>
      <w:bookmarkStart w:id="15" w:name="_Toc102161718"/>
      <w:r w:rsidRPr="00713B55">
        <w:rPr>
          <w:rFonts w:ascii="Times New Roman" w:hAnsi="Times New Roman" w:cs="Times New Roman"/>
          <w:sz w:val="26"/>
          <w:szCs w:val="26"/>
        </w:rPr>
        <w:t xml:space="preserve">IV/. </w:t>
      </w:r>
      <w:r w:rsidR="00FE6D46" w:rsidRPr="00713B55">
        <w:rPr>
          <w:rFonts w:ascii="Times New Roman" w:hAnsi="Times New Roman" w:cs="Times New Roman"/>
          <w:sz w:val="26"/>
          <w:szCs w:val="26"/>
        </w:rPr>
        <w:t xml:space="preserve">NGÔN NGỮ </w:t>
      </w:r>
      <w:r w:rsidRPr="00713B55">
        <w:rPr>
          <w:rFonts w:ascii="Times New Roman" w:hAnsi="Times New Roman" w:cs="Times New Roman"/>
          <w:sz w:val="26"/>
          <w:szCs w:val="26"/>
        </w:rPr>
        <w:t>LẬP TRÌNH</w:t>
      </w:r>
      <w:bookmarkEnd w:id="15"/>
    </w:p>
    <w:p w14:paraId="44A5DDEF" w14:textId="7A864C6B" w:rsidR="00CE6E23" w:rsidRPr="00713B55" w:rsidRDefault="00CE6E23" w:rsidP="00CE6E23">
      <w:pPr>
        <w:pStyle w:val="Heading2"/>
        <w:spacing w:line="360" w:lineRule="auto"/>
        <w:rPr>
          <w:rFonts w:ascii="Times New Roman" w:hAnsi="Times New Roman" w:cs="Times New Roman"/>
          <w:sz w:val="26"/>
        </w:rPr>
      </w:pPr>
      <w:bookmarkStart w:id="16" w:name="_Toc102161719"/>
      <w:r w:rsidRPr="00713B55">
        <w:rPr>
          <w:rFonts w:ascii="Times New Roman" w:hAnsi="Times New Roman" w:cs="Times New Roman"/>
          <w:sz w:val="26"/>
        </w:rPr>
        <w:t>4.1 NGÔN NGỮ SQL</w:t>
      </w:r>
      <w:bookmarkEnd w:id="16"/>
    </w:p>
    <w:p w14:paraId="0D2EAF58" w14:textId="7F0AAF87" w:rsidR="00EE1CFA" w:rsidRPr="00713B55" w:rsidRDefault="00EE1CFA" w:rsidP="00EE1CFA">
      <w:pPr>
        <w:pStyle w:val="Heading2"/>
        <w:spacing w:line="360" w:lineRule="auto"/>
        <w:rPr>
          <w:rFonts w:ascii="Times New Roman" w:hAnsi="Times New Roman" w:cs="Times New Roman"/>
          <w:sz w:val="26"/>
        </w:rPr>
      </w:pPr>
      <w:bookmarkStart w:id="17" w:name="_Toc102161720"/>
      <w:r w:rsidRPr="00713B55">
        <w:rPr>
          <w:rFonts w:ascii="Times New Roman" w:hAnsi="Times New Roman" w:cs="Times New Roman"/>
          <w:sz w:val="26"/>
        </w:rPr>
        <w:t>4.1.1 NGÔN NGỮ SQL LÀ GÌ?</w:t>
      </w:r>
      <w:bookmarkEnd w:id="17"/>
    </w:p>
    <w:p w14:paraId="4593C88C" w14:textId="00337879" w:rsidR="00EE1CFA" w:rsidRPr="00713B55" w:rsidRDefault="00EE1CFA" w:rsidP="00EE1CFA">
      <w:pPr>
        <w:rPr>
          <w:rFonts w:ascii="Times New Roman" w:hAnsi="Times New Roman" w:cs="Times New Roman"/>
          <w:b w:val="0"/>
          <w:sz w:val="26"/>
          <w:szCs w:val="26"/>
        </w:rPr>
      </w:pPr>
      <w:r w:rsidRPr="00713B55">
        <w:rPr>
          <w:rFonts w:ascii="Times New Roman" w:hAnsi="Times New Roman" w:cs="Times New Roman"/>
          <w:b w:val="0"/>
          <w:sz w:val="26"/>
          <w:szCs w:val="26"/>
        </w:rPr>
        <w:t xml:space="preserve">SQL là viết tắt của cụm Structured Query Language, </w:t>
      </w:r>
      <w:r w:rsidR="00EB37F1" w:rsidRPr="00713B55">
        <w:rPr>
          <w:rFonts w:ascii="Times New Roman" w:hAnsi="Times New Roman" w:cs="Times New Roman"/>
          <w:b w:val="0"/>
          <w:sz w:val="26"/>
          <w:szCs w:val="26"/>
        </w:rPr>
        <w:t>l</w:t>
      </w:r>
      <w:r w:rsidRPr="00713B55">
        <w:rPr>
          <w:rFonts w:ascii="Times New Roman" w:hAnsi="Times New Roman" w:cs="Times New Roman"/>
          <w:b w:val="0"/>
          <w:sz w:val="26"/>
          <w:szCs w:val="26"/>
        </w:rPr>
        <w:t xml:space="preserve">à loại ngôn ngữ truy vấn có cấu trúc. Đây là một loại ngôn ngữ máy tính giúp hỗ trợ các thao tác lưu trữ, truy xuất dữ liệu cùng một cơ sở dữ liệu quan hệ một cách vô cùng nhanh chóng. </w:t>
      </w:r>
    </w:p>
    <w:p w14:paraId="189C564B" w14:textId="77777777" w:rsidR="00EE1CFA" w:rsidRPr="00713B55" w:rsidRDefault="00EE1CFA" w:rsidP="00EE1CFA">
      <w:pPr>
        <w:rPr>
          <w:rFonts w:ascii="Times New Roman" w:hAnsi="Times New Roman" w:cs="Times New Roman"/>
          <w:b w:val="0"/>
          <w:sz w:val="26"/>
          <w:szCs w:val="26"/>
        </w:rPr>
      </w:pPr>
    </w:p>
    <w:p w14:paraId="55411041" w14:textId="40A72F79" w:rsidR="00EE1CFA" w:rsidRPr="00713B55" w:rsidRDefault="00EE1CFA" w:rsidP="00EE1CFA">
      <w:pPr>
        <w:rPr>
          <w:rFonts w:ascii="Times New Roman" w:hAnsi="Times New Roman" w:cs="Times New Roman"/>
          <w:b w:val="0"/>
          <w:sz w:val="26"/>
          <w:szCs w:val="26"/>
        </w:rPr>
      </w:pPr>
      <w:r w:rsidRPr="00713B55">
        <w:rPr>
          <w:rFonts w:ascii="Times New Roman" w:hAnsi="Times New Roman" w:cs="Times New Roman"/>
          <w:b w:val="0"/>
          <w:sz w:val="26"/>
          <w:szCs w:val="26"/>
        </w:rPr>
        <w:t>Ngôn ngữ này đã được ANSI – viện tiêu chuẩn quốc gia của Hoa Kỳ đặt tiêu chuẩn hóa, và trở thành một ngôn ngữ được sử dụng vô cùng phổ biến ở trong các hệ thống công ty công nghệ có quy mô vô cùng lớn.</w:t>
      </w:r>
    </w:p>
    <w:p w14:paraId="68D4FF95" w14:textId="77777777" w:rsidR="00EE1CFA" w:rsidRPr="00713B55" w:rsidRDefault="00EE1CFA" w:rsidP="00EE1CFA">
      <w:pPr>
        <w:rPr>
          <w:rFonts w:ascii="Times New Roman" w:hAnsi="Times New Roman" w:cs="Times New Roman"/>
          <w:b w:val="0"/>
          <w:sz w:val="26"/>
          <w:szCs w:val="26"/>
        </w:rPr>
      </w:pPr>
    </w:p>
    <w:p w14:paraId="34788602" w14:textId="77777777" w:rsidR="00CE6E23" w:rsidRPr="00713B55" w:rsidRDefault="00CE6E23"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 xml:space="preserve">4.1.2 </w:t>
      </w:r>
      <w:proofErr w:type="gramStart"/>
      <w:r w:rsidRPr="00713B55">
        <w:rPr>
          <w:color w:val="212529"/>
          <w:sz w:val="26"/>
          <w:szCs w:val="26"/>
        </w:rPr>
        <w:t>SQL  THƯƠNG</w:t>
      </w:r>
      <w:proofErr w:type="gramEnd"/>
      <w:r w:rsidRPr="00713B55">
        <w:rPr>
          <w:color w:val="212529"/>
          <w:sz w:val="26"/>
          <w:szCs w:val="26"/>
        </w:rPr>
        <w:t xml:space="preserve"> DÙNG TRONG TRƯỜNG HỢP NÀO</w:t>
      </w:r>
    </w:p>
    <w:p w14:paraId="0A58EDA3" w14:textId="1C67D254" w:rsidR="00CE6E23" w:rsidRPr="00713B55" w:rsidRDefault="00CE6E23"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 xml:space="preserve">Sử dụng trong </w:t>
      </w:r>
      <w:r w:rsidR="002B7C9B" w:rsidRPr="00713B55">
        <w:rPr>
          <w:color w:val="212529"/>
          <w:sz w:val="26"/>
          <w:szCs w:val="26"/>
        </w:rPr>
        <w:t>các</w:t>
      </w:r>
      <w:r w:rsidRPr="00713B55">
        <w:rPr>
          <w:color w:val="212529"/>
          <w:sz w:val="26"/>
          <w:szCs w:val="26"/>
        </w:rPr>
        <w:t xml:space="preserve"> trường hợ</w:t>
      </w:r>
      <w:r w:rsidR="00EE1CFA" w:rsidRPr="00713B55">
        <w:rPr>
          <w:color w:val="212529"/>
          <w:sz w:val="26"/>
          <w:szCs w:val="26"/>
        </w:rPr>
        <w:t>p ví dụ</w:t>
      </w:r>
      <w:r w:rsidRPr="00713B55">
        <w:rPr>
          <w:color w:val="212529"/>
          <w:sz w:val="26"/>
          <w:szCs w:val="26"/>
        </w:rPr>
        <w:t xml:space="preserve"> </w:t>
      </w:r>
      <w:r w:rsidR="002B7C9B" w:rsidRPr="00713B55">
        <w:rPr>
          <w:color w:val="212529"/>
          <w:sz w:val="26"/>
          <w:szCs w:val="26"/>
        </w:rPr>
        <w:t>như</w:t>
      </w:r>
      <w:r w:rsidRPr="00713B55">
        <w:rPr>
          <w:color w:val="212529"/>
          <w:sz w:val="26"/>
          <w:szCs w:val="26"/>
        </w:rPr>
        <w:t xml:space="preserve"> </w:t>
      </w:r>
      <w:r w:rsidR="001F77E9" w:rsidRPr="00713B55">
        <w:rPr>
          <w:color w:val="212529"/>
          <w:sz w:val="26"/>
          <w:szCs w:val="26"/>
        </w:rPr>
        <w:t>Q</w:t>
      </w:r>
      <w:r w:rsidR="00301689" w:rsidRPr="00713B55">
        <w:rPr>
          <w:color w:val="212529"/>
          <w:sz w:val="26"/>
          <w:szCs w:val="26"/>
        </w:rPr>
        <w:t>u</w:t>
      </w:r>
      <w:r w:rsidR="001F77E9" w:rsidRPr="00713B55">
        <w:rPr>
          <w:color w:val="212529"/>
          <w:sz w:val="26"/>
          <w:szCs w:val="26"/>
        </w:rPr>
        <w:t xml:space="preserve">ản lý lớp </w:t>
      </w:r>
      <w:proofErr w:type="gramStart"/>
      <w:r w:rsidR="001F77E9" w:rsidRPr="00713B55">
        <w:rPr>
          <w:color w:val="212529"/>
          <w:sz w:val="26"/>
          <w:szCs w:val="26"/>
        </w:rPr>
        <w:t>học,</w:t>
      </w:r>
      <w:r w:rsidRPr="00713B55">
        <w:rPr>
          <w:color w:val="212529"/>
          <w:sz w:val="26"/>
          <w:szCs w:val="26"/>
        </w:rPr>
        <w:t>danh</w:t>
      </w:r>
      <w:proofErr w:type="gramEnd"/>
      <w:r w:rsidRPr="00713B55">
        <w:rPr>
          <w:color w:val="212529"/>
          <w:sz w:val="26"/>
          <w:szCs w:val="26"/>
        </w:rPr>
        <w:t xml:space="preserve"> sách phòng ban, nhân viên… Khi bảng này được lưu lại thành CSDL thì chúng ta có thể sử dụng SQL để có thể nhanh chóng phân tích, xử lý thông tin. </w:t>
      </w:r>
    </w:p>
    <w:p w14:paraId="0824600E" w14:textId="10A12F6E" w:rsidR="00CE6E23" w:rsidRPr="00713B55" w:rsidRDefault="00CE6E23"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Ngoài ra, SQL còn được áp dụng để cập nhật cho những thông tin đã có trước đó. Việc này được xử lý rất nhanh chóng và đảm bảo không có sai sót, hoặc là bỏ lẫn tồn đọng nào</w:t>
      </w:r>
    </w:p>
    <w:p w14:paraId="3371B847" w14:textId="77777777" w:rsidR="00CE6E23" w:rsidRPr="00713B55" w:rsidRDefault="00CE6E23" w:rsidP="00CE6E23">
      <w:pPr>
        <w:pStyle w:val="NormalWeb"/>
        <w:shd w:val="clear" w:color="auto" w:fill="FFFFFF"/>
        <w:spacing w:before="0" w:beforeAutospacing="0" w:after="75" w:afterAutospacing="0"/>
        <w:jc w:val="both"/>
        <w:rPr>
          <w:color w:val="212529"/>
          <w:sz w:val="26"/>
          <w:szCs w:val="26"/>
        </w:rPr>
      </w:pPr>
    </w:p>
    <w:p w14:paraId="226D9B41" w14:textId="7D72EBC8" w:rsidR="00CE6E23" w:rsidRPr="00713B55" w:rsidRDefault="00CE6E23" w:rsidP="00CE6E23">
      <w:pPr>
        <w:pStyle w:val="Heading2"/>
        <w:spacing w:line="360" w:lineRule="auto"/>
        <w:rPr>
          <w:rFonts w:ascii="Times New Roman" w:hAnsi="Times New Roman" w:cs="Times New Roman"/>
          <w:sz w:val="26"/>
        </w:rPr>
      </w:pPr>
      <w:bookmarkStart w:id="18" w:name="_Toc102161721"/>
      <w:r w:rsidRPr="00713B55">
        <w:rPr>
          <w:rFonts w:ascii="Times New Roman" w:hAnsi="Times New Roman" w:cs="Times New Roman"/>
          <w:sz w:val="26"/>
        </w:rPr>
        <w:t>4.1.3 LỊCH SỬ HÌNH THÀNH</w:t>
      </w:r>
      <w:bookmarkEnd w:id="18"/>
    </w:p>
    <w:p w14:paraId="055C2FCB" w14:textId="3671DEFD" w:rsidR="00CE6E23" w:rsidRPr="00713B55" w:rsidRDefault="00EE1CFA"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N</w:t>
      </w:r>
      <w:r w:rsidR="00CE6E23" w:rsidRPr="00713B55">
        <w:rPr>
          <w:color w:val="212529"/>
          <w:sz w:val="26"/>
          <w:szCs w:val="26"/>
        </w:rPr>
        <w:t>ăm 1970 cột mốc lịch sử đầu tiên trong quá trình hình thành nên SQ</w:t>
      </w:r>
      <w:r w:rsidRPr="00713B55">
        <w:rPr>
          <w:color w:val="212529"/>
          <w:sz w:val="26"/>
          <w:szCs w:val="26"/>
        </w:rPr>
        <w:t xml:space="preserve">L bởi ông </w:t>
      </w:r>
      <w:proofErr w:type="gramStart"/>
      <w:r w:rsidRPr="00713B55">
        <w:rPr>
          <w:color w:val="212529"/>
          <w:sz w:val="26"/>
          <w:szCs w:val="26"/>
        </w:rPr>
        <w:t>Dr.Edgar</w:t>
      </w:r>
      <w:proofErr w:type="gramEnd"/>
      <w:r w:rsidRPr="00713B55">
        <w:rPr>
          <w:color w:val="212529"/>
          <w:sz w:val="26"/>
          <w:szCs w:val="26"/>
        </w:rPr>
        <w:t xml:space="preserve"> F.Ted Codd</w:t>
      </w:r>
    </w:p>
    <w:p w14:paraId="3CA241E2" w14:textId="7E583E08" w:rsidR="00CE6E23" w:rsidRPr="00713B55" w:rsidRDefault="00EE1CFA"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lastRenderedPageBreak/>
        <w:t>N</w:t>
      </w:r>
      <w:r w:rsidR="00CE6E23" w:rsidRPr="00713B55">
        <w:rPr>
          <w:color w:val="212529"/>
          <w:sz w:val="26"/>
          <w:szCs w:val="26"/>
        </w:rPr>
        <w:t>ăm 1974, lần đầu xuất hiện thuật ngữ SQL và được nhiều người biết đến.</w:t>
      </w:r>
    </w:p>
    <w:p w14:paraId="37C64B5A" w14:textId="41071A9E" w:rsidR="00CE6E23" w:rsidRPr="00713B55" w:rsidRDefault="00EE1CFA"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N</w:t>
      </w:r>
      <w:r w:rsidR="00CE6E23" w:rsidRPr="00713B55">
        <w:rPr>
          <w:color w:val="212529"/>
          <w:sz w:val="26"/>
          <w:szCs w:val="26"/>
        </w:rPr>
        <w:t>ăm 1978, IBM công bố sản phẩm System/R dựa</w:t>
      </w:r>
      <w:r w:rsidR="00353B5B" w:rsidRPr="00713B55">
        <w:rPr>
          <w:color w:val="212529"/>
          <w:sz w:val="26"/>
          <w:szCs w:val="26"/>
        </w:rPr>
        <w:t xml:space="preserve"> vào </w:t>
      </w:r>
      <w:proofErr w:type="gramStart"/>
      <w:r w:rsidR="00CE6E23" w:rsidRPr="00713B55">
        <w:rPr>
          <w:color w:val="212529"/>
          <w:sz w:val="26"/>
          <w:szCs w:val="26"/>
        </w:rPr>
        <w:t>F.Ted</w:t>
      </w:r>
      <w:proofErr w:type="gramEnd"/>
      <w:r w:rsidR="00CE6E23" w:rsidRPr="00713B55">
        <w:rPr>
          <w:color w:val="212529"/>
          <w:sz w:val="26"/>
          <w:szCs w:val="26"/>
        </w:rPr>
        <w:t xml:space="preserve"> Codd. </w:t>
      </w:r>
    </w:p>
    <w:p w14:paraId="4D4583C7" w14:textId="5ACE4639" w:rsidR="00CE6E23" w:rsidRPr="00713B55" w:rsidRDefault="00EE1CFA" w:rsidP="00CE6E23">
      <w:pPr>
        <w:pStyle w:val="NormalWeb"/>
        <w:shd w:val="clear" w:color="auto" w:fill="FFFFFF"/>
        <w:spacing w:before="0" w:beforeAutospacing="0" w:after="75" w:afterAutospacing="0"/>
        <w:jc w:val="both"/>
        <w:rPr>
          <w:color w:val="212529"/>
          <w:sz w:val="26"/>
          <w:szCs w:val="26"/>
        </w:rPr>
      </w:pPr>
      <w:r w:rsidRPr="00713B55">
        <w:rPr>
          <w:color w:val="212529"/>
          <w:sz w:val="26"/>
          <w:szCs w:val="26"/>
        </w:rPr>
        <w:t>N</w:t>
      </w:r>
      <w:r w:rsidR="00CE6E23" w:rsidRPr="00713B55">
        <w:rPr>
          <w:color w:val="212529"/>
          <w:sz w:val="26"/>
          <w:szCs w:val="26"/>
        </w:rPr>
        <w:t xml:space="preserve">ăm 1986, đây là năm hoàn thiện cả về ngôn ngữ cũng như cơ sở dữ liệu quan hệ. Vào năm này, IBM đã hoàn chỉnh nguyên mẫu đầu tiên được ANSI chuẩn hóa. </w:t>
      </w:r>
    </w:p>
    <w:p w14:paraId="3CCC516A" w14:textId="77777777" w:rsidR="00CE6E23" w:rsidRPr="00713B55" w:rsidRDefault="00CE6E23" w:rsidP="00CE6E23">
      <w:pPr>
        <w:rPr>
          <w:rFonts w:ascii="Times New Roman" w:hAnsi="Times New Roman" w:cs="Times New Roman"/>
        </w:rPr>
      </w:pPr>
    </w:p>
    <w:p w14:paraId="2D193D55" w14:textId="77777777" w:rsidR="00CE6E23" w:rsidRPr="00713B55" w:rsidRDefault="00CE6E23" w:rsidP="00CE6E23">
      <w:pPr>
        <w:rPr>
          <w:rFonts w:ascii="Times New Roman" w:hAnsi="Times New Roman" w:cs="Times New Roman"/>
        </w:rPr>
      </w:pPr>
    </w:p>
    <w:p w14:paraId="448FDF63" w14:textId="77777777" w:rsidR="00CE6E23" w:rsidRPr="00713B55" w:rsidRDefault="00CE6E23" w:rsidP="00CE6E23">
      <w:pPr>
        <w:rPr>
          <w:rFonts w:ascii="Times New Roman" w:hAnsi="Times New Roman" w:cs="Times New Roman"/>
          <w:sz w:val="26"/>
          <w:szCs w:val="26"/>
        </w:rPr>
      </w:pPr>
    </w:p>
    <w:p w14:paraId="52A921BC" w14:textId="46A407C5" w:rsidR="00CE6E23" w:rsidRPr="00713B55" w:rsidRDefault="00CE6E23" w:rsidP="00CE6E23">
      <w:pPr>
        <w:pStyle w:val="Heading2"/>
        <w:spacing w:line="360" w:lineRule="auto"/>
        <w:rPr>
          <w:rFonts w:ascii="Times New Roman" w:hAnsi="Times New Roman" w:cs="Times New Roman"/>
          <w:sz w:val="26"/>
        </w:rPr>
      </w:pPr>
      <w:bookmarkStart w:id="19" w:name="_Toc102161722"/>
      <w:r w:rsidRPr="00713B55">
        <w:rPr>
          <w:rFonts w:ascii="Times New Roman" w:hAnsi="Times New Roman" w:cs="Times New Roman"/>
          <w:sz w:val="26"/>
        </w:rPr>
        <w:t>4.2 NGÔN NGỮ C#</w:t>
      </w:r>
      <w:bookmarkEnd w:id="19"/>
    </w:p>
    <w:p w14:paraId="081D0EEC" w14:textId="5488A53B" w:rsidR="00CE6E23" w:rsidRPr="00713B55" w:rsidRDefault="00EE1CFA" w:rsidP="00250BFD">
      <w:pPr>
        <w:pStyle w:val="Heading2"/>
        <w:spacing w:line="360" w:lineRule="auto"/>
        <w:rPr>
          <w:rFonts w:ascii="Times New Roman" w:hAnsi="Times New Roman" w:cs="Times New Roman"/>
          <w:sz w:val="26"/>
        </w:rPr>
      </w:pPr>
      <w:bookmarkStart w:id="20" w:name="_Toc102161723"/>
      <w:r w:rsidRPr="00713B55">
        <w:rPr>
          <w:rFonts w:ascii="Times New Roman" w:hAnsi="Times New Roman" w:cs="Times New Roman"/>
          <w:sz w:val="26"/>
        </w:rPr>
        <w:t>4.2.1 NGÔN NGỮ C# LÀ GÌ</w:t>
      </w:r>
      <w:r w:rsidR="00250BFD" w:rsidRPr="00713B55">
        <w:rPr>
          <w:rFonts w:ascii="Times New Roman" w:hAnsi="Times New Roman" w:cs="Times New Roman"/>
          <w:sz w:val="26"/>
        </w:rPr>
        <w:t>?</w:t>
      </w:r>
      <w:bookmarkEnd w:id="20"/>
    </w:p>
    <w:p w14:paraId="26E2109E" w14:textId="00155C84" w:rsidR="0043680A" w:rsidRPr="00713B55" w:rsidRDefault="00250BFD" w:rsidP="00CE6E23">
      <w:pPr>
        <w:rPr>
          <w:rFonts w:ascii="Times New Roman" w:hAnsi="Times New Roman" w:cs="Times New Roman"/>
          <w:b w:val="0"/>
          <w:color w:val="080823"/>
          <w:sz w:val="27"/>
          <w:szCs w:val="27"/>
          <w:shd w:val="clear" w:color="auto" w:fill="FFFFFF"/>
        </w:rPr>
      </w:pPr>
      <w:r w:rsidRPr="00713B55">
        <w:rPr>
          <w:rFonts w:ascii="Times New Roman" w:hAnsi="Times New Roman" w:cs="Times New Roman"/>
          <w:b w:val="0"/>
          <w:color w:val="080823"/>
          <w:sz w:val="27"/>
          <w:szCs w:val="27"/>
          <w:shd w:val="clear" w:color="auto" w:fill="FFFFFF"/>
        </w:rPr>
        <w:t>C# (hay C sharp) là một ngôn ngữ lập trình đơn giản, được phát triển bởi Microsoft vào năm 2000. C# là ngôn ngữ lập trình hiện đại, hướng đối tượng và được xây dựng trên nền tảng của hai ngôn ngữ là C++ và Java.</w:t>
      </w:r>
    </w:p>
    <w:p w14:paraId="7FEEB86E" w14:textId="77777777" w:rsidR="00250BFD" w:rsidRPr="00713B55" w:rsidRDefault="00250BFD" w:rsidP="00CE6E23">
      <w:pPr>
        <w:rPr>
          <w:rFonts w:ascii="Times New Roman" w:hAnsi="Times New Roman" w:cs="Times New Roman"/>
          <w:b w:val="0"/>
          <w:color w:val="080823"/>
          <w:sz w:val="27"/>
          <w:szCs w:val="27"/>
          <w:shd w:val="clear" w:color="auto" w:fill="FFFFFF"/>
        </w:rPr>
      </w:pPr>
    </w:p>
    <w:p w14:paraId="0C76389C" w14:textId="09E1D541" w:rsidR="00250BFD" w:rsidRPr="00713B55" w:rsidRDefault="00250BFD" w:rsidP="00250BFD">
      <w:pPr>
        <w:pStyle w:val="Heading2"/>
        <w:spacing w:line="360" w:lineRule="auto"/>
        <w:rPr>
          <w:rFonts w:ascii="Times New Roman" w:hAnsi="Times New Roman" w:cs="Times New Roman"/>
          <w:sz w:val="26"/>
        </w:rPr>
      </w:pPr>
      <w:bookmarkStart w:id="21" w:name="_Toc102161724"/>
      <w:proofErr w:type="gramStart"/>
      <w:r w:rsidRPr="00713B55">
        <w:rPr>
          <w:rFonts w:ascii="Times New Roman" w:hAnsi="Times New Roman" w:cs="Times New Roman"/>
          <w:sz w:val="26"/>
        </w:rPr>
        <w:t>4.2.</w:t>
      </w:r>
      <w:r w:rsidR="00353B5B" w:rsidRPr="00713B55">
        <w:rPr>
          <w:rFonts w:ascii="Times New Roman" w:hAnsi="Times New Roman" w:cs="Times New Roman"/>
          <w:sz w:val="26"/>
        </w:rPr>
        <w:t>2</w:t>
      </w:r>
      <w:r w:rsidRPr="00713B55">
        <w:rPr>
          <w:rFonts w:ascii="Times New Roman" w:hAnsi="Times New Roman" w:cs="Times New Roman"/>
          <w:sz w:val="26"/>
        </w:rPr>
        <w:t xml:space="preserve">  ĐẶC</w:t>
      </w:r>
      <w:proofErr w:type="gramEnd"/>
      <w:r w:rsidRPr="00713B55">
        <w:rPr>
          <w:rFonts w:ascii="Times New Roman" w:hAnsi="Times New Roman" w:cs="Times New Roman"/>
          <w:sz w:val="26"/>
        </w:rPr>
        <w:t xml:space="preserve"> TRƯNG NGÔN NGỮ C# LÀ GÌ?</w:t>
      </w:r>
      <w:bookmarkEnd w:id="21"/>
    </w:p>
    <w:p w14:paraId="1A0A8B9D" w14:textId="7FF871CE" w:rsidR="00250BFD" w:rsidRPr="00713B55" w:rsidRDefault="00250BFD" w:rsidP="00FE6D46">
      <w:pPr>
        <w:pStyle w:val="ListParagraph"/>
        <w:numPr>
          <w:ilvl w:val="0"/>
          <w:numId w:val="7"/>
        </w:numPr>
        <w:rPr>
          <w:rFonts w:ascii="Times New Roman" w:hAnsi="Times New Roman" w:cs="Times New Roman"/>
          <w:b w:val="0"/>
          <w:sz w:val="26"/>
          <w:szCs w:val="26"/>
        </w:rPr>
      </w:pPr>
      <w:r w:rsidRPr="00713B55">
        <w:rPr>
          <w:rFonts w:ascii="Times New Roman" w:hAnsi="Times New Roman" w:cs="Times New Roman"/>
          <w:b w:val="0"/>
          <w:sz w:val="26"/>
          <w:szCs w:val="26"/>
        </w:rPr>
        <w:t>C# là ngôn ngữ đơn giản</w:t>
      </w:r>
    </w:p>
    <w:p w14:paraId="7932E2D2" w14:textId="762BCFFF" w:rsidR="00250BFD" w:rsidRPr="00713B55" w:rsidRDefault="00250BFD" w:rsidP="00FE6D46">
      <w:pPr>
        <w:pStyle w:val="ListParagraph"/>
        <w:numPr>
          <w:ilvl w:val="0"/>
          <w:numId w:val="7"/>
        </w:numPr>
        <w:rPr>
          <w:rFonts w:ascii="Times New Roman" w:hAnsi="Times New Roman" w:cs="Times New Roman"/>
          <w:b w:val="0"/>
          <w:sz w:val="26"/>
          <w:szCs w:val="26"/>
        </w:rPr>
      </w:pPr>
      <w:r w:rsidRPr="00713B55">
        <w:rPr>
          <w:rFonts w:ascii="Times New Roman" w:hAnsi="Times New Roman" w:cs="Times New Roman"/>
          <w:b w:val="0"/>
          <w:sz w:val="26"/>
          <w:szCs w:val="26"/>
        </w:rPr>
        <w:t>C# là ngôn ngữ hiện đại</w:t>
      </w:r>
    </w:p>
    <w:p w14:paraId="09D77083" w14:textId="2A58112C" w:rsidR="00250BFD" w:rsidRPr="00713B55" w:rsidRDefault="00250BFD" w:rsidP="00FE6D46">
      <w:pPr>
        <w:pStyle w:val="ListParagraph"/>
        <w:numPr>
          <w:ilvl w:val="0"/>
          <w:numId w:val="7"/>
        </w:numPr>
        <w:rPr>
          <w:rFonts w:ascii="Times New Roman" w:hAnsi="Times New Roman" w:cs="Times New Roman"/>
          <w:b w:val="0"/>
          <w:sz w:val="26"/>
          <w:szCs w:val="26"/>
        </w:rPr>
      </w:pPr>
      <w:r w:rsidRPr="00713B55">
        <w:rPr>
          <w:rFonts w:ascii="Times New Roman" w:hAnsi="Times New Roman" w:cs="Times New Roman"/>
          <w:b w:val="0"/>
          <w:sz w:val="26"/>
          <w:szCs w:val="26"/>
        </w:rPr>
        <w:t>C# là một ngôn ngữ lập trình thuần hướng đối tượng</w:t>
      </w:r>
    </w:p>
    <w:p w14:paraId="35A4E11A" w14:textId="1594D85A" w:rsidR="00FE6D46" w:rsidRPr="00713B55" w:rsidRDefault="00250BFD" w:rsidP="00FE6D46">
      <w:pPr>
        <w:pStyle w:val="ListParagraph"/>
        <w:numPr>
          <w:ilvl w:val="0"/>
          <w:numId w:val="7"/>
        </w:numPr>
        <w:rPr>
          <w:rFonts w:ascii="Times New Roman" w:hAnsi="Times New Roman" w:cs="Times New Roman"/>
          <w:b w:val="0"/>
          <w:sz w:val="26"/>
          <w:szCs w:val="26"/>
        </w:rPr>
      </w:pPr>
      <w:r w:rsidRPr="00713B55">
        <w:rPr>
          <w:rFonts w:ascii="Times New Roman" w:hAnsi="Times New Roman" w:cs="Times New Roman"/>
          <w:b w:val="0"/>
          <w:sz w:val="26"/>
          <w:szCs w:val="26"/>
        </w:rPr>
        <w:t>C# là một ngôn ngữ ít từ khóa</w:t>
      </w:r>
    </w:p>
    <w:p w14:paraId="0A3CB8A9" w14:textId="0857D155" w:rsidR="00FE6D46" w:rsidRPr="00713B55" w:rsidRDefault="00FE6D46" w:rsidP="00FE6D46">
      <w:pPr>
        <w:rPr>
          <w:rFonts w:ascii="Times New Roman" w:hAnsi="Times New Roman" w:cs="Times New Roman"/>
          <w:b w:val="0"/>
          <w:sz w:val="26"/>
          <w:szCs w:val="26"/>
        </w:rPr>
      </w:pPr>
    </w:p>
    <w:p w14:paraId="2C065F01" w14:textId="0B777AE4" w:rsidR="00FE6D46" w:rsidRPr="00713B55" w:rsidRDefault="00FE6D46" w:rsidP="00FE6D46">
      <w:pPr>
        <w:rPr>
          <w:rFonts w:ascii="Times New Roman" w:hAnsi="Times New Roman" w:cs="Times New Roman"/>
          <w:b w:val="0"/>
          <w:sz w:val="26"/>
          <w:szCs w:val="26"/>
        </w:rPr>
      </w:pPr>
    </w:p>
    <w:p w14:paraId="13C8A51D" w14:textId="6109B8F6" w:rsidR="00FE6D46" w:rsidRPr="00713B55" w:rsidRDefault="00FE6D46" w:rsidP="00FE6D46">
      <w:pPr>
        <w:pStyle w:val="Heading1"/>
        <w:spacing w:line="360" w:lineRule="auto"/>
        <w:rPr>
          <w:rFonts w:ascii="Times New Roman" w:hAnsi="Times New Roman" w:cs="Times New Roman"/>
          <w:sz w:val="26"/>
          <w:szCs w:val="26"/>
        </w:rPr>
      </w:pPr>
      <w:bookmarkStart w:id="22" w:name="_Toc102161725"/>
      <w:r w:rsidRPr="00713B55">
        <w:rPr>
          <w:rFonts w:ascii="Times New Roman" w:hAnsi="Times New Roman" w:cs="Times New Roman"/>
          <w:sz w:val="26"/>
          <w:szCs w:val="26"/>
        </w:rPr>
        <w:lastRenderedPageBreak/>
        <w:t>V/. THUẬT TOÁN</w:t>
      </w:r>
      <w:bookmarkEnd w:id="22"/>
    </w:p>
    <w:p w14:paraId="7563AF91" w14:textId="5BB1AE79" w:rsidR="005D690F" w:rsidRPr="00713B55" w:rsidRDefault="009D5C49" w:rsidP="005D690F">
      <w:pPr>
        <w:pStyle w:val="Heading2"/>
        <w:spacing w:line="360" w:lineRule="auto"/>
        <w:rPr>
          <w:rFonts w:ascii="Times New Roman" w:hAnsi="Times New Roman" w:cs="Times New Roman"/>
          <w:b/>
          <w:noProof/>
          <w:sz w:val="26"/>
        </w:rPr>
      </w:pPr>
      <w:bookmarkStart w:id="23" w:name="_Toc102161726"/>
      <w:proofErr w:type="gramStart"/>
      <w:r w:rsidRPr="00713B55">
        <w:rPr>
          <w:rFonts w:ascii="Times New Roman" w:hAnsi="Times New Roman" w:cs="Times New Roman"/>
          <w:sz w:val="26"/>
        </w:rPr>
        <w:t>5</w:t>
      </w:r>
      <w:r w:rsidR="00CC06F0" w:rsidRPr="00713B55">
        <w:rPr>
          <w:rFonts w:ascii="Times New Roman" w:hAnsi="Times New Roman" w:cs="Times New Roman"/>
          <w:sz w:val="26"/>
        </w:rPr>
        <w:t xml:space="preserve">.1  </w:t>
      </w:r>
      <w:r w:rsidR="009234F6" w:rsidRPr="00713B55">
        <w:rPr>
          <w:rFonts w:ascii="Times New Roman" w:hAnsi="Times New Roman" w:cs="Times New Roman"/>
          <w:sz w:val="26"/>
        </w:rPr>
        <w:t>DIAGRAM</w:t>
      </w:r>
      <w:bookmarkEnd w:id="23"/>
      <w:proofErr w:type="gramEnd"/>
    </w:p>
    <w:p w14:paraId="4A7F4367" w14:textId="6D4EAE9F" w:rsidR="005266E9" w:rsidRPr="00713B55" w:rsidRDefault="005266E9" w:rsidP="005266E9">
      <w:pPr>
        <w:rPr>
          <w:rFonts w:ascii="Times New Roman" w:hAnsi="Times New Roman" w:cs="Times New Roman"/>
        </w:rPr>
      </w:pPr>
      <w:r w:rsidRPr="00713B55">
        <w:rPr>
          <w:rFonts w:ascii="Times New Roman" w:hAnsi="Times New Roman" w:cs="Times New Roman"/>
          <w:noProof/>
        </w:rPr>
        <w:drawing>
          <wp:inline distT="0" distB="0" distL="0" distR="0" wp14:anchorId="4BC2343C" wp14:editId="3023D3F1">
            <wp:extent cx="6097270" cy="3325495"/>
            <wp:effectExtent l="0" t="0" r="0" b="8255"/>
            <wp:docPr id="9" name="Picture 9" descr="MSI\SAINOO.ssss - Diagram_0*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0332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7270" cy="3325495"/>
                    </a:xfrm>
                    <a:prstGeom prst="rect">
                      <a:avLst/>
                    </a:prstGeom>
                  </pic:spPr>
                </pic:pic>
              </a:graphicData>
            </a:graphic>
          </wp:inline>
        </w:drawing>
      </w:r>
    </w:p>
    <w:p w14:paraId="16A0F0B9" w14:textId="688F0E37" w:rsidR="005D690F" w:rsidRPr="00713B55" w:rsidRDefault="005D690F" w:rsidP="005D690F">
      <w:pPr>
        <w:pStyle w:val="Heading2"/>
        <w:spacing w:line="360" w:lineRule="auto"/>
        <w:rPr>
          <w:rFonts w:ascii="Times New Roman" w:hAnsi="Times New Roman" w:cs="Times New Roman"/>
          <w:sz w:val="26"/>
        </w:rPr>
      </w:pPr>
      <w:bookmarkStart w:id="24" w:name="_Toc102161727"/>
      <w:r w:rsidRPr="00713B55">
        <w:rPr>
          <w:rFonts w:ascii="Times New Roman" w:hAnsi="Times New Roman" w:cs="Times New Roman"/>
          <w:sz w:val="26"/>
        </w:rPr>
        <w:t>5.2 THUẬT TOÁN</w:t>
      </w:r>
      <w:bookmarkEnd w:id="24"/>
      <w:r w:rsidRPr="00713B55">
        <w:rPr>
          <w:rFonts w:ascii="Times New Roman" w:hAnsi="Times New Roman" w:cs="Times New Roman"/>
          <w:sz w:val="26"/>
        </w:rPr>
        <w:t xml:space="preserve"> </w:t>
      </w:r>
    </w:p>
    <w:p w14:paraId="25641B1B" w14:textId="3FD1CC1F" w:rsidR="000C5C83" w:rsidRPr="00713B55" w:rsidRDefault="000C5C83" w:rsidP="000C5C83">
      <w:pPr>
        <w:pStyle w:val="Heading2"/>
        <w:spacing w:line="360" w:lineRule="auto"/>
        <w:rPr>
          <w:rFonts w:ascii="Times New Roman" w:hAnsi="Times New Roman" w:cs="Times New Roman"/>
          <w:sz w:val="26"/>
        </w:rPr>
      </w:pPr>
      <w:bookmarkStart w:id="25" w:name="_Toc102161728"/>
      <w:r w:rsidRPr="00713B55">
        <w:rPr>
          <w:rFonts w:ascii="Times New Roman" w:hAnsi="Times New Roman" w:cs="Times New Roman"/>
          <w:sz w:val="26"/>
        </w:rPr>
        <w:t>5.2.0 KẾT NỐI SQL</w:t>
      </w:r>
      <w:bookmarkEnd w:id="25"/>
      <w:r w:rsidRPr="00713B55">
        <w:rPr>
          <w:rFonts w:ascii="Times New Roman" w:hAnsi="Times New Roman" w:cs="Times New Roman"/>
          <w:sz w:val="26"/>
        </w:rPr>
        <w:t xml:space="preserve"> </w:t>
      </w:r>
    </w:p>
    <w:p w14:paraId="532153F5" w14:textId="26016133" w:rsidR="000C5C83" w:rsidRPr="00713B55" w:rsidRDefault="00D77F33" w:rsidP="000C5C83">
      <w:pPr>
        <w:rPr>
          <w:rFonts w:ascii="Times New Roman" w:hAnsi="Times New Roman" w:cs="Times New Roman"/>
        </w:rPr>
      </w:pPr>
      <w:r w:rsidRPr="00713B55">
        <w:rPr>
          <w:rFonts w:ascii="Times New Roman" w:hAnsi="Times New Roman" w:cs="Times New Roman"/>
        </w:rPr>
        <w:t>Ở ứng dụng này chúng tối quyết định sử dụng mô hình 3 lớp (Model 3 layers)</w:t>
      </w:r>
      <w:r w:rsidR="00B87CCC" w:rsidRPr="00713B55">
        <w:rPr>
          <w:rFonts w:ascii="Times New Roman" w:hAnsi="Times New Roman" w:cs="Times New Roman"/>
        </w:rPr>
        <w:t xml:space="preserve"> và Singleton</w:t>
      </w:r>
      <w:r w:rsidRPr="00713B55">
        <w:rPr>
          <w:rFonts w:ascii="Times New Roman" w:hAnsi="Times New Roman" w:cs="Times New Roman"/>
        </w:rPr>
        <w:t xml:space="preserve"> nên</w:t>
      </w:r>
    </w:p>
    <w:p w14:paraId="2BDE3649" w14:textId="5F2DA401" w:rsidR="00D77F33" w:rsidRPr="00713B55" w:rsidRDefault="00D77F33" w:rsidP="000C5C83">
      <w:pPr>
        <w:rPr>
          <w:rFonts w:ascii="Times New Roman" w:hAnsi="Times New Roman" w:cs="Times New Roman"/>
        </w:rPr>
      </w:pPr>
      <w:r w:rsidRPr="00713B55">
        <w:rPr>
          <w:rFonts w:ascii="Times New Roman" w:hAnsi="Times New Roman" w:cs="Times New Roman"/>
        </w:rPr>
        <w:t>B1 tạo 2 folder DAO và DTO</w:t>
      </w:r>
    </w:p>
    <w:p w14:paraId="74F9B312" w14:textId="7F2CD90D" w:rsidR="00D77F33" w:rsidRPr="00713B55" w:rsidRDefault="00D77F33" w:rsidP="000C5C83">
      <w:pPr>
        <w:rPr>
          <w:rFonts w:ascii="Times New Roman" w:hAnsi="Times New Roman" w:cs="Times New Roman"/>
        </w:rPr>
      </w:pPr>
      <w:r w:rsidRPr="00713B55">
        <w:rPr>
          <w:rFonts w:ascii="Times New Roman" w:hAnsi="Times New Roman" w:cs="Times New Roman"/>
        </w:rPr>
        <w:t>B2 Trong Folder DAO tạo class ProviderDAO.cs</w:t>
      </w:r>
    </w:p>
    <w:p w14:paraId="768FD050" w14:textId="0839C2FA" w:rsidR="00D77F33" w:rsidRPr="00713B55" w:rsidRDefault="00D77F33" w:rsidP="000C5C83">
      <w:pPr>
        <w:rPr>
          <w:rFonts w:ascii="Times New Roman" w:hAnsi="Times New Roman" w:cs="Times New Roman"/>
        </w:rPr>
      </w:pPr>
      <w:r w:rsidRPr="00713B55">
        <w:rPr>
          <w:rFonts w:ascii="Times New Roman" w:hAnsi="Times New Roman" w:cs="Times New Roman"/>
        </w:rPr>
        <w:t>ProviderDAO.cs:</w:t>
      </w:r>
    </w:p>
    <w:p w14:paraId="6E34357E"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ProvideDAO</w:t>
      </w:r>
    </w:p>
    <w:p w14:paraId="63F5249F"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E8ADFB9"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ProvideDAO instance;</w:t>
      </w:r>
    </w:p>
    <w:p w14:paraId="40B58EA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p>
    <w:p w14:paraId="102D88D6"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ketnoiDB = </w:t>
      </w:r>
      <w:r w:rsidRPr="00713B55">
        <w:rPr>
          <w:rFonts w:ascii="Times New Roman" w:eastAsiaTheme="minorHAnsi" w:hAnsi="Times New Roman" w:cs="Times New Roman"/>
          <w:b w:val="0"/>
          <w:color w:val="A31515"/>
          <w:sz w:val="19"/>
          <w:szCs w:val="19"/>
        </w:rPr>
        <w:t>"Data Source=MSI</w:t>
      </w:r>
      <w:proofErr w:type="gramStart"/>
      <w:r w:rsidRPr="00713B55">
        <w:rPr>
          <w:rFonts w:ascii="Times New Roman" w:eastAsiaTheme="minorHAnsi" w:hAnsi="Times New Roman" w:cs="Times New Roman"/>
          <w:b w:val="0"/>
          <w:color w:val="A31515"/>
          <w:sz w:val="19"/>
          <w:szCs w:val="19"/>
        </w:rPr>
        <w:t>\\SAINOO;Initial</w:t>
      </w:r>
      <w:proofErr w:type="gramEnd"/>
      <w:r w:rsidRPr="00713B55">
        <w:rPr>
          <w:rFonts w:ascii="Times New Roman" w:eastAsiaTheme="minorHAnsi" w:hAnsi="Times New Roman" w:cs="Times New Roman"/>
          <w:b w:val="0"/>
          <w:color w:val="A31515"/>
          <w:sz w:val="19"/>
          <w:szCs w:val="19"/>
        </w:rPr>
        <w:t xml:space="preserve"> Catalog = demo2; Integrated Security = True"</w:t>
      </w:r>
      <w:r w:rsidRPr="00713B55">
        <w:rPr>
          <w:rFonts w:ascii="Times New Roman" w:eastAsiaTheme="minorHAnsi" w:hAnsi="Times New Roman" w:cs="Times New Roman"/>
          <w:b w:val="0"/>
          <w:color w:val="000000"/>
          <w:sz w:val="19"/>
          <w:szCs w:val="19"/>
        </w:rPr>
        <w:t>;</w:t>
      </w:r>
    </w:p>
    <w:p w14:paraId="3DE7451F"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p>
    <w:p w14:paraId="6C5385C2"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B3F58F6"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ProvideDAO Instance</w:t>
      </w:r>
    </w:p>
    <w:p w14:paraId="2844CE6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2AE2020"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ProvideDAO();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ProvideDAO.instance; }</w:t>
      </w:r>
    </w:p>
    <w:p w14:paraId="1D13510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ProvideDAO.instance</w:t>
      </w:r>
      <w:proofErr w:type="gramEnd"/>
      <w:r w:rsidRPr="00713B55">
        <w:rPr>
          <w:rFonts w:ascii="Times New Roman" w:eastAsiaTheme="minorHAnsi" w:hAnsi="Times New Roman" w:cs="Times New Roman"/>
          <w:b w:val="0"/>
          <w:color w:val="000000"/>
          <w:sz w:val="19"/>
          <w:szCs w:val="19"/>
        </w:rPr>
        <w:t xml:space="preserve"> = value; }</w:t>
      </w:r>
    </w:p>
    <w:p w14:paraId="0917641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1668557"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ProvideDAO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w:t>
      </w:r>
    </w:p>
    <w:p w14:paraId="3516380B"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 }</w:t>
      </w:r>
    </w:p>
    <w:p w14:paraId="3070C4E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DataTable </w:t>
      </w:r>
      <w:proofErr w:type="gramStart"/>
      <w:r w:rsidRPr="00713B55">
        <w:rPr>
          <w:rFonts w:ascii="Times New Roman" w:eastAsiaTheme="minorHAnsi" w:hAnsi="Times New Roman" w:cs="Times New Roman"/>
          <w:b w:val="0"/>
          <w:color w:val="000000"/>
          <w:sz w:val="19"/>
          <w:szCs w:val="19"/>
        </w:rPr>
        <w:t>ExcuteQuery(</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w:t>
      </w:r>
    </w:p>
    <w:p w14:paraId="713DBF2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8DA5B8F"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SqlConnection ketnoi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SqlConnection(ketnoiDB);</w:t>
      </w:r>
    </w:p>
    <w:p w14:paraId="1BF75F7C"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ketnoi.Open</w:t>
      </w:r>
      <w:proofErr w:type="gramEnd"/>
      <w:r w:rsidRPr="00713B55">
        <w:rPr>
          <w:rFonts w:ascii="Times New Roman" w:eastAsiaTheme="minorHAnsi" w:hAnsi="Times New Roman" w:cs="Times New Roman"/>
          <w:b w:val="0"/>
          <w:color w:val="000000"/>
          <w:sz w:val="19"/>
          <w:szCs w:val="19"/>
        </w:rPr>
        <w:t>();</w:t>
      </w:r>
    </w:p>
    <w:p w14:paraId="7C16C60D"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SqlCommand cmd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SqlCommand(</w:t>
      </w:r>
      <w:proofErr w:type="gramEnd"/>
      <w:r w:rsidRPr="00713B55">
        <w:rPr>
          <w:rFonts w:ascii="Times New Roman" w:eastAsiaTheme="minorHAnsi" w:hAnsi="Times New Roman" w:cs="Times New Roman"/>
          <w:b w:val="0"/>
          <w:color w:val="000000"/>
          <w:sz w:val="19"/>
          <w:szCs w:val="19"/>
        </w:rPr>
        <w:t>sql, ketnoi);</w:t>
      </w:r>
    </w:p>
    <w:p w14:paraId="10B8CECC"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dt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DataTable(</w:t>
      </w:r>
      <w:proofErr w:type="gramEnd"/>
      <w:r w:rsidRPr="00713B55">
        <w:rPr>
          <w:rFonts w:ascii="Times New Roman" w:eastAsiaTheme="minorHAnsi" w:hAnsi="Times New Roman" w:cs="Times New Roman"/>
          <w:b w:val="0"/>
          <w:color w:val="000000"/>
          <w:sz w:val="19"/>
          <w:szCs w:val="19"/>
        </w:rPr>
        <w:t>);</w:t>
      </w:r>
    </w:p>
    <w:p w14:paraId="1CE21525"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SqlDataAdapter da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SqlDataAdapter(cmd);</w:t>
      </w:r>
    </w:p>
    <w:p w14:paraId="2851E64A"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da.Fill</w:t>
      </w:r>
      <w:proofErr w:type="gramEnd"/>
      <w:r w:rsidRPr="00713B55">
        <w:rPr>
          <w:rFonts w:ascii="Times New Roman" w:eastAsiaTheme="minorHAnsi" w:hAnsi="Times New Roman" w:cs="Times New Roman"/>
          <w:b w:val="0"/>
          <w:color w:val="000000"/>
          <w:sz w:val="19"/>
          <w:szCs w:val="19"/>
        </w:rPr>
        <w:t>(dt);</w:t>
      </w:r>
    </w:p>
    <w:p w14:paraId="68FC610C"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ketnoi.Close</w:t>
      </w:r>
      <w:proofErr w:type="gramEnd"/>
      <w:r w:rsidRPr="00713B55">
        <w:rPr>
          <w:rFonts w:ascii="Times New Roman" w:eastAsiaTheme="minorHAnsi" w:hAnsi="Times New Roman" w:cs="Times New Roman"/>
          <w:b w:val="0"/>
          <w:color w:val="000000"/>
          <w:sz w:val="19"/>
          <w:szCs w:val="19"/>
        </w:rPr>
        <w:t>();</w:t>
      </w:r>
    </w:p>
    <w:p w14:paraId="35240418"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dt;</w:t>
      </w:r>
    </w:p>
    <w:p w14:paraId="41BDD46D"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A8B2CEB"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p>
    <w:p w14:paraId="38470C9D"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ExcuteNonQuery(</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query,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vs)</w:t>
      </w:r>
    </w:p>
    <w:p w14:paraId="18BBA354"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1757B25"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dt = 0;</w:t>
      </w:r>
    </w:p>
    <w:p w14:paraId="43022C08"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SqlConnection ketnoi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SqlConnection(ketnoiDB);</w:t>
      </w:r>
    </w:p>
    <w:p w14:paraId="456016D5"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ketnoi.Open</w:t>
      </w:r>
      <w:proofErr w:type="gramEnd"/>
      <w:r w:rsidRPr="00713B55">
        <w:rPr>
          <w:rFonts w:ascii="Times New Roman" w:eastAsiaTheme="minorHAnsi" w:hAnsi="Times New Roman" w:cs="Times New Roman"/>
          <w:b w:val="0"/>
          <w:color w:val="000000"/>
          <w:sz w:val="19"/>
          <w:szCs w:val="19"/>
        </w:rPr>
        <w:t>();</w:t>
      </w:r>
    </w:p>
    <w:p w14:paraId="1258C0C0"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SqlCommand cmd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SqlCommand(</w:t>
      </w:r>
      <w:proofErr w:type="gramEnd"/>
      <w:r w:rsidRPr="00713B55">
        <w:rPr>
          <w:rFonts w:ascii="Times New Roman" w:eastAsiaTheme="minorHAnsi" w:hAnsi="Times New Roman" w:cs="Times New Roman"/>
          <w:b w:val="0"/>
          <w:color w:val="000000"/>
          <w:sz w:val="19"/>
          <w:szCs w:val="19"/>
        </w:rPr>
        <w:t>query, ketnoi);</w:t>
      </w:r>
    </w:p>
    <w:p w14:paraId="71E73148"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dt = </w:t>
      </w:r>
      <w:proofErr w:type="gramStart"/>
      <w:r w:rsidRPr="00713B55">
        <w:rPr>
          <w:rFonts w:ascii="Times New Roman" w:eastAsiaTheme="minorHAnsi" w:hAnsi="Times New Roman" w:cs="Times New Roman"/>
          <w:b w:val="0"/>
          <w:color w:val="000000"/>
          <w:sz w:val="19"/>
          <w:szCs w:val="19"/>
        </w:rPr>
        <w:t>cmd.ExecuteNonQuery</w:t>
      </w:r>
      <w:proofErr w:type="gramEnd"/>
      <w:r w:rsidRPr="00713B55">
        <w:rPr>
          <w:rFonts w:ascii="Times New Roman" w:eastAsiaTheme="minorHAnsi" w:hAnsi="Times New Roman" w:cs="Times New Roman"/>
          <w:b w:val="0"/>
          <w:color w:val="000000"/>
          <w:sz w:val="19"/>
          <w:szCs w:val="19"/>
        </w:rPr>
        <w:t>();</w:t>
      </w:r>
    </w:p>
    <w:p w14:paraId="4D5A8573"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ketnoi.Close</w:t>
      </w:r>
      <w:proofErr w:type="gramEnd"/>
      <w:r w:rsidRPr="00713B55">
        <w:rPr>
          <w:rFonts w:ascii="Times New Roman" w:eastAsiaTheme="minorHAnsi" w:hAnsi="Times New Roman" w:cs="Times New Roman"/>
          <w:b w:val="0"/>
          <w:color w:val="000000"/>
          <w:sz w:val="19"/>
          <w:szCs w:val="19"/>
        </w:rPr>
        <w:t>();</w:t>
      </w:r>
    </w:p>
    <w:p w14:paraId="24BE750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dt;</w:t>
      </w:r>
    </w:p>
    <w:p w14:paraId="399B743E"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BC72FF0"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ExecuteScalarQuery(</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query)</w:t>
      </w:r>
    </w:p>
    <w:p w14:paraId="4386D39E"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6712E8A"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dt = 0;</w:t>
      </w:r>
    </w:p>
    <w:p w14:paraId="5F132B50"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SqlConnection ketnoi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SqlConnection(ketnoiDB);</w:t>
      </w:r>
    </w:p>
    <w:p w14:paraId="7D718B54"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ketnoi.Open</w:t>
      </w:r>
      <w:proofErr w:type="gramEnd"/>
      <w:r w:rsidRPr="00713B55">
        <w:rPr>
          <w:rFonts w:ascii="Times New Roman" w:eastAsiaTheme="minorHAnsi" w:hAnsi="Times New Roman" w:cs="Times New Roman"/>
          <w:b w:val="0"/>
          <w:color w:val="000000"/>
          <w:sz w:val="19"/>
          <w:szCs w:val="19"/>
        </w:rPr>
        <w:t>();</w:t>
      </w:r>
    </w:p>
    <w:p w14:paraId="07FB0B9B"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SqlCommand cmd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SqlCommand(</w:t>
      </w:r>
      <w:proofErr w:type="gramEnd"/>
      <w:r w:rsidRPr="00713B55">
        <w:rPr>
          <w:rFonts w:ascii="Times New Roman" w:eastAsiaTheme="minorHAnsi" w:hAnsi="Times New Roman" w:cs="Times New Roman"/>
          <w:b w:val="0"/>
          <w:color w:val="000000"/>
          <w:sz w:val="19"/>
          <w:szCs w:val="19"/>
        </w:rPr>
        <w:t>query, ketnoi);</w:t>
      </w:r>
    </w:p>
    <w:p w14:paraId="44F8F6F9"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dt = </w:t>
      </w:r>
      <w:proofErr w:type="gramStart"/>
      <w:r w:rsidRPr="00713B55">
        <w:rPr>
          <w:rFonts w:ascii="Times New Roman" w:eastAsiaTheme="minorHAnsi" w:hAnsi="Times New Roman" w:cs="Times New Roman"/>
          <w:b w:val="0"/>
          <w:color w:val="000000"/>
          <w:sz w:val="19"/>
          <w:szCs w:val="19"/>
        </w:rPr>
        <w:t>cmd.ExecuteScalar</w:t>
      </w:r>
      <w:proofErr w:type="gramEnd"/>
      <w:r w:rsidRPr="00713B55">
        <w:rPr>
          <w:rFonts w:ascii="Times New Roman" w:eastAsiaTheme="minorHAnsi" w:hAnsi="Times New Roman" w:cs="Times New Roman"/>
          <w:b w:val="0"/>
          <w:color w:val="000000"/>
          <w:sz w:val="19"/>
          <w:szCs w:val="19"/>
        </w:rPr>
        <w:t>();</w:t>
      </w:r>
    </w:p>
    <w:p w14:paraId="1E279B1B"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ketnoi.Close</w:t>
      </w:r>
      <w:proofErr w:type="gramEnd"/>
      <w:r w:rsidRPr="00713B55">
        <w:rPr>
          <w:rFonts w:ascii="Times New Roman" w:eastAsiaTheme="minorHAnsi" w:hAnsi="Times New Roman" w:cs="Times New Roman"/>
          <w:b w:val="0"/>
          <w:color w:val="000000"/>
          <w:sz w:val="19"/>
          <w:szCs w:val="19"/>
        </w:rPr>
        <w:t>();</w:t>
      </w:r>
    </w:p>
    <w:p w14:paraId="70761CD1"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dt;</w:t>
      </w:r>
    </w:p>
    <w:p w14:paraId="7E3C7F19" w14:textId="77777777" w:rsidR="00D77F33" w:rsidRPr="00713B55" w:rsidRDefault="00D77F33" w:rsidP="00D77F3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AF9B6CE" w14:textId="71E4E7FA" w:rsidR="00D77F33" w:rsidRPr="00713B55" w:rsidRDefault="00D77F33" w:rsidP="00D77F33">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21804E0F" w14:textId="0506EF2D" w:rsidR="00A03616" w:rsidRPr="00713B55" w:rsidRDefault="00A03616" w:rsidP="00A03616">
      <w:pPr>
        <w:pStyle w:val="Heading2"/>
        <w:spacing w:line="360" w:lineRule="auto"/>
        <w:rPr>
          <w:rFonts w:ascii="Times New Roman" w:hAnsi="Times New Roman" w:cs="Times New Roman"/>
          <w:sz w:val="26"/>
        </w:rPr>
      </w:pPr>
      <w:bookmarkStart w:id="26" w:name="_Toc102161729"/>
      <w:r w:rsidRPr="00713B55">
        <w:rPr>
          <w:rFonts w:ascii="Times New Roman" w:hAnsi="Times New Roman" w:cs="Times New Roman"/>
          <w:sz w:val="26"/>
        </w:rPr>
        <w:t>5.2.1 THUẬT TOÁN FORM LOGIN</w:t>
      </w:r>
      <w:bookmarkEnd w:id="26"/>
    </w:p>
    <w:p w14:paraId="76125574" w14:textId="31B2A8EA" w:rsidR="00A03616" w:rsidRPr="00713B55" w:rsidRDefault="00636A49" w:rsidP="00A03616">
      <w:pPr>
        <w:rPr>
          <w:rFonts w:ascii="Times New Roman" w:hAnsi="Times New Roman" w:cs="Times New Roman"/>
        </w:rPr>
      </w:pPr>
      <w:r w:rsidRPr="00713B55">
        <w:rPr>
          <w:rFonts w:ascii="Times New Roman" w:hAnsi="Times New Roman" w:cs="Times New Roman"/>
        </w:rPr>
        <w:t>B1 Tạo Database có bảng Account và tạo class AccountDAO.cs</w:t>
      </w:r>
    </w:p>
    <w:p w14:paraId="04AEA498" w14:textId="316E0A74" w:rsidR="00636A49" w:rsidRPr="00713B55" w:rsidRDefault="00636A49" w:rsidP="00636A49">
      <w:pPr>
        <w:pStyle w:val="ListParagraph"/>
        <w:numPr>
          <w:ilvl w:val="0"/>
          <w:numId w:val="10"/>
        </w:numPr>
        <w:rPr>
          <w:rFonts w:ascii="Times New Roman" w:hAnsi="Times New Roman" w:cs="Times New Roman"/>
        </w:rPr>
      </w:pPr>
      <w:r w:rsidRPr="00713B55">
        <w:rPr>
          <w:rFonts w:ascii="Times New Roman" w:hAnsi="Times New Roman" w:cs="Times New Roman"/>
        </w:rPr>
        <w:t>Class AccountDAO.cs:</w:t>
      </w:r>
    </w:p>
    <w:p w14:paraId="2EC108F2"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AccountDAO</w:t>
      </w:r>
    </w:p>
    <w:p w14:paraId="3E8100A9"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6031794"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AccountDAO instance;</w:t>
      </w:r>
    </w:p>
    <w:p w14:paraId="6FAC6DD7"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result;</w:t>
      </w:r>
    </w:p>
    <w:p w14:paraId="44FED2A8"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p>
    <w:p w14:paraId="7EE4531D"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AccountDAO Instance</w:t>
      </w:r>
    </w:p>
    <w:p w14:paraId="185588CE"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46E17B0"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AccountDAO();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AccountDAO.instance; }</w:t>
      </w:r>
    </w:p>
    <w:p w14:paraId="2E8F6E0A"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AccountDAO.instance</w:t>
      </w:r>
      <w:proofErr w:type="gramEnd"/>
      <w:r w:rsidRPr="00713B55">
        <w:rPr>
          <w:rFonts w:ascii="Times New Roman" w:eastAsiaTheme="minorHAnsi" w:hAnsi="Times New Roman" w:cs="Times New Roman"/>
          <w:b w:val="0"/>
          <w:color w:val="000000"/>
          <w:sz w:val="19"/>
          <w:szCs w:val="19"/>
        </w:rPr>
        <w:t xml:space="preserve"> = value; }</w:t>
      </w:r>
    </w:p>
    <w:p w14:paraId="4F7D4AD3"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4AC6EA6"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AccountDAO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w:t>
      </w:r>
    </w:p>
    <w:p w14:paraId="6593C554" w14:textId="361DA2A8" w:rsidR="00636A49" w:rsidRPr="00713B55" w:rsidRDefault="00636A49" w:rsidP="00636A49">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 }</w:t>
      </w:r>
    </w:p>
    <w:p w14:paraId="2E06ECEE" w14:textId="4E5EC3E6" w:rsidR="00636A49" w:rsidRPr="00713B55" w:rsidRDefault="00636A49" w:rsidP="00A03616">
      <w:pPr>
        <w:rPr>
          <w:rFonts w:ascii="Times New Roman" w:hAnsi="Times New Roman" w:cs="Times New Roman"/>
        </w:rPr>
      </w:pPr>
      <w:r w:rsidRPr="00713B55">
        <w:rPr>
          <w:rFonts w:ascii="Times New Roman" w:hAnsi="Times New Roman" w:cs="Times New Roman"/>
        </w:rPr>
        <w:t>B2 Thêm chức năng cho button ở Form Login</w:t>
      </w:r>
      <w:r w:rsidR="00F21BC3" w:rsidRPr="00713B55">
        <w:rPr>
          <w:rFonts w:ascii="Times New Roman" w:hAnsi="Times New Roman" w:cs="Times New Roman"/>
        </w:rPr>
        <w:t xml:space="preserve"> và Truy vấn dữ liệu ở AccountDAO.cs</w:t>
      </w:r>
    </w:p>
    <w:p w14:paraId="77148FFA" w14:textId="088EC05C" w:rsidR="0069627D" w:rsidRPr="00713B55" w:rsidRDefault="00636A49" w:rsidP="00636A49">
      <w:pPr>
        <w:pStyle w:val="ListParagraph"/>
        <w:numPr>
          <w:ilvl w:val="0"/>
          <w:numId w:val="10"/>
        </w:numPr>
        <w:rPr>
          <w:rFonts w:ascii="Times New Roman" w:hAnsi="Times New Roman" w:cs="Times New Roman"/>
        </w:rPr>
      </w:pPr>
      <w:r w:rsidRPr="00713B55">
        <w:rPr>
          <w:rFonts w:ascii="Times New Roman" w:hAnsi="Times New Roman" w:cs="Times New Roman"/>
        </w:rPr>
        <w:t>Button Login</w:t>
      </w:r>
    </w:p>
    <w:p w14:paraId="27FFC3FC"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button1_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1A0E4FAC"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2134B02"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User = txtUserName.Text;</w:t>
      </w:r>
    </w:p>
    <w:p w14:paraId="2931572E"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Pass = txtPassowrd.Text;</w:t>
      </w:r>
    </w:p>
    <w:p w14:paraId="64EA562D"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Login(</w:t>
      </w:r>
      <w:proofErr w:type="gramEnd"/>
      <w:r w:rsidRPr="00713B55">
        <w:rPr>
          <w:rFonts w:ascii="Times New Roman" w:eastAsiaTheme="minorHAnsi" w:hAnsi="Times New Roman" w:cs="Times New Roman"/>
          <w:b w:val="0"/>
          <w:color w:val="000000"/>
          <w:sz w:val="19"/>
          <w:szCs w:val="19"/>
        </w:rPr>
        <w:t>User, Pass))</w:t>
      </w:r>
    </w:p>
    <w:p w14:paraId="0CF8EDB8"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4C45880"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fManager f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fManager(</w:t>
      </w:r>
      <w:proofErr w:type="gramEnd"/>
      <w:r w:rsidRPr="00713B55">
        <w:rPr>
          <w:rFonts w:ascii="Times New Roman" w:eastAsiaTheme="minorHAnsi" w:hAnsi="Times New Roman" w:cs="Times New Roman"/>
          <w:b w:val="0"/>
          <w:color w:val="000000"/>
          <w:sz w:val="19"/>
          <w:szCs w:val="19"/>
        </w:rPr>
        <w:t>);</w:t>
      </w:r>
    </w:p>
    <w:p w14:paraId="3B840A3B"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.Hide</w:t>
      </w:r>
      <w:proofErr w:type="gramEnd"/>
      <w:r w:rsidRPr="00713B55">
        <w:rPr>
          <w:rFonts w:ascii="Times New Roman" w:eastAsiaTheme="minorHAnsi" w:hAnsi="Times New Roman" w:cs="Times New Roman"/>
          <w:b w:val="0"/>
          <w:color w:val="000000"/>
          <w:sz w:val="19"/>
          <w:szCs w:val="19"/>
        </w:rPr>
        <w:t>();</w:t>
      </w:r>
    </w:p>
    <w:p w14:paraId="53894A35"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f.ShowDialog</w:t>
      </w:r>
      <w:proofErr w:type="gramEnd"/>
      <w:r w:rsidRPr="00713B55">
        <w:rPr>
          <w:rFonts w:ascii="Times New Roman" w:eastAsiaTheme="minorHAnsi" w:hAnsi="Times New Roman" w:cs="Times New Roman"/>
          <w:b w:val="0"/>
          <w:color w:val="000000"/>
          <w:sz w:val="19"/>
          <w:szCs w:val="19"/>
        </w:rPr>
        <w:t>();</w:t>
      </w:r>
    </w:p>
    <w:p w14:paraId="54F0A5C0"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.Show</w:t>
      </w:r>
      <w:proofErr w:type="gramEnd"/>
      <w:r w:rsidRPr="00713B55">
        <w:rPr>
          <w:rFonts w:ascii="Times New Roman" w:eastAsiaTheme="minorHAnsi" w:hAnsi="Times New Roman" w:cs="Times New Roman"/>
          <w:b w:val="0"/>
          <w:color w:val="000000"/>
          <w:sz w:val="19"/>
          <w:szCs w:val="19"/>
        </w:rPr>
        <w:t>();</w:t>
      </w:r>
    </w:p>
    <w:p w14:paraId="2F139011"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C8AA36F"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else</w:t>
      </w:r>
    </w:p>
    <w:p w14:paraId="0DACA934"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3E3D522"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MessageBox.Show(</w:t>
      </w:r>
      <w:r w:rsidRPr="00713B55">
        <w:rPr>
          <w:rFonts w:ascii="Times New Roman" w:eastAsiaTheme="minorHAnsi" w:hAnsi="Times New Roman" w:cs="Times New Roman"/>
          <w:b w:val="0"/>
          <w:color w:val="A31515"/>
          <w:sz w:val="19"/>
          <w:szCs w:val="19"/>
        </w:rPr>
        <w:t>"Ten dang nhap hoac mat khau khong dung!"</w:t>
      </w:r>
      <w:r w:rsidRPr="00713B55">
        <w:rPr>
          <w:rFonts w:ascii="Times New Roman" w:eastAsiaTheme="minorHAnsi" w:hAnsi="Times New Roman" w:cs="Times New Roman"/>
          <w:b w:val="0"/>
          <w:color w:val="000000"/>
          <w:sz w:val="19"/>
          <w:szCs w:val="19"/>
        </w:rPr>
        <w:t>);</w:t>
      </w:r>
    </w:p>
    <w:p w14:paraId="46743764"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p>
    <w:p w14:paraId="737DE073"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F1895E9"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bool</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Login(</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user,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pass)</w:t>
      </w:r>
    </w:p>
    <w:p w14:paraId="2D3BE87B"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E52928B"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AccountDAO.Instance.Login</w:t>
      </w:r>
      <w:proofErr w:type="gramEnd"/>
      <w:r w:rsidRPr="00713B55">
        <w:rPr>
          <w:rFonts w:ascii="Times New Roman" w:eastAsiaTheme="minorHAnsi" w:hAnsi="Times New Roman" w:cs="Times New Roman"/>
          <w:b w:val="0"/>
          <w:color w:val="000000"/>
          <w:sz w:val="19"/>
          <w:szCs w:val="19"/>
        </w:rPr>
        <w:t>(user, pass);</w:t>
      </w:r>
    </w:p>
    <w:p w14:paraId="70CCD2DB"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776310F" w14:textId="7CC21F34" w:rsidR="00636A49" w:rsidRPr="00713B55" w:rsidRDefault="00636A49" w:rsidP="00636A49">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459F6EEF" w14:textId="1C4E7297" w:rsidR="00636A49" w:rsidRPr="00713B55" w:rsidRDefault="00636A49" w:rsidP="00636A49">
      <w:pPr>
        <w:pStyle w:val="ListParagraph"/>
        <w:numPr>
          <w:ilvl w:val="0"/>
          <w:numId w:val="10"/>
        </w:numPr>
        <w:rPr>
          <w:rFonts w:ascii="Times New Roman" w:hAnsi="Times New Roman" w:cs="Times New Roman"/>
        </w:rPr>
      </w:pPr>
      <w:r w:rsidRPr="00713B55">
        <w:rPr>
          <w:rFonts w:ascii="Times New Roman" w:hAnsi="Times New Roman" w:cs="Times New Roman"/>
        </w:rPr>
        <w:t>Button Exit</w:t>
      </w:r>
    </w:p>
    <w:p w14:paraId="478020D1"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btnExit_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1977CA0B"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38ED2DA"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Application.Exit();</w:t>
      </w:r>
    </w:p>
    <w:p w14:paraId="0FDD0DAF" w14:textId="2CEF869C" w:rsidR="00A03616" w:rsidRPr="00713B55" w:rsidRDefault="00636A49" w:rsidP="00636A49">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C0BEAD5" w14:textId="76A9E21B" w:rsidR="00636A49" w:rsidRPr="00713B55" w:rsidRDefault="00636A49" w:rsidP="00636A49">
      <w:pPr>
        <w:pStyle w:val="ListParagraph"/>
        <w:numPr>
          <w:ilvl w:val="0"/>
          <w:numId w:val="9"/>
        </w:numPr>
        <w:rPr>
          <w:rFonts w:ascii="Times New Roman" w:hAnsi="Times New Roman" w:cs="Times New Roman"/>
        </w:rPr>
      </w:pPr>
      <w:r w:rsidRPr="00713B55">
        <w:rPr>
          <w:rFonts w:ascii="Times New Roman" w:hAnsi="Times New Roman" w:cs="Times New Roman"/>
        </w:rPr>
        <w:t>và ngoài ra</w:t>
      </w:r>
    </w:p>
    <w:p w14:paraId="522EAA06"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fLogin_</w:t>
      </w:r>
      <w:proofErr w:type="gramStart"/>
      <w:r w:rsidRPr="00713B55">
        <w:rPr>
          <w:rFonts w:ascii="Times New Roman" w:eastAsiaTheme="minorHAnsi" w:hAnsi="Times New Roman" w:cs="Times New Roman"/>
          <w:b w:val="0"/>
          <w:color w:val="000000"/>
          <w:sz w:val="19"/>
          <w:szCs w:val="19"/>
        </w:rPr>
        <w:t>FormClosing(</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FormClosingEventArgs e)</w:t>
      </w:r>
    </w:p>
    <w:p w14:paraId="633D79DA"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8787996"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p>
    <w:p w14:paraId="50DD3DB7"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(MessageBox.Show(</w:t>
      </w:r>
      <w:r w:rsidRPr="00713B55">
        <w:rPr>
          <w:rFonts w:ascii="Times New Roman" w:eastAsiaTheme="minorHAnsi" w:hAnsi="Times New Roman" w:cs="Times New Roman"/>
          <w:b w:val="0"/>
          <w:color w:val="A31515"/>
          <w:sz w:val="19"/>
          <w:szCs w:val="19"/>
        </w:rPr>
        <w:t>"Ban có muốn thoát không?"</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A31515"/>
          <w:sz w:val="19"/>
          <w:szCs w:val="19"/>
        </w:rPr>
        <w:t>"Thông báo"</w:t>
      </w:r>
      <w:r w:rsidRPr="00713B55">
        <w:rPr>
          <w:rFonts w:ascii="Times New Roman" w:eastAsiaTheme="minorHAnsi" w:hAnsi="Times New Roman" w:cs="Times New Roman"/>
          <w:b w:val="0"/>
          <w:color w:val="000000"/>
          <w:sz w:val="19"/>
          <w:szCs w:val="19"/>
        </w:rPr>
        <w:t>, MessageBoxButtons.OKCancel</w:t>
      </w:r>
      <w:proofErr w:type="gramStart"/>
      <w:r w:rsidRPr="00713B55">
        <w:rPr>
          <w:rFonts w:ascii="Times New Roman" w:eastAsiaTheme="minorHAnsi" w:hAnsi="Times New Roman" w:cs="Times New Roman"/>
          <w:b w:val="0"/>
          <w:color w:val="000000"/>
          <w:sz w:val="19"/>
          <w:szCs w:val="19"/>
        </w:rPr>
        <w:t>) !</w:t>
      </w:r>
      <w:proofErr w:type="gramEnd"/>
      <w:r w:rsidRPr="00713B55">
        <w:rPr>
          <w:rFonts w:ascii="Times New Roman" w:eastAsiaTheme="minorHAnsi" w:hAnsi="Times New Roman" w:cs="Times New Roman"/>
          <w:b w:val="0"/>
          <w:color w:val="000000"/>
          <w:sz w:val="19"/>
          <w:szCs w:val="19"/>
        </w:rPr>
        <w:t>= System.Windows.Forms.DialogResult.OK)</w:t>
      </w:r>
    </w:p>
    <w:p w14:paraId="52958798"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D7FC48F"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e.Cancel</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true</w:t>
      </w:r>
      <w:r w:rsidRPr="00713B55">
        <w:rPr>
          <w:rFonts w:ascii="Times New Roman" w:eastAsiaTheme="minorHAnsi" w:hAnsi="Times New Roman" w:cs="Times New Roman"/>
          <w:b w:val="0"/>
          <w:color w:val="000000"/>
          <w:sz w:val="19"/>
          <w:szCs w:val="19"/>
        </w:rPr>
        <w:t>;</w:t>
      </w:r>
    </w:p>
    <w:p w14:paraId="39A482D5" w14:textId="77777777" w:rsidR="00636A49" w:rsidRPr="00713B55" w:rsidRDefault="00636A49" w:rsidP="00636A4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73EFBE2" w14:textId="773BF9E5" w:rsidR="00636A49" w:rsidRPr="00713B55" w:rsidRDefault="00636A49" w:rsidP="00636A49">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021275C5" w14:textId="77777777" w:rsidR="00F21BC3" w:rsidRPr="00713B55" w:rsidRDefault="00F21BC3" w:rsidP="00F21BC3">
      <w:pPr>
        <w:pStyle w:val="ListParagraph"/>
        <w:numPr>
          <w:ilvl w:val="0"/>
          <w:numId w:val="10"/>
        </w:numPr>
        <w:rPr>
          <w:rFonts w:ascii="Times New Roman" w:hAnsi="Times New Roman" w:cs="Times New Roman"/>
        </w:rPr>
      </w:pPr>
      <w:r w:rsidRPr="00713B55">
        <w:rPr>
          <w:rFonts w:ascii="Times New Roman" w:hAnsi="Times New Roman" w:cs="Times New Roman"/>
        </w:rPr>
        <w:t>Truy vấn dữ liệu ở AccountDAO.cs</w:t>
      </w:r>
    </w:p>
    <w:p w14:paraId="00828077"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bool</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Login(</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user,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pass)</w:t>
      </w:r>
    </w:p>
    <w:p w14:paraId="29870A35"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C9F56D7"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sqlLogin = </w:t>
      </w:r>
      <w:r w:rsidRPr="00713B55">
        <w:rPr>
          <w:rFonts w:ascii="Times New Roman" w:eastAsiaTheme="minorHAnsi" w:hAnsi="Times New Roman" w:cs="Times New Roman"/>
          <w:b w:val="0"/>
          <w:color w:val="A31515"/>
          <w:sz w:val="19"/>
          <w:szCs w:val="19"/>
        </w:rPr>
        <w:t>"select * From Account where UserName ='"</w:t>
      </w:r>
      <w:r w:rsidRPr="00713B55">
        <w:rPr>
          <w:rFonts w:ascii="Times New Roman" w:eastAsiaTheme="minorHAnsi" w:hAnsi="Times New Roman" w:cs="Times New Roman"/>
          <w:b w:val="0"/>
          <w:color w:val="000000"/>
          <w:sz w:val="19"/>
          <w:szCs w:val="19"/>
        </w:rPr>
        <w:t xml:space="preserve"> + user + </w:t>
      </w:r>
      <w:r w:rsidRPr="00713B55">
        <w:rPr>
          <w:rFonts w:ascii="Times New Roman" w:eastAsiaTheme="minorHAnsi" w:hAnsi="Times New Roman" w:cs="Times New Roman"/>
          <w:b w:val="0"/>
          <w:color w:val="A31515"/>
          <w:sz w:val="19"/>
          <w:szCs w:val="19"/>
        </w:rPr>
        <w:t>"' and PassWord ='"</w:t>
      </w:r>
      <w:r w:rsidRPr="00713B55">
        <w:rPr>
          <w:rFonts w:ascii="Times New Roman" w:eastAsiaTheme="minorHAnsi" w:hAnsi="Times New Roman" w:cs="Times New Roman"/>
          <w:b w:val="0"/>
          <w:color w:val="000000"/>
          <w:sz w:val="19"/>
          <w:szCs w:val="19"/>
        </w:rPr>
        <w:t xml:space="preserve"> + pass + </w:t>
      </w:r>
      <w:r w:rsidRPr="00713B55">
        <w:rPr>
          <w:rFonts w:ascii="Times New Roman" w:eastAsiaTheme="minorHAnsi" w:hAnsi="Times New Roman" w:cs="Times New Roman"/>
          <w:b w:val="0"/>
          <w:color w:val="A31515"/>
          <w:sz w:val="19"/>
          <w:szCs w:val="19"/>
        </w:rPr>
        <w:t>"';"</w:t>
      </w:r>
      <w:r w:rsidRPr="00713B55">
        <w:rPr>
          <w:rFonts w:ascii="Times New Roman" w:eastAsiaTheme="minorHAnsi" w:hAnsi="Times New Roman" w:cs="Times New Roman"/>
          <w:b w:val="0"/>
          <w:color w:val="000000"/>
          <w:sz w:val="19"/>
          <w:szCs w:val="19"/>
        </w:rPr>
        <w:t>;</w:t>
      </w:r>
    </w:p>
    <w:p w14:paraId="47D3554D"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Result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(sqlLogin);</w:t>
      </w:r>
    </w:p>
    <w:p w14:paraId="117C4F61"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Result.Rows.Count</w:t>
      </w:r>
      <w:proofErr w:type="gramEnd"/>
      <w:r w:rsidRPr="00713B55">
        <w:rPr>
          <w:rFonts w:ascii="Times New Roman" w:eastAsiaTheme="minorHAnsi" w:hAnsi="Times New Roman" w:cs="Times New Roman"/>
          <w:b w:val="0"/>
          <w:color w:val="000000"/>
          <w:sz w:val="19"/>
          <w:szCs w:val="19"/>
        </w:rPr>
        <w:t xml:space="preserve"> &gt; 0;</w:t>
      </w:r>
    </w:p>
    <w:p w14:paraId="68FDFEFF" w14:textId="77777777" w:rsidR="00F21BC3" w:rsidRPr="00713B55" w:rsidRDefault="00F21BC3" w:rsidP="00F21BC3">
      <w:pPr>
        <w:autoSpaceDE w:val="0"/>
        <w:autoSpaceDN w:val="0"/>
        <w:adjustRightInd w:val="0"/>
        <w:spacing w:line="240" w:lineRule="auto"/>
        <w:rPr>
          <w:rFonts w:ascii="Times New Roman" w:eastAsiaTheme="minorHAnsi" w:hAnsi="Times New Roman" w:cs="Times New Roman"/>
          <w:b w:val="0"/>
          <w:color w:val="000000"/>
          <w:sz w:val="19"/>
          <w:szCs w:val="19"/>
        </w:rPr>
      </w:pPr>
    </w:p>
    <w:p w14:paraId="19BFAFF1" w14:textId="732C76C4" w:rsidR="00A03616" w:rsidRPr="00713B55" w:rsidRDefault="00F21BC3" w:rsidP="00F21BC3">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4A0E3243" w14:textId="77F26F98" w:rsidR="00A03616" w:rsidRPr="00713B55" w:rsidRDefault="00F21BC3" w:rsidP="0069627D">
      <w:pPr>
        <w:rPr>
          <w:rFonts w:ascii="Times New Roman" w:hAnsi="Times New Roman" w:cs="Times New Roman"/>
        </w:rPr>
      </w:pPr>
      <w:r w:rsidRPr="00713B55">
        <w:rPr>
          <w:rFonts w:ascii="Times New Roman" w:hAnsi="Times New Roman" w:cs="Times New Roman"/>
        </w:rPr>
        <w:t xml:space="preserve">B3 Design </w:t>
      </w:r>
      <w:proofErr w:type="gramStart"/>
      <w:r w:rsidRPr="00713B55">
        <w:rPr>
          <w:rFonts w:ascii="Times New Roman" w:hAnsi="Times New Roman" w:cs="Times New Roman"/>
        </w:rPr>
        <w:t>Form ,thêm</w:t>
      </w:r>
      <w:proofErr w:type="gramEnd"/>
      <w:r w:rsidRPr="00713B55">
        <w:rPr>
          <w:rFonts w:ascii="Times New Roman" w:hAnsi="Times New Roman" w:cs="Times New Roman"/>
        </w:rPr>
        <w:t xml:space="preserve"> phím tắt,tối ưu sử dụng</w:t>
      </w:r>
    </w:p>
    <w:p w14:paraId="1C3F305C" w14:textId="77777777" w:rsidR="00F747A8" w:rsidRPr="00713B55" w:rsidRDefault="00F747A8" w:rsidP="00F21BC3">
      <w:pPr>
        <w:pStyle w:val="Heading2"/>
        <w:spacing w:line="360" w:lineRule="auto"/>
        <w:rPr>
          <w:rFonts w:ascii="Times New Roman" w:hAnsi="Times New Roman" w:cs="Times New Roman"/>
          <w:sz w:val="26"/>
        </w:rPr>
      </w:pPr>
    </w:p>
    <w:p w14:paraId="40DE53D0" w14:textId="3F2EEB53" w:rsidR="00F21BC3" w:rsidRPr="00713B55" w:rsidRDefault="00F21BC3" w:rsidP="00F21BC3">
      <w:pPr>
        <w:pStyle w:val="Heading2"/>
        <w:spacing w:line="360" w:lineRule="auto"/>
        <w:rPr>
          <w:rFonts w:ascii="Times New Roman" w:hAnsi="Times New Roman" w:cs="Times New Roman"/>
          <w:sz w:val="26"/>
        </w:rPr>
      </w:pPr>
      <w:bookmarkStart w:id="27" w:name="_Toc102161730"/>
      <w:r w:rsidRPr="00713B55">
        <w:rPr>
          <w:rFonts w:ascii="Times New Roman" w:hAnsi="Times New Roman" w:cs="Times New Roman"/>
          <w:sz w:val="26"/>
        </w:rPr>
        <w:t>5.2.2 THUẬT TOÁN FORM MANAGEMENT</w:t>
      </w:r>
      <w:bookmarkEnd w:id="27"/>
    </w:p>
    <w:p w14:paraId="56D2A272" w14:textId="1CA46FD6" w:rsidR="00301689" w:rsidRPr="00713B55" w:rsidRDefault="00A5272B" w:rsidP="00F747A8">
      <w:pPr>
        <w:rPr>
          <w:rFonts w:ascii="Times New Roman" w:hAnsi="Times New Roman" w:cs="Times New Roman"/>
        </w:rPr>
      </w:pPr>
      <w:r w:rsidRPr="00713B55">
        <w:rPr>
          <w:rFonts w:ascii="Times New Roman" w:hAnsi="Times New Roman" w:cs="Times New Roman"/>
        </w:rPr>
        <w:t>B1 Tạo MenuStrip</w:t>
      </w:r>
    </w:p>
    <w:p w14:paraId="6B631931" w14:textId="5BF95E79" w:rsidR="00A5272B" w:rsidRPr="00713B55" w:rsidRDefault="00A5272B" w:rsidP="00F747A8">
      <w:pPr>
        <w:rPr>
          <w:rFonts w:ascii="Times New Roman" w:hAnsi="Times New Roman" w:cs="Times New Roman"/>
        </w:rPr>
      </w:pPr>
      <w:r w:rsidRPr="00713B55">
        <w:rPr>
          <w:rFonts w:ascii="Times New Roman" w:hAnsi="Times New Roman" w:cs="Times New Roman"/>
        </w:rPr>
        <w:t xml:space="preserve">B2 </w:t>
      </w:r>
      <w:r w:rsidR="003C09E3" w:rsidRPr="00713B55">
        <w:rPr>
          <w:rFonts w:ascii="Times New Roman" w:hAnsi="Times New Roman" w:cs="Times New Roman"/>
        </w:rPr>
        <w:t>Tạo và Load Table</w:t>
      </w:r>
    </w:p>
    <w:p w14:paraId="08AA247F" w14:textId="24A55804" w:rsidR="003C09E3" w:rsidRPr="00713B55" w:rsidRDefault="003C09E3" w:rsidP="002B7C9B">
      <w:pPr>
        <w:pStyle w:val="ListParagraph"/>
        <w:numPr>
          <w:ilvl w:val="0"/>
          <w:numId w:val="10"/>
        </w:numPr>
        <w:rPr>
          <w:rFonts w:ascii="Times New Roman" w:hAnsi="Times New Roman" w:cs="Times New Roman"/>
        </w:rPr>
      </w:pPr>
      <w:r w:rsidRPr="00713B55">
        <w:rPr>
          <w:rFonts w:ascii="Times New Roman" w:hAnsi="Times New Roman" w:cs="Times New Roman"/>
        </w:rPr>
        <w:t>Tạo Class TableDTO.cs và TableDAO.cs</w:t>
      </w:r>
    </w:p>
    <w:p w14:paraId="762E5436" w14:textId="434ECA0F" w:rsidR="003C09E3" w:rsidRPr="00713B55" w:rsidRDefault="003C09E3" w:rsidP="002B7C9B">
      <w:pPr>
        <w:pStyle w:val="ListParagraph"/>
        <w:numPr>
          <w:ilvl w:val="0"/>
          <w:numId w:val="11"/>
        </w:numPr>
        <w:rPr>
          <w:rFonts w:ascii="Times New Roman" w:hAnsi="Times New Roman" w:cs="Times New Roman"/>
        </w:rPr>
      </w:pPr>
      <w:r w:rsidRPr="00713B55">
        <w:rPr>
          <w:rFonts w:ascii="Times New Roman" w:hAnsi="Times New Roman" w:cs="Times New Roman"/>
        </w:rPr>
        <w:t>TableDTO.cs;</w:t>
      </w:r>
    </w:p>
    <w:p w14:paraId="2928DF09"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TableDTO</w:t>
      </w:r>
    </w:p>
    <w:p w14:paraId="20011B3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57DB045"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status;</w:t>
      </w:r>
    </w:p>
    <w:p w14:paraId="21E0361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3188B15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6408BA1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TableWidth = 100;</w:t>
      </w:r>
    </w:p>
    <w:p w14:paraId="3DD7C984"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TableHeigh = 100;</w:t>
      </w:r>
    </w:p>
    <w:p w14:paraId="1A5A9988"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20C0C250"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1DEB2A9E"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1CEA1AC"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iD; }</w:t>
      </w:r>
    </w:p>
    <w:p w14:paraId="4F1D3F1E"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iD</w:t>
      </w:r>
      <w:proofErr w:type="gramEnd"/>
      <w:r w:rsidRPr="00713B55">
        <w:rPr>
          <w:rFonts w:ascii="Times New Roman" w:eastAsiaTheme="minorHAnsi" w:hAnsi="Times New Roman" w:cs="Times New Roman"/>
          <w:b w:val="0"/>
          <w:color w:val="000000"/>
          <w:sz w:val="19"/>
          <w:szCs w:val="19"/>
        </w:rPr>
        <w:t xml:space="preserve"> = value; }</w:t>
      </w:r>
    </w:p>
    <w:p w14:paraId="300B3080"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85066B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7F81F1A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7210FE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name; }</w:t>
      </w:r>
    </w:p>
    <w:p w14:paraId="0A6AEDC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name</w:t>
      </w:r>
      <w:proofErr w:type="gramEnd"/>
      <w:r w:rsidRPr="00713B55">
        <w:rPr>
          <w:rFonts w:ascii="Times New Roman" w:eastAsiaTheme="minorHAnsi" w:hAnsi="Times New Roman" w:cs="Times New Roman"/>
          <w:b w:val="0"/>
          <w:color w:val="000000"/>
          <w:sz w:val="19"/>
          <w:szCs w:val="19"/>
        </w:rPr>
        <w:t xml:space="preserve"> = value; }</w:t>
      </w:r>
    </w:p>
    <w:p w14:paraId="43319AC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p>
    <w:p w14:paraId="610AAA50"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Status</w:t>
      </w:r>
    </w:p>
    <w:p w14:paraId="7134B4D9"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E0AD75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status; }</w:t>
      </w:r>
    </w:p>
    <w:p w14:paraId="50F46E89"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status</w:t>
      </w:r>
      <w:proofErr w:type="gramEnd"/>
      <w:r w:rsidRPr="00713B55">
        <w:rPr>
          <w:rFonts w:ascii="Times New Roman" w:eastAsiaTheme="minorHAnsi" w:hAnsi="Times New Roman" w:cs="Times New Roman"/>
          <w:b w:val="0"/>
          <w:color w:val="000000"/>
          <w:sz w:val="19"/>
          <w:szCs w:val="19"/>
        </w:rPr>
        <w:t xml:space="preserve"> = value; }</w:t>
      </w:r>
    </w:p>
    <w:p w14:paraId="4C416B9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4CA4AD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TableDTO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status)</w:t>
      </w:r>
    </w:p>
    <w:p w14:paraId="5FA4F32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61177C9"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 id;</w:t>
      </w:r>
    </w:p>
    <w:p w14:paraId="772D3893"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name;</w:t>
      </w:r>
    </w:p>
    <w:p w14:paraId="1CE06873"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.Status</w:t>
      </w:r>
      <w:proofErr w:type="gramEnd"/>
      <w:r w:rsidRPr="00713B55">
        <w:rPr>
          <w:rFonts w:ascii="Times New Roman" w:eastAsiaTheme="minorHAnsi" w:hAnsi="Times New Roman" w:cs="Times New Roman"/>
          <w:b w:val="0"/>
          <w:color w:val="000000"/>
          <w:sz w:val="19"/>
          <w:szCs w:val="19"/>
        </w:rPr>
        <w:t xml:space="preserve"> = status;</w:t>
      </w:r>
    </w:p>
    <w:p w14:paraId="6813BFC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8B1BB8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35749372"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TableDTO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54494EFC"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B67F9D5"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w:t>
      </w:r>
      <w:r w:rsidRPr="00713B55">
        <w:rPr>
          <w:rFonts w:ascii="Times New Roman" w:eastAsiaTheme="minorHAnsi" w:hAnsi="Times New Roman" w:cs="Times New Roman"/>
          <w:b w:val="0"/>
          <w:color w:val="000000"/>
          <w:sz w:val="19"/>
          <w:szCs w:val="19"/>
        </w:rPr>
        <w:t>];</w:t>
      </w:r>
    </w:p>
    <w:p w14:paraId="7EE82383"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row[</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].ToString();</w:t>
      </w:r>
    </w:p>
    <w:p w14:paraId="2AA74F34"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.Status</w:t>
      </w:r>
      <w:proofErr w:type="gramEnd"/>
      <w:r w:rsidRPr="00713B55">
        <w:rPr>
          <w:rFonts w:ascii="Times New Roman" w:eastAsiaTheme="minorHAnsi" w:hAnsi="Times New Roman" w:cs="Times New Roman"/>
          <w:b w:val="0"/>
          <w:color w:val="000000"/>
          <w:sz w:val="19"/>
          <w:szCs w:val="19"/>
        </w:rPr>
        <w:t xml:space="preserve"> = row[</w:t>
      </w:r>
      <w:r w:rsidRPr="00713B55">
        <w:rPr>
          <w:rFonts w:ascii="Times New Roman" w:eastAsiaTheme="minorHAnsi" w:hAnsi="Times New Roman" w:cs="Times New Roman"/>
          <w:b w:val="0"/>
          <w:color w:val="A31515"/>
          <w:sz w:val="19"/>
          <w:szCs w:val="19"/>
        </w:rPr>
        <w:t>"status"</w:t>
      </w:r>
      <w:r w:rsidRPr="00713B55">
        <w:rPr>
          <w:rFonts w:ascii="Times New Roman" w:eastAsiaTheme="minorHAnsi" w:hAnsi="Times New Roman" w:cs="Times New Roman"/>
          <w:b w:val="0"/>
          <w:color w:val="000000"/>
          <w:sz w:val="19"/>
          <w:szCs w:val="19"/>
        </w:rPr>
        <w:t>].ToString();</w:t>
      </w:r>
    </w:p>
    <w:p w14:paraId="6F96460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0AA7EA9" w14:textId="228BC403" w:rsidR="003C09E3" w:rsidRPr="00713B55" w:rsidRDefault="003C09E3" w:rsidP="003C09E3">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6EB5984" w14:textId="77777777" w:rsidR="003C09E3" w:rsidRPr="00713B55" w:rsidRDefault="003C09E3" w:rsidP="003C09E3">
      <w:pPr>
        <w:rPr>
          <w:rFonts w:ascii="Times New Roman" w:eastAsiaTheme="minorHAnsi" w:hAnsi="Times New Roman" w:cs="Times New Roman"/>
          <w:b w:val="0"/>
          <w:color w:val="000000"/>
          <w:sz w:val="19"/>
          <w:szCs w:val="19"/>
        </w:rPr>
      </w:pPr>
    </w:p>
    <w:p w14:paraId="66ABDD80" w14:textId="6DD60028" w:rsidR="003C09E3" w:rsidRPr="00713B55" w:rsidRDefault="003C09E3" w:rsidP="002B7C9B">
      <w:pPr>
        <w:pStyle w:val="ListParagraph"/>
        <w:numPr>
          <w:ilvl w:val="0"/>
          <w:numId w:val="12"/>
        </w:numPr>
        <w:rPr>
          <w:rFonts w:ascii="Times New Roman" w:hAnsi="Times New Roman" w:cs="Times New Roman"/>
        </w:rPr>
      </w:pPr>
      <w:r w:rsidRPr="00713B55">
        <w:rPr>
          <w:rFonts w:ascii="Times New Roman" w:hAnsi="Times New Roman" w:cs="Times New Roman"/>
        </w:rPr>
        <w:t>TableDAO.cs:</w:t>
      </w:r>
    </w:p>
    <w:p w14:paraId="685DA0CF"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TableDAO</w:t>
      </w:r>
    </w:p>
    <w:p w14:paraId="6AEF1E5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26C7E3E"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TableDAO instance;</w:t>
      </w:r>
    </w:p>
    <w:p w14:paraId="4734140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TableDAO Instance</w:t>
      </w:r>
    </w:p>
    <w:p w14:paraId="33F0FBA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EF213F9"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TableDAO();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instance; }</w:t>
      </w:r>
    </w:p>
    <w:p w14:paraId="67F5120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TableDAO.instance</w:t>
      </w:r>
      <w:proofErr w:type="gramEnd"/>
      <w:r w:rsidRPr="00713B55">
        <w:rPr>
          <w:rFonts w:ascii="Times New Roman" w:eastAsiaTheme="minorHAnsi" w:hAnsi="Times New Roman" w:cs="Times New Roman"/>
          <w:b w:val="0"/>
          <w:color w:val="000000"/>
          <w:sz w:val="19"/>
          <w:szCs w:val="19"/>
        </w:rPr>
        <w:t xml:space="preserve"> = value; }</w:t>
      </w:r>
    </w:p>
    <w:p w14:paraId="3FC220F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5786075"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4619141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DataProvider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w:t>
      </w:r>
    </w:p>
    <w:p w14:paraId="4B256B6F"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7597656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TableDAO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w:t>
      </w:r>
    </w:p>
    <w:p w14:paraId="4C1AFA3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 }</w:t>
      </w:r>
    </w:p>
    <w:p w14:paraId="41FDCDF2"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40D29F12"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List&lt;TableDTO&gt; </w:t>
      </w:r>
      <w:proofErr w:type="gramStart"/>
      <w:r w:rsidRPr="00713B55">
        <w:rPr>
          <w:rFonts w:ascii="Times New Roman" w:eastAsiaTheme="minorHAnsi" w:hAnsi="Times New Roman" w:cs="Times New Roman"/>
          <w:b w:val="0"/>
          <w:color w:val="000000"/>
          <w:sz w:val="19"/>
          <w:szCs w:val="19"/>
        </w:rPr>
        <w:t>GetTable(</w:t>
      </w:r>
      <w:proofErr w:type="gramEnd"/>
      <w:r w:rsidRPr="00713B55">
        <w:rPr>
          <w:rFonts w:ascii="Times New Roman" w:eastAsiaTheme="minorHAnsi" w:hAnsi="Times New Roman" w:cs="Times New Roman"/>
          <w:b w:val="0"/>
          <w:color w:val="000000"/>
          <w:sz w:val="19"/>
          <w:szCs w:val="19"/>
        </w:rPr>
        <w:t>)</w:t>
      </w:r>
    </w:p>
    <w:p w14:paraId="6B2D4D6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400514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FROM TableFood"</w:t>
      </w:r>
      <w:r w:rsidRPr="00713B55">
        <w:rPr>
          <w:rFonts w:ascii="Times New Roman" w:eastAsiaTheme="minorHAnsi" w:hAnsi="Times New Roman" w:cs="Times New Roman"/>
          <w:b w:val="0"/>
          <w:color w:val="000000"/>
          <w:sz w:val="19"/>
          <w:szCs w:val="19"/>
        </w:rPr>
        <w:t>;</w:t>
      </w:r>
    </w:p>
    <w:p w14:paraId="5B3ABBE0"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List&lt;TableDTO&gt; listTable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List&lt;TableDTO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77466B38"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638C444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1724E25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D0AF492"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TableDTO table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TableDTO(item);</w:t>
      </w:r>
    </w:p>
    <w:p w14:paraId="28557941"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listTable.Add(table);</w:t>
      </w:r>
    </w:p>
    <w:p w14:paraId="721981F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79BA1EB"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listTable;</w:t>
      </w:r>
    </w:p>
    <w:p w14:paraId="089F8F6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C4D7D38"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73C9B185"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CheckInStatus(</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1BAC35F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89F78A2"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"UPDATE TableFood Set status = N'Có người' WHERE id= "</w:t>
      </w:r>
      <w:r w:rsidRPr="00713B55">
        <w:rPr>
          <w:rFonts w:ascii="Times New Roman" w:eastAsiaTheme="minorHAnsi" w:hAnsi="Times New Roman" w:cs="Times New Roman"/>
          <w:b w:val="0"/>
          <w:color w:val="000000"/>
          <w:sz w:val="19"/>
          <w:szCs w:val="19"/>
        </w:rPr>
        <w:t xml:space="preserve"> + id;</w:t>
      </w:r>
    </w:p>
    <w:p w14:paraId="58E3BD43"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33E08816"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7D1782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p>
    <w:p w14:paraId="49FC3B6D"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CheckOutStatus(</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6C809FB5"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D7BDE2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"UPDATE TableFood Set status = N'Trống' WHERE id= "</w:t>
      </w:r>
      <w:r w:rsidRPr="00713B55">
        <w:rPr>
          <w:rFonts w:ascii="Times New Roman" w:eastAsiaTheme="minorHAnsi" w:hAnsi="Times New Roman" w:cs="Times New Roman"/>
          <w:b w:val="0"/>
          <w:color w:val="000000"/>
          <w:sz w:val="19"/>
          <w:szCs w:val="19"/>
        </w:rPr>
        <w:t xml:space="preserve"> + id;</w:t>
      </w:r>
    </w:p>
    <w:p w14:paraId="3406AB07"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7EDC071A" w14:textId="77777777" w:rsidR="003C09E3" w:rsidRPr="00713B55" w:rsidRDefault="003C09E3" w:rsidP="003C09E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5D0EB41" w14:textId="46597896" w:rsidR="003C09E3" w:rsidRPr="00713B55" w:rsidRDefault="003C09E3" w:rsidP="003C09E3">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CB980AF" w14:textId="6E00B951" w:rsidR="00E1479B" w:rsidRPr="00713B55" w:rsidRDefault="00E1479B" w:rsidP="003C09E3">
      <w:pPr>
        <w:rPr>
          <w:rFonts w:ascii="Times New Roman" w:hAnsi="Times New Roman" w:cs="Times New Roman"/>
        </w:rPr>
      </w:pPr>
    </w:p>
    <w:p w14:paraId="2CD24C44" w14:textId="2A758E49" w:rsidR="00E1479B" w:rsidRPr="00713B55" w:rsidRDefault="00E1479B" w:rsidP="002B7C9B">
      <w:pPr>
        <w:pStyle w:val="ListParagraph"/>
        <w:numPr>
          <w:ilvl w:val="0"/>
          <w:numId w:val="10"/>
        </w:numPr>
        <w:rPr>
          <w:rFonts w:ascii="Times New Roman" w:hAnsi="Times New Roman" w:cs="Times New Roman"/>
        </w:rPr>
      </w:pPr>
      <w:r w:rsidRPr="00713B55">
        <w:rPr>
          <w:rFonts w:ascii="Times New Roman" w:hAnsi="Times New Roman" w:cs="Times New Roman"/>
        </w:rPr>
        <w:t>LOADTABLE:</w:t>
      </w:r>
    </w:p>
    <w:p w14:paraId="094B8B81"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lastRenderedPageBreak/>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LoadTable(</w:t>
      </w:r>
      <w:proofErr w:type="gramEnd"/>
      <w:r w:rsidRPr="00713B55">
        <w:rPr>
          <w:rFonts w:ascii="Times New Roman" w:eastAsiaTheme="minorHAnsi" w:hAnsi="Times New Roman" w:cs="Times New Roman"/>
          <w:b w:val="0"/>
          <w:color w:val="000000"/>
          <w:sz w:val="19"/>
          <w:szCs w:val="19"/>
        </w:rPr>
        <w:t>)</w:t>
      </w:r>
    </w:p>
    <w:p w14:paraId="323386D1"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DC7C72E"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flpTable.Controls.Clear</w:t>
      </w:r>
      <w:proofErr w:type="gramEnd"/>
      <w:r w:rsidRPr="00713B55">
        <w:rPr>
          <w:rFonts w:ascii="Times New Roman" w:eastAsiaTheme="minorHAnsi" w:hAnsi="Times New Roman" w:cs="Times New Roman"/>
          <w:b w:val="0"/>
          <w:color w:val="000000"/>
          <w:sz w:val="19"/>
          <w:szCs w:val="19"/>
        </w:rPr>
        <w:t>();</w:t>
      </w:r>
    </w:p>
    <w:p w14:paraId="743125F2"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List&lt;TableDTO&gt; listTable = </w:t>
      </w:r>
      <w:proofErr w:type="gramStart"/>
      <w:r w:rsidRPr="00713B55">
        <w:rPr>
          <w:rFonts w:ascii="Times New Roman" w:eastAsiaTheme="minorHAnsi" w:hAnsi="Times New Roman" w:cs="Times New Roman"/>
          <w:b w:val="0"/>
          <w:color w:val="000000"/>
          <w:sz w:val="19"/>
          <w:szCs w:val="19"/>
        </w:rPr>
        <w:t>TableDAO.Instance.GetTable</w:t>
      </w:r>
      <w:proofErr w:type="gramEnd"/>
      <w:r w:rsidRPr="00713B55">
        <w:rPr>
          <w:rFonts w:ascii="Times New Roman" w:eastAsiaTheme="minorHAnsi" w:hAnsi="Times New Roman" w:cs="Times New Roman"/>
          <w:b w:val="0"/>
          <w:color w:val="000000"/>
          <w:sz w:val="19"/>
          <w:szCs w:val="19"/>
        </w:rPr>
        <w:t>();</w:t>
      </w:r>
    </w:p>
    <w:p w14:paraId="1C89A708"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(TableDTO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listTable)</w:t>
      </w:r>
    </w:p>
    <w:p w14:paraId="67D9A9F5"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45A03DB"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Button btn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Button(</w:t>
      </w:r>
      <w:proofErr w:type="gramEnd"/>
      <w:r w:rsidRPr="00713B55">
        <w:rPr>
          <w:rFonts w:ascii="Times New Roman" w:eastAsiaTheme="minorHAnsi" w:hAnsi="Times New Roman" w:cs="Times New Roman"/>
          <w:b w:val="0"/>
          <w:color w:val="000000"/>
          <w:sz w:val="19"/>
          <w:szCs w:val="19"/>
        </w:rPr>
        <w:t>) { Width = 100, Height = 100 };</w:t>
      </w:r>
    </w:p>
    <w:p w14:paraId="2C52B8F5"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btn.Text</w:t>
      </w:r>
      <w:proofErr w:type="gramEnd"/>
      <w:r w:rsidRPr="00713B55">
        <w:rPr>
          <w:rFonts w:ascii="Times New Roman" w:eastAsiaTheme="minorHAnsi" w:hAnsi="Times New Roman" w:cs="Times New Roman"/>
          <w:b w:val="0"/>
          <w:color w:val="000000"/>
          <w:sz w:val="19"/>
          <w:szCs w:val="19"/>
        </w:rPr>
        <w:t xml:space="preserve"> = item.Name + Environment.NewLine + item.Status;</w:t>
      </w:r>
    </w:p>
    <w:p w14:paraId="7C8E6505"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btn.Tag</w:t>
      </w:r>
      <w:proofErr w:type="gramEnd"/>
      <w:r w:rsidRPr="00713B55">
        <w:rPr>
          <w:rFonts w:ascii="Times New Roman" w:eastAsiaTheme="minorHAnsi" w:hAnsi="Times New Roman" w:cs="Times New Roman"/>
          <w:b w:val="0"/>
          <w:color w:val="000000"/>
          <w:sz w:val="19"/>
          <w:szCs w:val="19"/>
        </w:rPr>
        <w:t xml:space="preserve"> = item;</w:t>
      </w:r>
    </w:p>
    <w:p w14:paraId="7DC65EBC"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btn.Click</w:t>
      </w:r>
      <w:proofErr w:type="gramEnd"/>
      <w:r w:rsidRPr="00713B55">
        <w:rPr>
          <w:rFonts w:ascii="Times New Roman" w:eastAsiaTheme="minorHAnsi" w:hAnsi="Times New Roman" w:cs="Times New Roman"/>
          <w:b w:val="0"/>
          <w:color w:val="000000"/>
          <w:sz w:val="19"/>
          <w:szCs w:val="19"/>
        </w:rPr>
        <w:t xml:space="preserve"> += Btn_Click;</w:t>
      </w:r>
    </w:p>
    <w:p w14:paraId="3E2D3E1E"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switch</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item.Status</w:t>
      </w:r>
      <w:proofErr w:type="gramEnd"/>
      <w:r w:rsidRPr="00713B55">
        <w:rPr>
          <w:rFonts w:ascii="Times New Roman" w:eastAsiaTheme="minorHAnsi" w:hAnsi="Times New Roman" w:cs="Times New Roman"/>
          <w:b w:val="0"/>
          <w:color w:val="000000"/>
          <w:sz w:val="19"/>
          <w:szCs w:val="19"/>
        </w:rPr>
        <w:t>)</w:t>
      </w:r>
    </w:p>
    <w:p w14:paraId="68B4ED6C"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00530FD"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case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A31515"/>
          <w:sz w:val="19"/>
          <w:szCs w:val="19"/>
        </w:rPr>
        <w:t>"Trống"</w:t>
      </w:r>
      <w:r w:rsidRPr="00713B55">
        <w:rPr>
          <w:rFonts w:ascii="Times New Roman" w:eastAsiaTheme="minorHAnsi" w:hAnsi="Times New Roman" w:cs="Times New Roman"/>
          <w:b w:val="0"/>
          <w:color w:val="000000"/>
          <w:sz w:val="19"/>
          <w:szCs w:val="19"/>
        </w:rPr>
        <w:t>:</w:t>
      </w:r>
    </w:p>
    <w:p w14:paraId="62350AD6"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btn.BackColor</w:t>
      </w:r>
      <w:proofErr w:type="gramEnd"/>
      <w:r w:rsidRPr="00713B55">
        <w:rPr>
          <w:rFonts w:ascii="Times New Roman" w:eastAsiaTheme="minorHAnsi" w:hAnsi="Times New Roman" w:cs="Times New Roman"/>
          <w:b w:val="0"/>
          <w:color w:val="000000"/>
          <w:sz w:val="19"/>
          <w:szCs w:val="19"/>
        </w:rPr>
        <w:t xml:space="preserve"> = Color.White;</w:t>
      </w:r>
    </w:p>
    <w:p w14:paraId="27EDA509"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break</w:t>
      </w:r>
      <w:r w:rsidRPr="00713B55">
        <w:rPr>
          <w:rFonts w:ascii="Times New Roman" w:eastAsiaTheme="minorHAnsi" w:hAnsi="Times New Roman" w:cs="Times New Roman"/>
          <w:b w:val="0"/>
          <w:color w:val="000000"/>
          <w:sz w:val="19"/>
          <w:szCs w:val="19"/>
        </w:rPr>
        <w:t>;</w:t>
      </w:r>
    </w:p>
    <w:p w14:paraId="62E1242F"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default</w:t>
      </w:r>
      <w:r w:rsidRPr="00713B55">
        <w:rPr>
          <w:rFonts w:ascii="Times New Roman" w:eastAsiaTheme="minorHAnsi" w:hAnsi="Times New Roman" w:cs="Times New Roman"/>
          <w:b w:val="0"/>
          <w:color w:val="000000"/>
          <w:sz w:val="19"/>
          <w:szCs w:val="19"/>
        </w:rPr>
        <w:t>:</w:t>
      </w:r>
    </w:p>
    <w:p w14:paraId="7235F7B6"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btn.BackColor</w:t>
      </w:r>
      <w:proofErr w:type="gramEnd"/>
      <w:r w:rsidRPr="00713B55">
        <w:rPr>
          <w:rFonts w:ascii="Times New Roman" w:eastAsiaTheme="minorHAnsi" w:hAnsi="Times New Roman" w:cs="Times New Roman"/>
          <w:b w:val="0"/>
          <w:color w:val="000000"/>
          <w:sz w:val="19"/>
          <w:szCs w:val="19"/>
        </w:rPr>
        <w:t xml:space="preserve"> = Color.LightPink;</w:t>
      </w:r>
    </w:p>
    <w:p w14:paraId="1B6CFCC0"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break</w:t>
      </w:r>
      <w:r w:rsidRPr="00713B55">
        <w:rPr>
          <w:rFonts w:ascii="Times New Roman" w:eastAsiaTheme="minorHAnsi" w:hAnsi="Times New Roman" w:cs="Times New Roman"/>
          <w:b w:val="0"/>
          <w:color w:val="000000"/>
          <w:sz w:val="19"/>
          <w:szCs w:val="19"/>
        </w:rPr>
        <w:t>;</w:t>
      </w:r>
    </w:p>
    <w:p w14:paraId="3F292080"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7D0A4AB"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flpTable.Controls.Add</w:t>
      </w:r>
      <w:proofErr w:type="gramEnd"/>
      <w:r w:rsidRPr="00713B55">
        <w:rPr>
          <w:rFonts w:ascii="Times New Roman" w:eastAsiaTheme="minorHAnsi" w:hAnsi="Times New Roman" w:cs="Times New Roman"/>
          <w:b w:val="0"/>
          <w:color w:val="000000"/>
          <w:sz w:val="19"/>
          <w:szCs w:val="19"/>
        </w:rPr>
        <w:t>(btn);</w:t>
      </w:r>
    </w:p>
    <w:p w14:paraId="0A4A099E"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p>
    <w:p w14:paraId="555FAF8A"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2DE235D"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flpTable.BackColor = Color.FromArgb(0, 0, 0, 0);</w:t>
      </w:r>
    </w:p>
    <w:p w14:paraId="2EFF85A5" w14:textId="77777777" w:rsidR="00E1479B" w:rsidRPr="00713B55" w:rsidRDefault="00E1479B" w:rsidP="00E1479B">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panel4.BackColor = Color.FromArgb(0, 0, 0, 0);</w:t>
      </w:r>
    </w:p>
    <w:p w14:paraId="7AE04D40" w14:textId="6BC50F0B" w:rsidR="00E1479B" w:rsidRPr="00713B55" w:rsidRDefault="00E1479B" w:rsidP="00E1479B">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1DF0BDE" w14:textId="64D6E24B" w:rsidR="00E1479B" w:rsidRPr="00713B55" w:rsidRDefault="00E1479B" w:rsidP="00E1479B">
      <w:pPr>
        <w:rPr>
          <w:rFonts w:ascii="Times New Roman" w:hAnsi="Times New Roman" w:cs="Times New Roman"/>
        </w:rPr>
      </w:pPr>
    </w:p>
    <w:p w14:paraId="22B43C41" w14:textId="630C6B51" w:rsidR="00E1479B" w:rsidRPr="00713B55" w:rsidRDefault="00E1479B" w:rsidP="00E1479B">
      <w:pPr>
        <w:rPr>
          <w:rFonts w:ascii="Times New Roman" w:hAnsi="Times New Roman" w:cs="Times New Roman"/>
        </w:rPr>
      </w:pPr>
      <w:r w:rsidRPr="00713B55">
        <w:rPr>
          <w:rFonts w:ascii="Times New Roman" w:hAnsi="Times New Roman" w:cs="Times New Roman"/>
        </w:rPr>
        <w:t>B3 ShowMenu</w:t>
      </w:r>
    </w:p>
    <w:p w14:paraId="10941610" w14:textId="4F5BDD3B" w:rsidR="00DA51EF" w:rsidRPr="00713B55" w:rsidRDefault="00DA51EF" w:rsidP="002B7C9B">
      <w:pPr>
        <w:pStyle w:val="ListParagraph"/>
        <w:numPr>
          <w:ilvl w:val="0"/>
          <w:numId w:val="13"/>
        </w:numPr>
        <w:rPr>
          <w:rFonts w:ascii="Times New Roman" w:hAnsi="Times New Roman" w:cs="Times New Roman"/>
        </w:rPr>
      </w:pPr>
      <w:r w:rsidRPr="00713B55">
        <w:rPr>
          <w:rFonts w:ascii="Times New Roman" w:hAnsi="Times New Roman" w:cs="Times New Roman"/>
        </w:rPr>
        <w:t>Tạo Class MenuDTO.cs và MenuDAO.cs</w:t>
      </w:r>
    </w:p>
    <w:p w14:paraId="6E7DEC4C" w14:textId="6B2A256F" w:rsidR="00E1479B" w:rsidRPr="00713B55" w:rsidRDefault="00DA51EF" w:rsidP="002B7C9B">
      <w:pPr>
        <w:pStyle w:val="ListParagraph"/>
        <w:numPr>
          <w:ilvl w:val="0"/>
          <w:numId w:val="14"/>
        </w:numPr>
        <w:rPr>
          <w:rFonts w:ascii="Times New Roman" w:hAnsi="Times New Roman" w:cs="Times New Roman"/>
        </w:rPr>
      </w:pPr>
      <w:r w:rsidRPr="00713B55">
        <w:rPr>
          <w:rFonts w:ascii="Times New Roman" w:hAnsi="Times New Roman" w:cs="Times New Roman"/>
        </w:rPr>
        <w:t>MenuDTO.cs:</w:t>
      </w:r>
    </w:p>
    <w:p w14:paraId="55C7B336"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MenuDTO</w:t>
      </w:r>
    </w:p>
    <w:p w14:paraId="6932FB9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3EB2CBE"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5020612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w:t>
      </w:r>
    </w:p>
    <w:p w14:paraId="053BA66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w:t>
      </w:r>
    </w:p>
    <w:p w14:paraId="5C6B8EB7"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totalPrice;</w:t>
      </w:r>
    </w:p>
    <w:p w14:paraId="254EDF6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p>
    <w:p w14:paraId="5DDCE22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name;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name = value; }</w:t>
      </w:r>
    </w:p>
    <w:p w14:paraId="7DDD08C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price;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price = value; }</w:t>
      </w:r>
    </w:p>
    <w:p w14:paraId="23A67184"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count;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count = value; }</w:t>
      </w:r>
    </w:p>
    <w:p w14:paraId="435DA9D9"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TotalPrice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totalPrice;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totalPrice = value; }</w:t>
      </w:r>
    </w:p>
    <w:p w14:paraId="7B49BBF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p>
    <w:p w14:paraId="56BC5C7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MenuDTO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totalPrice)</w:t>
      </w:r>
    </w:p>
    <w:p w14:paraId="1334904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28F08F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name;</w:t>
      </w:r>
    </w:p>
    <w:p w14:paraId="2457050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.Price</w:t>
      </w:r>
      <w:proofErr w:type="gramEnd"/>
      <w:r w:rsidRPr="00713B55">
        <w:rPr>
          <w:rFonts w:ascii="Times New Roman" w:eastAsiaTheme="minorHAnsi" w:hAnsi="Times New Roman" w:cs="Times New Roman"/>
          <w:b w:val="0"/>
          <w:color w:val="000000"/>
          <w:sz w:val="19"/>
          <w:szCs w:val="19"/>
        </w:rPr>
        <w:t xml:space="preserve"> = price;</w:t>
      </w:r>
    </w:p>
    <w:p w14:paraId="3967D014"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.Count</w:t>
      </w:r>
      <w:proofErr w:type="gramEnd"/>
      <w:r w:rsidRPr="00713B55">
        <w:rPr>
          <w:rFonts w:ascii="Times New Roman" w:eastAsiaTheme="minorHAnsi" w:hAnsi="Times New Roman" w:cs="Times New Roman"/>
          <w:b w:val="0"/>
          <w:color w:val="000000"/>
          <w:sz w:val="19"/>
          <w:szCs w:val="19"/>
        </w:rPr>
        <w:t xml:space="preserve"> = count;</w:t>
      </w:r>
    </w:p>
    <w:p w14:paraId="5EA66B80"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.TotalPrice</w:t>
      </w:r>
      <w:proofErr w:type="gramEnd"/>
      <w:r w:rsidRPr="00713B55">
        <w:rPr>
          <w:rFonts w:ascii="Times New Roman" w:eastAsiaTheme="minorHAnsi" w:hAnsi="Times New Roman" w:cs="Times New Roman"/>
          <w:b w:val="0"/>
          <w:color w:val="000000"/>
          <w:sz w:val="19"/>
          <w:szCs w:val="19"/>
        </w:rPr>
        <w:t xml:space="preserve"> = totalPrice;</w:t>
      </w:r>
    </w:p>
    <w:p w14:paraId="3176FE5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D083E9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p>
    <w:p w14:paraId="0055679F"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MenuDTO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6774E68C"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ABD740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row[</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].ToString();</w:t>
      </w:r>
    </w:p>
    <w:p w14:paraId="21184F37"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.Price</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.Parse(row[</w:t>
      </w:r>
      <w:r w:rsidRPr="00713B55">
        <w:rPr>
          <w:rFonts w:ascii="Times New Roman" w:eastAsiaTheme="minorHAnsi" w:hAnsi="Times New Roman" w:cs="Times New Roman"/>
          <w:b w:val="0"/>
          <w:color w:val="A31515"/>
          <w:sz w:val="19"/>
          <w:szCs w:val="19"/>
        </w:rPr>
        <w:t>"price"</w:t>
      </w:r>
      <w:r w:rsidRPr="00713B55">
        <w:rPr>
          <w:rFonts w:ascii="Times New Roman" w:eastAsiaTheme="minorHAnsi" w:hAnsi="Times New Roman" w:cs="Times New Roman"/>
          <w:b w:val="0"/>
          <w:color w:val="000000"/>
          <w:sz w:val="19"/>
          <w:szCs w:val="19"/>
        </w:rPr>
        <w:t>].ToString());</w:t>
      </w:r>
    </w:p>
    <w:p w14:paraId="3CA3A654"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.Count</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"count"</w:t>
      </w:r>
      <w:r w:rsidRPr="00713B55">
        <w:rPr>
          <w:rFonts w:ascii="Times New Roman" w:eastAsiaTheme="minorHAnsi" w:hAnsi="Times New Roman" w:cs="Times New Roman"/>
          <w:b w:val="0"/>
          <w:color w:val="000000"/>
          <w:sz w:val="19"/>
          <w:szCs w:val="19"/>
        </w:rPr>
        <w:t>];</w:t>
      </w:r>
    </w:p>
    <w:p w14:paraId="6D30CAF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.TotalPrice</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.Parse(row[</w:t>
      </w:r>
      <w:r w:rsidRPr="00713B55">
        <w:rPr>
          <w:rFonts w:ascii="Times New Roman" w:eastAsiaTheme="minorHAnsi" w:hAnsi="Times New Roman" w:cs="Times New Roman"/>
          <w:b w:val="0"/>
          <w:color w:val="A31515"/>
          <w:sz w:val="19"/>
          <w:szCs w:val="19"/>
        </w:rPr>
        <w:t>"totalPrice"</w:t>
      </w:r>
      <w:r w:rsidRPr="00713B55">
        <w:rPr>
          <w:rFonts w:ascii="Times New Roman" w:eastAsiaTheme="minorHAnsi" w:hAnsi="Times New Roman" w:cs="Times New Roman"/>
          <w:b w:val="0"/>
          <w:color w:val="000000"/>
          <w:sz w:val="19"/>
          <w:szCs w:val="19"/>
        </w:rPr>
        <w:t>].ToString());</w:t>
      </w:r>
    </w:p>
    <w:p w14:paraId="03E6650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AEAF794" w14:textId="38BDAF1B" w:rsidR="00DA51EF" w:rsidRPr="00713B55" w:rsidRDefault="00DA51EF" w:rsidP="00DA51EF">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3DDD3D84" w14:textId="45D58BF0" w:rsidR="00DA51EF" w:rsidRPr="00713B55" w:rsidRDefault="00DA51EF" w:rsidP="002B7C9B">
      <w:pPr>
        <w:pStyle w:val="ListParagraph"/>
        <w:numPr>
          <w:ilvl w:val="0"/>
          <w:numId w:val="20"/>
        </w:numPr>
        <w:rPr>
          <w:rFonts w:ascii="Times New Roman" w:hAnsi="Times New Roman" w:cs="Times New Roman"/>
        </w:rPr>
      </w:pPr>
      <w:r w:rsidRPr="00713B55">
        <w:rPr>
          <w:rFonts w:ascii="Times New Roman" w:hAnsi="Times New Roman" w:cs="Times New Roman"/>
        </w:rPr>
        <w:t>MenuDAO.cs;</w:t>
      </w:r>
    </w:p>
    <w:p w14:paraId="10ACDAEB"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MenuDAO</w:t>
      </w:r>
    </w:p>
    <w:p w14:paraId="525729BC"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4E8EC4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MenuDAO instance;</w:t>
      </w:r>
    </w:p>
    <w:p w14:paraId="26BC8D7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MenuDAO Instance</w:t>
      </w:r>
    </w:p>
    <w:p w14:paraId="2A8B36C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9C1BE3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MenuDAO();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MenuDAO.instance; }</w:t>
      </w:r>
    </w:p>
    <w:p w14:paraId="58AA63B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MenuDAO.instance</w:t>
      </w:r>
      <w:proofErr w:type="gramEnd"/>
      <w:r w:rsidRPr="00713B55">
        <w:rPr>
          <w:rFonts w:ascii="Times New Roman" w:eastAsiaTheme="minorHAnsi" w:hAnsi="Times New Roman" w:cs="Times New Roman"/>
          <w:b w:val="0"/>
          <w:color w:val="000000"/>
          <w:sz w:val="19"/>
          <w:szCs w:val="19"/>
        </w:rPr>
        <w:t xml:space="preserve"> = value; }</w:t>
      </w:r>
    </w:p>
    <w:p w14:paraId="1BBF943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FA5885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MenuDAO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 { }</w:t>
      </w:r>
    </w:p>
    <w:p w14:paraId="2C6CA90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p>
    <w:p w14:paraId="5F9D648E"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List&lt;MenuDTO&gt; </w:t>
      </w:r>
      <w:proofErr w:type="gramStart"/>
      <w:r w:rsidRPr="00713B55">
        <w:rPr>
          <w:rFonts w:ascii="Times New Roman" w:eastAsiaTheme="minorHAnsi" w:hAnsi="Times New Roman" w:cs="Times New Roman"/>
          <w:b w:val="0"/>
          <w:color w:val="000000"/>
          <w:sz w:val="19"/>
          <w:szCs w:val="19"/>
        </w:rPr>
        <w:t>GetMenu(</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342794D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D851214"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 xml:space="preserve">"select F.name, </w:t>
      </w:r>
      <w:proofErr w:type="gramStart"/>
      <w:r w:rsidRPr="00713B55">
        <w:rPr>
          <w:rFonts w:ascii="Times New Roman" w:eastAsiaTheme="minorHAnsi" w:hAnsi="Times New Roman" w:cs="Times New Roman"/>
          <w:b w:val="0"/>
          <w:color w:val="A31515"/>
          <w:sz w:val="19"/>
          <w:szCs w:val="19"/>
        </w:rPr>
        <w:t>F.price</w:t>
      </w:r>
      <w:proofErr w:type="gramEnd"/>
      <w:r w:rsidRPr="00713B55">
        <w:rPr>
          <w:rFonts w:ascii="Times New Roman" w:eastAsiaTheme="minorHAnsi" w:hAnsi="Times New Roman" w:cs="Times New Roman"/>
          <w:b w:val="0"/>
          <w:color w:val="A31515"/>
          <w:sz w:val="19"/>
          <w:szCs w:val="19"/>
        </w:rPr>
        <w:t>,Bi.count,  F.price*Bi.count as 'totalprice' from Food F, BillInfo Bi, Bill B where F.ID = Bi.idFood and B.status = 0 and Bi.idBill = B.id and idtable ="</w:t>
      </w:r>
      <w:r w:rsidRPr="00713B55">
        <w:rPr>
          <w:rFonts w:ascii="Times New Roman" w:eastAsiaTheme="minorHAnsi" w:hAnsi="Times New Roman" w:cs="Times New Roman"/>
          <w:b w:val="0"/>
          <w:color w:val="000000"/>
          <w:sz w:val="19"/>
          <w:szCs w:val="19"/>
        </w:rPr>
        <w:t xml:space="preserve"> + id;</w:t>
      </w:r>
    </w:p>
    <w:p w14:paraId="251388A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796DF3AF"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List&lt;MenuDTO&gt; listTable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List&lt;MenuDTO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0A2A874D"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1C9538DE"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3B3505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MenuDTO tb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MenuDTO(item);</w:t>
      </w:r>
    </w:p>
    <w:p w14:paraId="311E4CE9"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listTable.Add(tb);</w:t>
      </w:r>
    </w:p>
    <w:p w14:paraId="727953AB"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38BBCD6"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listTable;</w:t>
      </w:r>
    </w:p>
    <w:p w14:paraId="12D81F0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C6657D2" w14:textId="3CCAF91F" w:rsidR="00DA51EF" w:rsidRPr="00713B55" w:rsidRDefault="00DA51EF" w:rsidP="00DA51EF">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1C3EF61" w14:textId="77777777" w:rsidR="00DA51EF" w:rsidRPr="00713B55" w:rsidRDefault="00DA51EF" w:rsidP="00DA51EF">
      <w:pPr>
        <w:rPr>
          <w:rFonts w:ascii="Times New Roman" w:eastAsiaTheme="minorHAnsi" w:hAnsi="Times New Roman" w:cs="Times New Roman"/>
          <w:b w:val="0"/>
          <w:color w:val="000000"/>
          <w:sz w:val="19"/>
          <w:szCs w:val="19"/>
        </w:rPr>
      </w:pPr>
    </w:p>
    <w:p w14:paraId="71991CA1" w14:textId="7467F437" w:rsidR="00DA51EF" w:rsidRPr="00713B55" w:rsidRDefault="00DA51EF" w:rsidP="002B7C9B">
      <w:pPr>
        <w:pStyle w:val="ListParagraph"/>
        <w:numPr>
          <w:ilvl w:val="0"/>
          <w:numId w:val="19"/>
        </w:numPr>
        <w:rPr>
          <w:rFonts w:ascii="Times New Roman" w:hAnsi="Times New Roman" w:cs="Times New Roman"/>
        </w:rPr>
      </w:pPr>
      <w:r w:rsidRPr="00713B55">
        <w:rPr>
          <w:rFonts w:ascii="Times New Roman" w:hAnsi="Times New Roman" w:cs="Times New Roman"/>
        </w:rPr>
        <w:t>LoadMenu vào Listview</w:t>
      </w:r>
    </w:p>
    <w:p w14:paraId="729AC30A"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ShowMenu(</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3639387D"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C38F5F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lsvBill.Items.Clear</w:t>
      </w:r>
      <w:proofErr w:type="gramEnd"/>
      <w:r w:rsidRPr="00713B55">
        <w:rPr>
          <w:rFonts w:ascii="Times New Roman" w:eastAsiaTheme="minorHAnsi" w:hAnsi="Times New Roman" w:cs="Times New Roman"/>
          <w:b w:val="0"/>
          <w:color w:val="000000"/>
          <w:sz w:val="19"/>
          <w:szCs w:val="19"/>
        </w:rPr>
        <w:t>();</w:t>
      </w:r>
    </w:p>
    <w:p w14:paraId="403FF2EC"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List&lt;MenuDTO&gt; listMenu = </w:t>
      </w:r>
      <w:proofErr w:type="gramStart"/>
      <w:r w:rsidRPr="00713B55">
        <w:rPr>
          <w:rFonts w:ascii="Times New Roman" w:eastAsiaTheme="minorHAnsi" w:hAnsi="Times New Roman" w:cs="Times New Roman"/>
          <w:b w:val="0"/>
          <w:color w:val="000000"/>
          <w:sz w:val="19"/>
          <w:szCs w:val="19"/>
        </w:rPr>
        <w:t>MenuDAO.Instance.GetMenu</w:t>
      </w:r>
      <w:proofErr w:type="gramEnd"/>
      <w:r w:rsidRPr="00713B55">
        <w:rPr>
          <w:rFonts w:ascii="Times New Roman" w:eastAsiaTheme="minorHAnsi" w:hAnsi="Times New Roman" w:cs="Times New Roman"/>
          <w:b w:val="0"/>
          <w:color w:val="000000"/>
          <w:sz w:val="19"/>
          <w:szCs w:val="19"/>
        </w:rPr>
        <w:t>(id);</w:t>
      </w:r>
    </w:p>
    <w:p w14:paraId="70570F70"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TotalPrice = 0;</w:t>
      </w:r>
    </w:p>
    <w:p w14:paraId="56F8355F"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(MenuDTO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listMenu)</w:t>
      </w:r>
    </w:p>
    <w:p w14:paraId="0B2456C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C20EA6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ListViewItem Item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ListViewItem(</w:t>
      </w:r>
      <w:proofErr w:type="gramStart"/>
      <w:r w:rsidRPr="00713B55">
        <w:rPr>
          <w:rFonts w:ascii="Times New Roman" w:eastAsiaTheme="minorHAnsi" w:hAnsi="Times New Roman" w:cs="Times New Roman"/>
          <w:b w:val="0"/>
          <w:color w:val="000000"/>
          <w:sz w:val="19"/>
          <w:szCs w:val="19"/>
        </w:rPr>
        <w:t>item.Name.ToString</w:t>
      </w:r>
      <w:proofErr w:type="gramEnd"/>
      <w:r w:rsidRPr="00713B55">
        <w:rPr>
          <w:rFonts w:ascii="Times New Roman" w:eastAsiaTheme="minorHAnsi" w:hAnsi="Times New Roman" w:cs="Times New Roman"/>
          <w:b w:val="0"/>
          <w:color w:val="000000"/>
          <w:sz w:val="19"/>
          <w:szCs w:val="19"/>
        </w:rPr>
        <w:t>());</w:t>
      </w:r>
    </w:p>
    <w:p w14:paraId="65CD4569"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Item.SubItems.Add</w:t>
      </w:r>
      <w:proofErr w:type="gramEnd"/>
      <w:r w:rsidRPr="00713B55">
        <w:rPr>
          <w:rFonts w:ascii="Times New Roman" w:eastAsiaTheme="minorHAnsi" w:hAnsi="Times New Roman" w:cs="Times New Roman"/>
          <w:b w:val="0"/>
          <w:color w:val="000000"/>
          <w:sz w:val="19"/>
          <w:szCs w:val="19"/>
        </w:rPr>
        <w:t>(item.Count.ToString());</w:t>
      </w:r>
    </w:p>
    <w:p w14:paraId="0EECBEBD"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Item.SubItems.Add</w:t>
      </w:r>
      <w:proofErr w:type="gramEnd"/>
      <w:r w:rsidRPr="00713B55">
        <w:rPr>
          <w:rFonts w:ascii="Times New Roman" w:eastAsiaTheme="minorHAnsi" w:hAnsi="Times New Roman" w:cs="Times New Roman"/>
          <w:b w:val="0"/>
          <w:color w:val="000000"/>
          <w:sz w:val="19"/>
          <w:szCs w:val="19"/>
        </w:rPr>
        <w:t>(item.Price.ToString());</w:t>
      </w:r>
    </w:p>
    <w:p w14:paraId="2B5E1A39"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Item.SubItems.Add</w:t>
      </w:r>
      <w:proofErr w:type="gramEnd"/>
      <w:r w:rsidRPr="00713B55">
        <w:rPr>
          <w:rFonts w:ascii="Times New Roman" w:eastAsiaTheme="minorHAnsi" w:hAnsi="Times New Roman" w:cs="Times New Roman"/>
          <w:b w:val="0"/>
          <w:color w:val="000000"/>
          <w:sz w:val="19"/>
          <w:szCs w:val="19"/>
        </w:rPr>
        <w:t>(item.TotalPrice.ToString());</w:t>
      </w:r>
    </w:p>
    <w:p w14:paraId="5420D41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TotalPrice += </w:t>
      </w:r>
      <w:proofErr w:type="gramStart"/>
      <w:r w:rsidRPr="00713B55">
        <w:rPr>
          <w:rFonts w:ascii="Times New Roman" w:eastAsiaTheme="minorHAnsi" w:hAnsi="Times New Roman" w:cs="Times New Roman"/>
          <w:b w:val="0"/>
          <w:color w:val="000000"/>
          <w:sz w:val="19"/>
          <w:szCs w:val="19"/>
        </w:rPr>
        <w:t>item.TotalPrice</w:t>
      </w:r>
      <w:proofErr w:type="gramEnd"/>
      <w:r w:rsidRPr="00713B55">
        <w:rPr>
          <w:rFonts w:ascii="Times New Roman" w:eastAsiaTheme="minorHAnsi" w:hAnsi="Times New Roman" w:cs="Times New Roman"/>
          <w:b w:val="0"/>
          <w:color w:val="000000"/>
          <w:sz w:val="19"/>
          <w:szCs w:val="19"/>
        </w:rPr>
        <w:t>;</w:t>
      </w:r>
    </w:p>
    <w:p w14:paraId="0A74AECD"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lsvBill.Items.Add</w:t>
      </w:r>
      <w:proofErr w:type="gramEnd"/>
      <w:r w:rsidRPr="00713B55">
        <w:rPr>
          <w:rFonts w:ascii="Times New Roman" w:eastAsiaTheme="minorHAnsi" w:hAnsi="Times New Roman" w:cs="Times New Roman"/>
          <w:b w:val="0"/>
          <w:color w:val="000000"/>
          <w:sz w:val="19"/>
          <w:szCs w:val="19"/>
        </w:rPr>
        <w:t>(Item);</w:t>
      </w:r>
    </w:p>
    <w:p w14:paraId="3962B66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AFC75A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CultureInfo culture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CultureInfo(</w:t>
      </w:r>
      <w:r w:rsidRPr="00713B55">
        <w:rPr>
          <w:rFonts w:ascii="Times New Roman" w:eastAsiaTheme="minorHAnsi" w:hAnsi="Times New Roman" w:cs="Times New Roman"/>
          <w:b w:val="0"/>
          <w:color w:val="A31515"/>
          <w:sz w:val="19"/>
          <w:szCs w:val="19"/>
        </w:rPr>
        <w:t>"vi-VN"</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//doi ngon ngu va tien te tren may tinh</w:t>
      </w:r>
    </w:p>
    <w:p w14:paraId="623A07D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txtbTotalPrice.Text = TotalPrice.ToString(</w:t>
      </w:r>
      <w:r w:rsidRPr="00713B55">
        <w:rPr>
          <w:rFonts w:ascii="Times New Roman" w:eastAsiaTheme="minorHAnsi" w:hAnsi="Times New Roman" w:cs="Times New Roman"/>
          <w:b w:val="0"/>
          <w:color w:val="A31515"/>
          <w:sz w:val="19"/>
          <w:szCs w:val="19"/>
        </w:rPr>
        <w:t>"c"</w:t>
      </w:r>
      <w:r w:rsidRPr="00713B55">
        <w:rPr>
          <w:rFonts w:ascii="Times New Roman" w:eastAsiaTheme="minorHAnsi" w:hAnsi="Times New Roman" w:cs="Times New Roman"/>
          <w:b w:val="0"/>
          <w:color w:val="000000"/>
          <w:sz w:val="19"/>
          <w:szCs w:val="19"/>
        </w:rPr>
        <w:t>, culture);</w:t>
      </w:r>
    </w:p>
    <w:p w14:paraId="674AC4B3"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A68F6D2"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7D1B06D"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p>
    <w:p w14:paraId="726A3324"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Btn_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6F38DB58"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343B52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tableID = ((sender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Button</w:t>
      </w:r>
      <w:proofErr w:type="gramStart"/>
      <w:r w:rsidRPr="00713B55">
        <w:rPr>
          <w:rFonts w:ascii="Times New Roman" w:eastAsiaTheme="minorHAnsi" w:hAnsi="Times New Roman" w:cs="Times New Roman"/>
          <w:b w:val="0"/>
          <w:color w:val="000000"/>
          <w:sz w:val="19"/>
          <w:szCs w:val="19"/>
        </w:rPr>
        <w:t>).Tag</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TableDTO).ID;</w:t>
      </w:r>
    </w:p>
    <w:p w14:paraId="07889E11"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lsvBill.Tag = (sender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Button</w:t>
      </w:r>
      <w:proofErr w:type="gramStart"/>
      <w:r w:rsidRPr="00713B55">
        <w:rPr>
          <w:rFonts w:ascii="Times New Roman" w:eastAsiaTheme="minorHAnsi" w:hAnsi="Times New Roman" w:cs="Times New Roman"/>
          <w:b w:val="0"/>
          <w:color w:val="000000"/>
          <w:sz w:val="19"/>
          <w:szCs w:val="19"/>
        </w:rPr>
        <w:t>).Tag</w:t>
      </w:r>
      <w:proofErr w:type="gramEnd"/>
      <w:r w:rsidRPr="00713B55">
        <w:rPr>
          <w:rFonts w:ascii="Times New Roman" w:eastAsiaTheme="minorHAnsi" w:hAnsi="Times New Roman" w:cs="Times New Roman"/>
          <w:b w:val="0"/>
          <w:color w:val="000000"/>
          <w:sz w:val="19"/>
          <w:szCs w:val="19"/>
        </w:rPr>
        <w:t>;</w:t>
      </w:r>
    </w:p>
    <w:p w14:paraId="1F249505" w14:textId="77777777" w:rsidR="00DA51EF" w:rsidRPr="00713B55" w:rsidRDefault="00DA51EF" w:rsidP="00DA51E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ShowMenu(tableID);</w:t>
      </w:r>
    </w:p>
    <w:p w14:paraId="601291FF" w14:textId="73DCC744" w:rsidR="00DA51EF" w:rsidRPr="00713B55" w:rsidRDefault="00DA51EF" w:rsidP="00DA51EF">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7D57589" w14:textId="530AF018" w:rsidR="00322292" w:rsidRPr="00713B55" w:rsidRDefault="00322292" w:rsidP="00DA51EF">
      <w:pPr>
        <w:rPr>
          <w:rFonts w:ascii="Times New Roman" w:hAnsi="Times New Roman" w:cs="Times New Roman"/>
        </w:rPr>
      </w:pPr>
    </w:p>
    <w:p w14:paraId="65A9B523" w14:textId="2223E122" w:rsidR="00322292" w:rsidRPr="00713B55" w:rsidRDefault="00322292" w:rsidP="00DA51EF">
      <w:pPr>
        <w:rPr>
          <w:rFonts w:ascii="Times New Roman" w:hAnsi="Times New Roman" w:cs="Times New Roman"/>
        </w:rPr>
      </w:pPr>
      <w:r w:rsidRPr="00713B55">
        <w:rPr>
          <w:rFonts w:ascii="Times New Roman" w:hAnsi="Times New Roman" w:cs="Times New Roman"/>
        </w:rPr>
        <w:t>B4 Hoàn thiện với các chức năng gọi món và thanh toán</w:t>
      </w:r>
    </w:p>
    <w:p w14:paraId="4371EC1F" w14:textId="145C7594" w:rsidR="00322292" w:rsidRPr="00713B55" w:rsidRDefault="00322292" w:rsidP="002B7C9B">
      <w:pPr>
        <w:pStyle w:val="ListParagraph"/>
        <w:numPr>
          <w:ilvl w:val="0"/>
          <w:numId w:val="18"/>
        </w:numPr>
        <w:rPr>
          <w:rFonts w:ascii="Times New Roman" w:hAnsi="Times New Roman" w:cs="Times New Roman"/>
        </w:rPr>
      </w:pPr>
      <w:r w:rsidRPr="00713B55">
        <w:rPr>
          <w:rFonts w:ascii="Times New Roman" w:hAnsi="Times New Roman" w:cs="Times New Roman"/>
        </w:rPr>
        <w:t>Tạo Class FoodCategoryDTO.cs và FoodCategoryDAO.cs</w:t>
      </w:r>
    </w:p>
    <w:p w14:paraId="047C3A95" w14:textId="3DEE5E27" w:rsidR="00322292" w:rsidRPr="00713B55" w:rsidRDefault="00322292" w:rsidP="002B7C9B">
      <w:pPr>
        <w:pStyle w:val="ListParagraph"/>
        <w:numPr>
          <w:ilvl w:val="0"/>
          <w:numId w:val="15"/>
        </w:numPr>
        <w:rPr>
          <w:rFonts w:ascii="Times New Roman" w:hAnsi="Times New Roman" w:cs="Times New Roman"/>
        </w:rPr>
      </w:pPr>
      <w:r w:rsidRPr="00713B55">
        <w:rPr>
          <w:rFonts w:ascii="Times New Roman" w:hAnsi="Times New Roman" w:cs="Times New Roman"/>
        </w:rPr>
        <w:t>Tạo Class FoodDTO.cs và FoodDAO.cs</w:t>
      </w:r>
    </w:p>
    <w:p w14:paraId="5580A620" w14:textId="1DF1416D" w:rsidR="00322292" w:rsidRPr="00713B55" w:rsidRDefault="00322292" w:rsidP="002B7C9B">
      <w:pPr>
        <w:pStyle w:val="ListParagraph"/>
        <w:numPr>
          <w:ilvl w:val="0"/>
          <w:numId w:val="16"/>
        </w:numPr>
        <w:rPr>
          <w:rFonts w:ascii="Times New Roman" w:hAnsi="Times New Roman" w:cs="Times New Roman"/>
        </w:rPr>
      </w:pPr>
      <w:r w:rsidRPr="00713B55">
        <w:rPr>
          <w:rFonts w:ascii="Times New Roman" w:hAnsi="Times New Roman" w:cs="Times New Roman"/>
        </w:rPr>
        <w:t>FoodCategoryDTO.cs:</w:t>
      </w:r>
    </w:p>
    <w:p w14:paraId="0B0B56AC"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FoodCategoryDTO</w:t>
      </w:r>
    </w:p>
    <w:p w14:paraId="4D08B3C3"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1E53148"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30A07125"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1621780E"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p>
    <w:p w14:paraId="1D075BDF"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id;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id = value; }</w:t>
      </w:r>
    </w:p>
    <w:p w14:paraId="3E5C48FD"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name;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name = value; }</w:t>
      </w:r>
    </w:p>
    <w:p w14:paraId="7568D69E"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p>
    <w:p w14:paraId="51FE5AE4"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p>
    <w:p w14:paraId="25F1C175"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FoodCategoryDTO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46977D2C"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CA9C864"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w:t>
      </w:r>
      <w:proofErr w:type="gramEnd"/>
      <w:r w:rsidRPr="00713B55">
        <w:rPr>
          <w:rFonts w:ascii="Times New Roman" w:eastAsiaTheme="minorHAnsi" w:hAnsi="Times New Roman" w:cs="Times New Roman"/>
          <w:b w:val="0"/>
          <w:color w:val="000000"/>
          <w:sz w:val="19"/>
          <w:szCs w:val="19"/>
        </w:rPr>
        <w:t xml:space="preserve"> = id;</w:t>
      </w:r>
    </w:p>
    <w:p w14:paraId="58798223"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name;</w:t>
      </w:r>
    </w:p>
    <w:p w14:paraId="48826270"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D0747D7"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FoodCategoryDTO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2B5BE530"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F74335B"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w:t>
      </w:r>
      <w:r w:rsidRPr="00713B55">
        <w:rPr>
          <w:rFonts w:ascii="Times New Roman" w:eastAsiaTheme="minorHAnsi" w:hAnsi="Times New Roman" w:cs="Times New Roman"/>
          <w:b w:val="0"/>
          <w:color w:val="000000"/>
          <w:sz w:val="19"/>
          <w:szCs w:val="19"/>
        </w:rPr>
        <w:t>] ;</w:t>
      </w:r>
    </w:p>
    <w:p w14:paraId="27E330DB"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row[</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].ToString();</w:t>
      </w:r>
    </w:p>
    <w:p w14:paraId="51D612B5" w14:textId="77777777" w:rsidR="00322292" w:rsidRPr="00713B55" w:rsidRDefault="00322292" w:rsidP="00322292">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B67B79B" w14:textId="7245225D" w:rsidR="00322292" w:rsidRPr="00713B55" w:rsidRDefault="00322292" w:rsidP="00322292">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144312F" w14:textId="77777777" w:rsidR="00322292" w:rsidRPr="00713B55" w:rsidRDefault="00322292" w:rsidP="00322292">
      <w:pPr>
        <w:rPr>
          <w:rFonts w:ascii="Times New Roman" w:eastAsiaTheme="minorHAnsi" w:hAnsi="Times New Roman" w:cs="Times New Roman"/>
          <w:b w:val="0"/>
          <w:color w:val="000000"/>
          <w:sz w:val="19"/>
          <w:szCs w:val="19"/>
        </w:rPr>
      </w:pPr>
    </w:p>
    <w:p w14:paraId="13AFE94A" w14:textId="14C204F7" w:rsidR="00322292" w:rsidRPr="00713B55" w:rsidRDefault="00322292" w:rsidP="002B7C9B">
      <w:pPr>
        <w:pStyle w:val="ListParagraph"/>
        <w:numPr>
          <w:ilvl w:val="0"/>
          <w:numId w:val="17"/>
        </w:numPr>
        <w:rPr>
          <w:rFonts w:ascii="Times New Roman" w:hAnsi="Times New Roman" w:cs="Times New Roman"/>
        </w:rPr>
      </w:pPr>
      <w:r w:rsidRPr="00713B55">
        <w:rPr>
          <w:rFonts w:ascii="Times New Roman" w:hAnsi="Times New Roman" w:cs="Times New Roman"/>
        </w:rPr>
        <w:t>FoodCategoryDAO.cs</w:t>
      </w:r>
    </w:p>
    <w:p w14:paraId="6A50581F"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FoodCategoryDAO</w:t>
      </w:r>
    </w:p>
    <w:p w14:paraId="27518BB5"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E696E8D"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FoodCategoryDAO instance;</w:t>
      </w:r>
    </w:p>
    <w:p w14:paraId="2DC30239"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result;</w:t>
      </w:r>
    </w:p>
    <w:p w14:paraId="2D3906DF"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p>
    <w:p w14:paraId="7FC95B65"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FoodCategoryDAO Instance</w:t>
      </w:r>
    </w:p>
    <w:p w14:paraId="6AC42F58"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3593457"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FoodCategoryDAO();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instance; }</w:t>
      </w:r>
    </w:p>
    <w:p w14:paraId="10399A57"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FoodCategoryDAO.instance</w:t>
      </w:r>
      <w:proofErr w:type="gramEnd"/>
      <w:r w:rsidRPr="00713B55">
        <w:rPr>
          <w:rFonts w:ascii="Times New Roman" w:eastAsiaTheme="minorHAnsi" w:hAnsi="Times New Roman" w:cs="Times New Roman"/>
          <w:b w:val="0"/>
          <w:color w:val="000000"/>
          <w:sz w:val="19"/>
          <w:szCs w:val="19"/>
        </w:rPr>
        <w:t xml:space="preserve"> = value; }</w:t>
      </w:r>
    </w:p>
    <w:p w14:paraId="0CE2BFF2"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1EA4D33"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p>
    <w:p w14:paraId="44A096C3"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DataProvider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w:t>
      </w:r>
    </w:p>
    <w:p w14:paraId="5FC48CC8"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p>
    <w:p w14:paraId="1259BB9C"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FoodCategoryDAO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w:t>
      </w:r>
    </w:p>
    <w:p w14:paraId="177F192E"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 }</w:t>
      </w:r>
    </w:p>
    <w:p w14:paraId="01F5B475"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p>
    <w:p w14:paraId="4A18AF90"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List&lt;FoodCategoryDTO&gt; </w:t>
      </w:r>
      <w:proofErr w:type="gramStart"/>
      <w:r w:rsidRPr="00713B55">
        <w:rPr>
          <w:rFonts w:ascii="Times New Roman" w:eastAsiaTheme="minorHAnsi" w:hAnsi="Times New Roman" w:cs="Times New Roman"/>
          <w:b w:val="0"/>
          <w:color w:val="000000"/>
          <w:sz w:val="19"/>
          <w:szCs w:val="19"/>
        </w:rPr>
        <w:t>GetCategory(</w:t>
      </w:r>
      <w:proofErr w:type="gramEnd"/>
      <w:r w:rsidRPr="00713B55">
        <w:rPr>
          <w:rFonts w:ascii="Times New Roman" w:eastAsiaTheme="minorHAnsi" w:hAnsi="Times New Roman" w:cs="Times New Roman"/>
          <w:b w:val="0"/>
          <w:color w:val="000000"/>
          <w:sz w:val="19"/>
          <w:szCs w:val="19"/>
        </w:rPr>
        <w:t>)</w:t>
      </w:r>
    </w:p>
    <w:p w14:paraId="301416F6"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DC19836"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FROM FoodCategory"</w:t>
      </w:r>
      <w:r w:rsidRPr="00713B55">
        <w:rPr>
          <w:rFonts w:ascii="Times New Roman" w:eastAsiaTheme="minorHAnsi" w:hAnsi="Times New Roman" w:cs="Times New Roman"/>
          <w:b w:val="0"/>
          <w:color w:val="000000"/>
          <w:sz w:val="19"/>
          <w:szCs w:val="19"/>
        </w:rPr>
        <w:t>;</w:t>
      </w:r>
    </w:p>
    <w:p w14:paraId="56F915F9"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List&lt;FoodCategoryDTO&gt; listCategory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List&lt;FoodCategoryDTO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2CCCE0CD"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4AD8EF2A"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7F5BFE2A"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7327E48"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FoodCategoryDTO 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FoodCategoryDTO(item);</w:t>
      </w:r>
    </w:p>
    <w:p w14:paraId="37234EB9"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listCategory.Add(category);</w:t>
      </w:r>
    </w:p>
    <w:p w14:paraId="608FDC62"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A0678E4"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listCategory;</w:t>
      </w:r>
    </w:p>
    <w:p w14:paraId="35587BC6"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E913692"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FoodCategoryDTO </w:t>
      </w:r>
      <w:proofErr w:type="gramStart"/>
      <w:r w:rsidRPr="00713B55">
        <w:rPr>
          <w:rFonts w:ascii="Times New Roman" w:eastAsiaTheme="minorHAnsi" w:hAnsi="Times New Roman" w:cs="Times New Roman"/>
          <w:b w:val="0"/>
          <w:color w:val="000000"/>
          <w:sz w:val="19"/>
          <w:szCs w:val="19"/>
        </w:rPr>
        <w:t>GetCategoryid(</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43E73822"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86159EE"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FoodCategoryDTO category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w:t>
      </w:r>
    </w:p>
    <w:p w14:paraId="69C3B050"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FROM FoodCategory where id = "</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id ;</w:t>
      </w:r>
      <w:proofErr w:type="gramEnd"/>
    </w:p>
    <w:p w14:paraId="134FD764"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List&lt;FoodCategoryDTO&gt; listCategory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List&lt;FoodCategoryDTO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7906C123"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132C4332"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241A82CC"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8189757"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FoodCategoryDTO(item);</w:t>
      </w:r>
    </w:p>
    <w:p w14:paraId="5272A62B"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category;</w:t>
      </w:r>
    </w:p>
    <w:p w14:paraId="135D96FE"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87639CF" w14:textId="77777777" w:rsidR="009101E7" w:rsidRPr="00713B55" w:rsidRDefault="009101E7" w:rsidP="009101E7">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category;</w:t>
      </w:r>
    </w:p>
    <w:p w14:paraId="28DA8BB2" w14:textId="76BB0F7B" w:rsidR="00322292" w:rsidRPr="00713B55" w:rsidRDefault="009101E7" w:rsidP="009101E7">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14DDF6B" w14:textId="703A843E" w:rsidR="009101E7" w:rsidRPr="00713B55" w:rsidRDefault="003C7FF5" w:rsidP="002B7C9B">
      <w:pPr>
        <w:pStyle w:val="ListParagraph"/>
        <w:numPr>
          <w:ilvl w:val="0"/>
          <w:numId w:val="23"/>
        </w:numPr>
        <w:rPr>
          <w:rFonts w:ascii="Times New Roman" w:hAnsi="Times New Roman" w:cs="Times New Roman"/>
        </w:rPr>
      </w:pPr>
      <w:r w:rsidRPr="00713B55">
        <w:rPr>
          <w:rFonts w:ascii="Times New Roman" w:hAnsi="Times New Roman" w:cs="Times New Roman"/>
        </w:rPr>
        <w:t>FoodDTO.cs:</w:t>
      </w:r>
    </w:p>
    <w:p w14:paraId="25DC336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FoodDTO</w:t>
      </w:r>
    </w:p>
    <w:p w14:paraId="0BADD88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7589D85"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0D9FAF1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w:t>
      </w:r>
    </w:p>
    <w:p w14:paraId="420BD80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idCategory;</w:t>
      </w:r>
    </w:p>
    <w:p w14:paraId="5B6C190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w:t>
      </w:r>
    </w:p>
    <w:p w14:paraId="5D09051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3E165F7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id;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id = value; }</w:t>
      </w:r>
    </w:p>
    <w:p w14:paraId="7B590C9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name;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name = value; }</w:t>
      </w:r>
    </w:p>
    <w:p w14:paraId="22456EE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IdCategory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idCategory;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idCategory = value; }</w:t>
      </w:r>
    </w:p>
    <w:p w14:paraId="5CBB55D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price;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price = value; }</w:t>
      </w:r>
    </w:p>
    <w:p w14:paraId="19D8605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1CF39CA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name,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idCategory,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 xml:space="preserve"> price)</w:t>
      </w:r>
    </w:p>
    <w:p w14:paraId="48CE7AD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44BED84"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w:t>
      </w:r>
      <w:proofErr w:type="gramEnd"/>
      <w:r w:rsidRPr="00713B55">
        <w:rPr>
          <w:rFonts w:ascii="Times New Roman" w:eastAsiaTheme="minorHAnsi" w:hAnsi="Times New Roman" w:cs="Times New Roman"/>
          <w:b w:val="0"/>
          <w:color w:val="000000"/>
          <w:sz w:val="19"/>
          <w:szCs w:val="19"/>
        </w:rPr>
        <w:t xml:space="preserve"> = id;</w:t>
      </w:r>
    </w:p>
    <w:p w14:paraId="5FE39F24"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name;</w:t>
      </w:r>
    </w:p>
    <w:p w14:paraId="3A5D1F24"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.IdCategory</w:t>
      </w:r>
      <w:proofErr w:type="gramEnd"/>
      <w:r w:rsidRPr="00713B55">
        <w:rPr>
          <w:rFonts w:ascii="Times New Roman" w:eastAsiaTheme="minorHAnsi" w:hAnsi="Times New Roman" w:cs="Times New Roman"/>
          <w:b w:val="0"/>
          <w:color w:val="000000"/>
          <w:sz w:val="19"/>
          <w:szCs w:val="19"/>
        </w:rPr>
        <w:t xml:space="preserve"> = idCategory;</w:t>
      </w:r>
    </w:p>
    <w:p w14:paraId="2180739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.Price</w:t>
      </w:r>
      <w:proofErr w:type="gramEnd"/>
      <w:r w:rsidRPr="00713B55">
        <w:rPr>
          <w:rFonts w:ascii="Times New Roman" w:eastAsiaTheme="minorHAnsi" w:hAnsi="Times New Roman" w:cs="Times New Roman"/>
          <w:b w:val="0"/>
          <w:color w:val="000000"/>
          <w:sz w:val="19"/>
          <w:szCs w:val="19"/>
        </w:rPr>
        <w:t xml:space="preserve"> = price;</w:t>
      </w:r>
    </w:p>
    <w:p w14:paraId="57DFDEB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2710C45"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05F0867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7633D1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w:t>
      </w:r>
      <w:r w:rsidRPr="00713B55">
        <w:rPr>
          <w:rFonts w:ascii="Times New Roman" w:eastAsiaTheme="minorHAnsi" w:hAnsi="Times New Roman" w:cs="Times New Roman"/>
          <w:b w:val="0"/>
          <w:color w:val="000000"/>
          <w:sz w:val="19"/>
          <w:szCs w:val="19"/>
        </w:rPr>
        <w:t>];</w:t>
      </w:r>
    </w:p>
    <w:p w14:paraId="352AE46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.Name</w:t>
      </w:r>
      <w:proofErr w:type="gramEnd"/>
      <w:r w:rsidRPr="00713B55">
        <w:rPr>
          <w:rFonts w:ascii="Times New Roman" w:eastAsiaTheme="minorHAnsi" w:hAnsi="Times New Roman" w:cs="Times New Roman"/>
          <w:b w:val="0"/>
          <w:color w:val="000000"/>
          <w:sz w:val="19"/>
          <w:szCs w:val="19"/>
        </w:rPr>
        <w:t xml:space="preserve"> = row[</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].ToString();</w:t>
      </w:r>
    </w:p>
    <w:p w14:paraId="498A4AC5"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.IdCategory</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"idCategory"</w:t>
      </w:r>
      <w:r w:rsidRPr="00713B55">
        <w:rPr>
          <w:rFonts w:ascii="Times New Roman" w:eastAsiaTheme="minorHAnsi" w:hAnsi="Times New Roman" w:cs="Times New Roman"/>
          <w:b w:val="0"/>
          <w:color w:val="000000"/>
          <w:sz w:val="19"/>
          <w:szCs w:val="19"/>
        </w:rPr>
        <w:t>];</w:t>
      </w:r>
    </w:p>
    <w:p w14:paraId="5963363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.Price</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float</w:t>
      </w:r>
      <w:r w:rsidRPr="00713B55">
        <w:rPr>
          <w:rFonts w:ascii="Times New Roman" w:eastAsiaTheme="minorHAnsi" w:hAnsi="Times New Roman" w:cs="Times New Roman"/>
          <w:b w:val="0"/>
          <w:color w:val="000000"/>
          <w:sz w:val="19"/>
          <w:szCs w:val="19"/>
        </w:rPr>
        <w:t>.Parse(row[</w:t>
      </w:r>
      <w:r w:rsidRPr="00713B55">
        <w:rPr>
          <w:rFonts w:ascii="Times New Roman" w:eastAsiaTheme="minorHAnsi" w:hAnsi="Times New Roman" w:cs="Times New Roman"/>
          <w:b w:val="0"/>
          <w:color w:val="A31515"/>
          <w:sz w:val="19"/>
          <w:szCs w:val="19"/>
        </w:rPr>
        <w:t>"price"</w:t>
      </w:r>
      <w:r w:rsidRPr="00713B55">
        <w:rPr>
          <w:rFonts w:ascii="Times New Roman" w:eastAsiaTheme="minorHAnsi" w:hAnsi="Times New Roman" w:cs="Times New Roman"/>
          <w:b w:val="0"/>
          <w:color w:val="000000"/>
          <w:sz w:val="19"/>
          <w:szCs w:val="19"/>
        </w:rPr>
        <w:t>].ToString());</w:t>
      </w:r>
    </w:p>
    <w:p w14:paraId="4E24B7B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FF02208" w14:textId="71A90DD2" w:rsidR="003C7FF5" w:rsidRPr="00713B55" w:rsidRDefault="008465BF" w:rsidP="008465BF">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18448609" w14:textId="77777777" w:rsidR="003C7FF5" w:rsidRPr="00713B55" w:rsidRDefault="003C7FF5" w:rsidP="002B7C9B">
      <w:pPr>
        <w:pStyle w:val="ListParagraph"/>
        <w:numPr>
          <w:ilvl w:val="0"/>
          <w:numId w:val="24"/>
        </w:numPr>
        <w:rPr>
          <w:rFonts w:ascii="Times New Roman" w:hAnsi="Times New Roman" w:cs="Times New Roman"/>
        </w:rPr>
      </w:pPr>
      <w:r w:rsidRPr="00713B55">
        <w:rPr>
          <w:rFonts w:ascii="Times New Roman" w:hAnsi="Times New Roman" w:cs="Times New Roman"/>
        </w:rPr>
        <w:t>FoodDAO.cs</w:t>
      </w:r>
    </w:p>
    <w:p w14:paraId="5E02C76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FoodDAO</w:t>
      </w:r>
    </w:p>
    <w:p w14:paraId="2BA7E4A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2FAA8C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452A1EF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FoodDAO instance;</w:t>
      </w:r>
    </w:p>
    <w:p w14:paraId="7BF3559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127EDA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33D5117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FoodDAO Instance</w:t>
      </w:r>
    </w:p>
    <w:p w14:paraId="100C9884"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E43CAF5"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FoodDAO();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instance; }</w:t>
      </w:r>
    </w:p>
    <w:p w14:paraId="19CDEC0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FoodDAO.instance</w:t>
      </w:r>
      <w:proofErr w:type="gramEnd"/>
      <w:r w:rsidRPr="00713B55">
        <w:rPr>
          <w:rFonts w:ascii="Times New Roman" w:eastAsiaTheme="minorHAnsi" w:hAnsi="Times New Roman" w:cs="Times New Roman"/>
          <w:b w:val="0"/>
          <w:color w:val="000000"/>
          <w:sz w:val="19"/>
          <w:szCs w:val="19"/>
        </w:rPr>
        <w:t xml:space="preserve"> = value; }</w:t>
      </w:r>
    </w:p>
    <w:p w14:paraId="0BE485E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8F20C6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58D3375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DataProvider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w:t>
      </w:r>
    </w:p>
    <w:p w14:paraId="39FFEA7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9D29E7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FoodDAO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w:t>
      </w:r>
    </w:p>
    <w:p w14:paraId="1016F14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 }</w:t>
      </w:r>
    </w:p>
    <w:p w14:paraId="5B33491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59890EA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List&lt;FoodDTO&gt; </w:t>
      </w:r>
      <w:proofErr w:type="gramStart"/>
      <w:r w:rsidRPr="00713B55">
        <w:rPr>
          <w:rFonts w:ascii="Times New Roman" w:eastAsiaTheme="minorHAnsi" w:hAnsi="Times New Roman" w:cs="Times New Roman"/>
          <w:b w:val="0"/>
          <w:color w:val="000000"/>
          <w:sz w:val="19"/>
          <w:szCs w:val="19"/>
        </w:rPr>
        <w:t>GetFoodIdCategory(</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7A0478E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89E49E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FROM Food where idCategory = "</w:t>
      </w:r>
      <w:r w:rsidRPr="00713B55">
        <w:rPr>
          <w:rFonts w:ascii="Times New Roman" w:eastAsiaTheme="minorHAnsi" w:hAnsi="Times New Roman" w:cs="Times New Roman"/>
          <w:b w:val="0"/>
          <w:color w:val="000000"/>
          <w:sz w:val="19"/>
          <w:szCs w:val="19"/>
        </w:rPr>
        <w:t>+id;</w:t>
      </w:r>
    </w:p>
    <w:p w14:paraId="0B84CCD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List&lt;FoodDTO&gt; listCategory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List&lt;FoodDTO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00B37CB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00C386A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681204F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65581F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FoodDTO category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FoodDTO(item);</w:t>
      </w:r>
    </w:p>
    <w:p w14:paraId="6966854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listCategory.Add(category);</w:t>
      </w:r>
    </w:p>
    <w:p w14:paraId="1D135A9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A8656D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listCategory;</w:t>
      </w:r>
    </w:p>
    <w:p w14:paraId="2B32B2CA" w14:textId="5EBEAB6E" w:rsidR="003C7FF5" w:rsidRPr="00713B55" w:rsidRDefault="008465BF" w:rsidP="008465BF">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268D031E" w14:textId="58F14189" w:rsidR="003C7FF5" w:rsidRPr="00713B55" w:rsidRDefault="003C7FF5" w:rsidP="002B7C9B">
      <w:pPr>
        <w:pStyle w:val="ListParagraph"/>
        <w:numPr>
          <w:ilvl w:val="0"/>
          <w:numId w:val="21"/>
        </w:numPr>
        <w:rPr>
          <w:rFonts w:ascii="Times New Roman" w:hAnsi="Times New Roman" w:cs="Times New Roman"/>
        </w:rPr>
      </w:pPr>
      <w:r w:rsidRPr="00713B55">
        <w:rPr>
          <w:rFonts w:ascii="Times New Roman" w:hAnsi="Times New Roman" w:cs="Times New Roman"/>
        </w:rPr>
        <w:t>Tạo Class BillDAO.cs và BillDTO.cs</w:t>
      </w:r>
    </w:p>
    <w:p w14:paraId="3A6BFADD" w14:textId="683BF2D3" w:rsidR="003C7FF5" w:rsidRPr="00713B55" w:rsidRDefault="003C7FF5" w:rsidP="002B7C9B">
      <w:pPr>
        <w:pStyle w:val="ListParagraph"/>
        <w:numPr>
          <w:ilvl w:val="0"/>
          <w:numId w:val="22"/>
        </w:numPr>
        <w:rPr>
          <w:rFonts w:ascii="Times New Roman" w:hAnsi="Times New Roman" w:cs="Times New Roman"/>
        </w:rPr>
      </w:pPr>
      <w:r w:rsidRPr="00713B55">
        <w:rPr>
          <w:rFonts w:ascii="Times New Roman" w:hAnsi="Times New Roman" w:cs="Times New Roman"/>
        </w:rPr>
        <w:t>BillDAO.cs:</w:t>
      </w:r>
    </w:p>
    <w:p w14:paraId="179FDCF2"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BillDAO</w:t>
      </w:r>
    </w:p>
    <w:p w14:paraId="6AEBDC5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5711127"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BillDAO instance;</w:t>
      </w:r>
    </w:p>
    <w:p w14:paraId="0DAC08A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BillDAO Instance</w:t>
      </w:r>
    </w:p>
    <w:p w14:paraId="1BD55992"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2D9FA86"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BillDAO();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BillDAO.instance; }</w:t>
      </w:r>
    </w:p>
    <w:p w14:paraId="5F6CC144"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BillDAO.instance</w:t>
      </w:r>
      <w:proofErr w:type="gramEnd"/>
      <w:r w:rsidRPr="00713B55">
        <w:rPr>
          <w:rFonts w:ascii="Times New Roman" w:eastAsiaTheme="minorHAnsi" w:hAnsi="Times New Roman" w:cs="Times New Roman"/>
          <w:b w:val="0"/>
          <w:color w:val="000000"/>
          <w:sz w:val="19"/>
          <w:szCs w:val="19"/>
        </w:rPr>
        <w:t xml:space="preserve"> = value; }</w:t>
      </w:r>
    </w:p>
    <w:p w14:paraId="6A3F3EB1"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7550936"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44F083A"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 { }</w:t>
      </w:r>
    </w:p>
    <w:p w14:paraId="56FB67F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p>
    <w:p w14:paraId="05D07934"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Thành công: BillID</w:t>
      </w:r>
    </w:p>
    <w:p w14:paraId="29C666C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Thất bại: -1</w:t>
      </w:r>
    </w:p>
    <w:p w14:paraId="3B61C48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GetUnCheckBillIDByTableID(</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30BE0A0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5944A60"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 FROM Bill WHERE idTable = ' "</w:t>
      </w:r>
      <w:r w:rsidRPr="00713B55">
        <w:rPr>
          <w:rFonts w:ascii="Times New Roman" w:eastAsiaTheme="minorHAnsi" w:hAnsi="Times New Roman" w:cs="Times New Roman"/>
          <w:b w:val="0"/>
          <w:color w:val="000000"/>
          <w:sz w:val="19"/>
          <w:szCs w:val="19"/>
        </w:rPr>
        <w:t xml:space="preserve"> + id + </w:t>
      </w:r>
      <w:r w:rsidRPr="00713B55">
        <w:rPr>
          <w:rFonts w:ascii="Times New Roman" w:eastAsiaTheme="minorHAnsi" w:hAnsi="Times New Roman" w:cs="Times New Roman"/>
          <w:b w:val="0"/>
          <w:color w:val="A31515"/>
          <w:sz w:val="19"/>
          <w:szCs w:val="19"/>
        </w:rPr>
        <w:t>" ' AND status = 0"</w:t>
      </w:r>
      <w:r w:rsidRPr="00713B55">
        <w:rPr>
          <w:rFonts w:ascii="Times New Roman" w:eastAsiaTheme="minorHAnsi" w:hAnsi="Times New Roman" w:cs="Times New Roman"/>
          <w:b w:val="0"/>
          <w:color w:val="000000"/>
          <w:sz w:val="19"/>
          <w:szCs w:val="19"/>
        </w:rPr>
        <w:t>;</w:t>
      </w:r>
    </w:p>
    <w:p w14:paraId="24F5FA73"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0B95E2C0"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data.Rows.Count</w:t>
      </w:r>
      <w:proofErr w:type="gramEnd"/>
      <w:r w:rsidRPr="00713B55">
        <w:rPr>
          <w:rFonts w:ascii="Times New Roman" w:eastAsiaTheme="minorHAnsi" w:hAnsi="Times New Roman" w:cs="Times New Roman"/>
          <w:b w:val="0"/>
          <w:color w:val="000000"/>
          <w:sz w:val="19"/>
          <w:szCs w:val="19"/>
        </w:rPr>
        <w:t xml:space="preserve"> &gt; 0)</w:t>
      </w:r>
    </w:p>
    <w:p w14:paraId="1028927B"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F882B0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BillDTO bill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BillDTO(</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[0]);</w:t>
      </w:r>
    </w:p>
    <w:p w14:paraId="25E7D482"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bill.ID;</w:t>
      </w:r>
    </w:p>
    <w:p w14:paraId="49D049C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6AB4D3B"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-1;</w:t>
      </w:r>
    </w:p>
    <w:p w14:paraId="04BEA688"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1075792"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p>
    <w:p w14:paraId="31B73D4E"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GetMaxID(</w:t>
      </w:r>
      <w:proofErr w:type="gramEnd"/>
      <w:r w:rsidRPr="00713B55">
        <w:rPr>
          <w:rFonts w:ascii="Times New Roman" w:eastAsiaTheme="minorHAnsi" w:hAnsi="Times New Roman" w:cs="Times New Roman"/>
          <w:b w:val="0"/>
          <w:color w:val="000000"/>
          <w:sz w:val="19"/>
          <w:szCs w:val="19"/>
        </w:rPr>
        <w:t>)</w:t>
      </w:r>
    </w:p>
    <w:p w14:paraId="5DB794D4"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6D56B65"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 xml:space="preserve">"SELECT </w:t>
      </w:r>
      <w:proofErr w:type="gramStart"/>
      <w:r w:rsidRPr="00713B55">
        <w:rPr>
          <w:rFonts w:ascii="Times New Roman" w:eastAsiaTheme="minorHAnsi" w:hAnsi="Times New Roman" w:cs="Times New Roman"/>
          <w:b w:val="0"/>
          <w:color w:val="A31515"/>
          <w:sz w:val="19"/>
          <w:szCs w:val="19"/>
        </w:rPr>
        <w:t>MAX(</w:t>
      </w:r>
      <w:proofErr w:type="gramEnd"/>
      <w:r w:rsidRPr="00713B55">
        <w:rPr>
          <w:rFonts w:ascii="Times New Roman" w:eastAsiaTheme="minorHAnsi" w:hAnsi="Times New Roman" w:cs="Times New Roman"/>
          <w:b w:val="0"/>
          <w:color w:val="A31515"/>
          <w:sz w:val="19"/>
          <w:szCs w:val="19"/>
        </w:rPr>
        <w:t>id) FROM Bill"</w:t>
      </w:r>
      <w:r w:rsidRPr="00713B55">
        <w:rPr>
          <w:rFonts w:ascii="Times New Roman" w:eastAsiaTheme="minorHAnsi" w:hAnsi="Times New Roman" w:cs="Times New Roman"/>
          <w:b w:val="0"/>
          <w:color w:val="000000"/>
          <w:sz w:val="19"/>
          <w:szCs w:val="19"/>
        </w:rPr>
        <w:t>;</w:t>
      </w:r>
    </w:p>
    <w:p w14:paraId="2485EE7D"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w:t>
      </w:r>
      <w:proofErr w:type="gramStart"/>
      <w:r w:rsidRPr="00713B55">
        <w:rPr>
          <w:rFonts w:ascii="Times New Roman" w:eastAsiaTheme="minorHAnsi" w:hAnsi="Times New Roman" w:cs="Times New Roman"/>
          <w:b w:val="0"/>
          <w:color w:val="000000"/>
          <w:sz w:val="19"/>
          <w:szCs w:val="19"/>
        </w:rPr>
        <w:t>ProvideDAO.Instance.ExecuteScalarQuery</w:t>
      </w:r>
      <w:proofErr w:type="gramEnd"/>
      <w:r w:rsidRPr="00713B55">
        <w:rPr>
          <w:rFonts w:ascii="Times New Roman" w:eastAsiaTheme="minorHAnsi" w:hAnsi="Times New Roman" w:cs="Times New Roman"/>
          <w:b w:val="0"/>
          <w:color w:val="000000"/>
          <w:sz w:val="19"/>
          <w:szCs w:val="19"/>
        </w:rPr>
        <w:t>(sql);</w:t>
      </w:r>
    </w:p>
    <w:p w14:paraId="411B015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40FF8FE"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p>
    <w:p w14:paraId="33D0088F"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InsertBill(</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4EE51916"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600313E"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 xml:space="preserve">"INSERT INTO </w:t>
      </w:r>
      <w:proofErr w:type="gramStart"/>
      <w:r w:rsidRPr="00713B55">
        <w:rPr>
          <w:rFonts w:ascii="Times New Roman" w:eastAsiaTheme="minorHAnsi" w:hAnsi="Times New Roman" w:cs="Times New Roman"/>
          <w:b w:val="0"/>
          <w:color w:val="A31515"/>
          <w:sz w:val="19"/>
          <w:szCs w:val="19"/>
        </w:rPr>
        <w:t>BILL(</w:t>
      </w:r>
      <w:proofErr w:type="gramEnd"/>
      <w:r w:rsidRPr="00713B55">
        <w:rPr>
          <w:rFonts w:ascii="Times New Roman" w:eastAsiaTheme="minorHAnsi" w:hAnsi="Times New Roman" w:cs="Times New Roman"/>
          <w:b w:val="0"/>
          <w:color w:val="A31515"/>
          <w:sz w:val="19"/>
          <w:szCs w:val="19"/>
        </w:rPr>
        <w:t>dateCheckIn, idTable, status) VALUES (getdate(), ' "</w:t>
      </w:r>
      <w:r w:rsidRPr="00713B55">
        <w:rPr>
          <w:rFonts w:ascii="Times New Roman" w:eastAsiaTheme="minorHAnsi" w:hAnsi="Times New Roman" w:cs="Times New Roman"/>
          <w:b w:val="0"/>
          <w:color w:val="000000"/>
          <w:sz w:val="19"/>
          <w:szCs w:val="19"/>
        </w:rPr>
        <w:t xml:space="preserve"> + id + </w:t>
      </w:r>
      <w:r w:rsidRPr="00713B55">
        <w:rPr>
          <w:rFonts w:ascii="Times New Roman" w:eastAsiaTheme="minorHAnsi" w:hAnsi="Times New Roman" w:cs="Times New Roman"/>
          <w:b w:val="0"/>
          <w:color w:val="A31515"/>
          <w:sz w:val="19"/>
          <w:szCs w:val="19"/>
        </w:rPr>
        <w:t>" ', 0)"</w:t>
      </w:r>
      <w:r w:rsidRPr="00713B55">
        <w:rPr>
          <w:rFonts w:ascii="Times New Roman" w:eastAsiaTheme="minorHAnsi" w:hAnsi="Times New Roman" w:cs="Times New Roman"/>
          <w:b w:val="0"/>
          <w:color w:val="000000"/>
          <w:sz w:val="19"/>
          <w:szCs w:val="19"/>
        </w:rPr>
        <w:t>;</w:t>
      </w:r>
    </w:p>
    <w:p w14:paraId="106DDF9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62280D1B"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58BAFCF"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p>
    <w:p w14:paraId="4AE45A5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CheckOut(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356B642C"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3EEC346"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 xml:space="preserve">"UPDATE Bill SET datecheckout = </w:t>
      </w:r>
      <w:proofErr w:type="gramStart"/>
      <w:r w:rsidRPr="00713B55">
        <w:rPr>
          <w:rFonts w:ascii="Times New Roman" w:eastAsiaTheme="minorHAnsi" w:hAnsi="Times New Roman" w:cs="Times New Roman"/>
          <w:b w:val="0"/>
          <w:color w:val="A31515"/>
          <w:sz w:val="19"/>
          <w:szCs w:val="19"/>
        </w:rPr>
        <w:t>GETDATE(</w:t>
      </w:r>
      <w:proofErr w:type="gramEnd"/>
      <w:r w:rsidRPr="00713B55">
        <w:rPr>
          <w:rFonts w:ascii="Times New Roman" w:eastAsiaTheme="minorHAnsi" w:hAnsi="Times New Roman" w:cs="Times New Roman"/>
          <w:b w:val="0"/>
          <w:color w:val="A31515"/>
          <w:sz w:val="19"/>
          <w:szCs w:val="19"/>
        </w:rPr>
        <w:t>), status = 1 WHERE id = "</w:t>
      </w:r>
      <w:r w:rsidRPr="00713B55">
        <w:rPr>
          <w:rFonts w:ascii="Times New Roman" w:eastAsiaTheme="minorHAnsi" w:hAnsi="Times New Roman" w:cs="Times New Roman"/>
          <w:b w:val="0"/>
          <w:color w:val="000000"/>
          <w:sz w:val="19"/>
          <w:szCs w:val="19"/>
        </w:rPr>
        <w:t xml:space="preserve"> + id;</w:t>
      </w:r>
    </w:p>
    <w:p w14:paraId="29C645B9"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366D9643"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52A49D4"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chuyen(</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idNew,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625F1A69"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5852A86"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"update bill Set idTable = '"</w:t>
      </w:r>
      <w:r w:rsidRPr="00713B55">
        <w:rPr>
          <w:rFonts w:ascii="Times New Roman" w:eastAsiaTheme="minorHAnsi" w:hAnsi="Times New Roman" w:cs="Times New Roman"/>
          <w:b w:val="0"/>
          <w:color w:val="000000"/>
          <w:sz w:val="19"/>
          <w:szCs w:val="19"/>
        </w:rPr>
        <w:t xml:space="preserve"> + idNew + </w:t>
      </w:r>
      <w:r w:rsidRPr="00713B55">
        <w:rPr>
          <w:rFonts w:ascii="Times New Roman" w:eastAsiaTheme="minorHAnsi" w:hAnsi="Times New Roman" w:cs="Times New Roman"/>
          <w:b w:val="0"/>
          <w:color w:val="A31515"/>
          <w:sz w:val="19"/>
          <w:szCs w:val="19"/>
        </w:rPr>
        <w:t>"' where idTable ='"</w:t>
      </w:r>
      <w:r w:rsidRPr="00713B55">
        <w:rPr>
          <w:rFonts w:ascii="Times New Roman" w:eastAsiaTheme="minorHAnsi" w:hAnsi="Times New Roman" w:cs="Times New Roman"/>
          <w:b w:val="0"/>
          <w:color w:val="000000"/>
          <w:sz w:val="19"/>
          <w:szCs w:val="19"/>
        </w:rPr>
        <w:t xml:space="preserve"> + id + </w:t>
      </w:r>
      <w:r w:rsidRPr="00713B55">
        <w:rPr>
          <w:rFonts w:ascii="Times New Roman" w:eastAsiaTheme="minorHAnsi" w:hAnsi="Times New Roman" w:cs="Times New Roman"/>
          <w:b w:val="0"/>
          <w:color w:val="A31515"/>
          <w:sz w:val="19"/>
          <w:szCs w:val="19"/>
        </w:rPr>
        <w:t>"' and status =0"</w:t>
      </w:r>
      <w:r w:rsidRPr="00713B55">
        <w:rPr>
          <w:rFonts w:ascii="Times New Roman" w:eastAsiaTheme="minorHAnsi" w:hAnsi="Times New Roman" w:cs="Times New Roman"/>
          <w:b w:val="0"/>
          <w:color w:val="000000"/>
          <w:sz w:val="19"/>
          <w:szCs w:val="19"/>
        </w:rPr>
        <w:t>;</w:t>
      </w:r>
    </w:p>
    <w:p w14:paraId="10BD449A" w14:textId="77777777" w:rsidR="003C7FF5" w:rsidRPr="00713B55" w:rsidRDefault="003C7FF5" w:rsidP="003C7FF5">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0819492A" w14:textId="2E4CE811" w:rsidR="00322292" w:rsidRPr="00713B55" w:rsidRDefault="003C7FF5" w:rsidP="003C7FF5">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EF5A958" w14:textId="66E552C4" w:rsidR="00CB5E34" w:rsidRPr="00713B55" w:rsidRDefault="00CB5E34" w:rsidP="002B7C9B">
      <w:pPr>
        <w:pStyle w:val="ListParagraph"/>
        <w:numPr>
          <w:ilvl w:val="0"/>
          <w:numId w:val="25"/>
        </w:numPr>
        <w:rPr>
          <w:rFonts w:ascii="Times New Roman" w:hAnsi="Times New Roman" w:cs="Times New Roman"/>
        </w:rPr>
      </w:pPr>
      <w:r w:rsidRPr="00713B55">
        <w:rPr>
          <w:rFonts w:ascii="Times New Roman" w:hAnsi="Times New Roman" w:cs="Times New Roman"/>
        </w:rPr>
        <w:t>BillDTO.cs;</w:t>
      </w:r>
    </w:p>
    <w:p w14:paraId="2F18BDCB"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DateTime? dateCheckIn, DateTime? dateCheckOut,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status,</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idtable)</w:t>
      </w:r>
    </w:p>
    <w:p w14:paraId="6335DFF9"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4DE3B6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 id;</w:t>
      </w:r>
    </w:p>
    <w:p w14:paraId="7C98F5F7"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.DateCheckIn</w:t>
      </w:r>
      <w:proofErr w:type="gramEnd"/>
      <w:r w:rsidRPr="00713B55">
        <w:rPr>
          <w:rFonts w:ascii="Times New Roman" w:eastAsiaTheme="minorHAnsi" w:hAnsi="Times New Roman" w:cs="Times New Roman"/>
          <w:b w:val="0"/>
          <w:color w:val="000000"/>
          <w:sz w:val="19"/>
          <w:szCs w:val="19"/>
        </w:rPr>
        <w:t xml:space="preserve"> = dateCheckIn;</w:t>
      </w:r>
    </w:p>
    <w:p w14:paraId="1320FCFE"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.DateCheckOut</w:t>
      </w:r>
      <w:proofErr w:type="gramEnd"/>
      <w:r w:rsidRPr="00713B55">
        <w:rPr>
          <w:rFonts w:ascii="Times New Roman" w:eastAsiaTheme="minorHAnsi" w:hAnsi="Times New Roman" w:cs="Times New Roman"/>
          <w:b w:val="0"/>
          <w:color w:val="000000"/>
          <w:sz w:val="19"/>
          <w:szCs w:val="19"/>
        </w:rPr>
        <w:t xml:space="preserve"> = dateCheckOut;</w:t>
      </w:r>
    </w:p>
    <w:p w14:paraId="73966447"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.Status</w:t>
      </w:r>
      <w:proofErr w:type="gramEnd"/>
      <w:r w:rsidRPr="00713B55">
        <w:rPr>
          <w:rFonts w:ascii="Times New Roman" w:eastAsiaTheme="minorHAnsi" w:hAnsi="Times New Roman" w:cs="Times New Roman"/>
          <w:b w:val="0"/>
          <w:color w:val="000000"/>
          <w:sz w:val="19"/>
          <w:szCs w:val="19"/>
        </w:rPr>
        <w:t xml:space="preserve"> = status;</w:t>
      </w:r>
    </w:p>
    <w:p w14:paraId="6B91E6F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.idtable</w:t>
      </w:r>
      <w:proofErr w:type="gramEnd"/>
      <w:r w:rsidRPr="00713B55">
        <w:rPr>
          <w:rFonts w:ascii="Times New Roman" w:eastAsiaTheme="minorHAnsi" w:hAnsi="Times New Roman" w:cs="Times New Roman"/>
          <w:b w:val="0"/>
          <w:color w:val="000000"/>
          <w:sz w:val="19"/>
          <w:szCs w:val="19"/>
        </w:rPr>
        <w:t xml:space="preserve"> = idtable;</w:t>
      </w:r>
    </w:p>
    <w:p w14:paraId="575740AA"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4958A1F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84B0D6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224ED003"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448ECC8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548E47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w:t>
      </w:r>
      <w:r w:rsidRPr="00713B55">
        <w:rPr>
          <w:rFonts w:ascii="Times New Roman" w:eastAsiaTheme="minorHAnsi" w:hAnsi="Times New Roman" w:cs="Times New Roman"/>
          <w:b w:val="0"/>
          <w:color w:val="000000"/>
          <w:sz w:val="19"/>
          <w:szCs w:val="19"/>
        </w:rPr>
        <w:t>];</w:t>
      </w:r>
    </w:p>
    <w:p w14:paraId="487123B0"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.DateCheckIn</w:t>
      </w:r>
      <w:proofErr w:type="gramEnd"/>
      <w:r w:rsidRPr="00713B55">
        <w:rPr>
          <w:rFonts w:ascii="Times New Roman" w:eastAsiaTheme="minorHAnsi" w:hAnsi="Times New Roman" w:cs="Times New Roman"/>
          <w:b w:val="0"/>
          <w:color w:val="000000"/>
          <w:sz w:val="19"/>
          <w:szCs w:val="19"/>
        </w:rPr>
        <w:t xml:space="preserve"> = (DateTime?)row[</w:t>
      </w:r>
      <w:r w:rsidRPr="00713B55">
        <w:rPr>
          <w:rFonts w:ascii="Times New Roman" w:eastAsiaTheme="minorHAnsi" w:hAnsi="Times New Roman" w:cs="Times New Roman"/>
          <w:b w:val="0"/>
          <w:color w:val="A31515"/>
          <w:sz w:val="19"/>
          <w:szCs w:val="19"/>
        </w:rPr>
        <w:t>"dateCheckIn"</w:t>
      </w:r>
      <w:r w:rsidRPr="00713B55">
        <w:rPr>
          <w:rFonts w:ascii="Times New Roman" w:eastAsiaTheme="minorHAnsi" w:hAnsi="Times New Roman" w:cs="Times New Roman"/>
          <w:b w:val="0"/>
          <w:color w:val="000000"/>
          <w:sz w:val="19"/>
          <w:szCs w:val="19"/>
        </w:rPr>
        <w:t>];</w:t>
      </w:r>
    </w:p>
    <w:p w14:paraId="3772DFD8"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4D023131"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var</w:t>
      </w:r>
      <w:r w:rsidRPr="00713B55">
        <w:rPr>
          <w:rFonts w:ascii="Times New Roman" w:eastAsiaTheme="minorHAnsi" w:hAnsi="Times New Roman" w:cs="Times New Roman"/>
          <w:b w:val="0"/>
          <w:color w:val="000000"/>
          <w:sz w:val="19"/>
          <w:szCs w:val="19"/>
        </w:rPr>
        <w:t xml:space="preserve"> dateCheckTemp = row[</w:t>
      </w:r>
      <w:r w:rsidRPr="00713B55">
        <w:rPr>
          <w:rFonts w:ascii="Times New Roman" w:eastAsiaTheme="minorHAnsi" w:hAnsi="Times New Roman" w:cs="Times New Roman"/>
          <w:b w:val="0"/>
          <w:color w:val="A31515"/>
          <w:sz w:val="19"/>
          <w:szCs w:val="19"/>
        </w:rPr>
        <w:t>"dateCheckOut"</w:t>
      </w:r>
      <w:r w:rsidRPr="00713B55">
        <w:rPr>
          <w:rFonts w:ascii="Times New Roman" w:eastAsiaTheme="minorHAnsi" w:hAnsi="Times New Roman" w:cs="Times New Roman"/>
          <w:b w:val="0"/>
          <w:color w:val="000000"/>
          <w:sz w:val="19"/>
          <w:szCs w:val="19"/>
        </w:rPr>
        <w:t>];</w:t>
      </w:r>
    </w:p>
    <w:p w14:paraId="682608D4"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(dateCheckTemp.ToString(</w:t>
      </w:r>
      <w:proofErr w:type="gramStart"/>
      <w:r w:rsidRPr="00713B55">
        <w:rPr>
          <w:rFonts w:ascii="Times New Roman" w:eastAsiaTheme="minorHAnsi" w:hAnsi="Times New Roman" w:cs="Times New Roman"/>
          <w:b w:val="0"/>
          <w:color w:val="000000"/>
          <w:sz w:val="19"/>
          <w:szCs w:val="19"/>
        </w:rPr>
        <w:t>) !</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A31515"/>
          <w:sz w:val="19"/>
          <w:szCs w:val="19"/>
        </w:rPr>
        <w:t>""</w:t>
      </w:r>
      <w:r w:rsidRPr="00713B55">
        <w:rPr>
          <w:rFonts w:ascii="Times New Roman" w:eastAsiaTheme="minorHAnsi" w:hAnsi="Times New Roman" w:cs="Times New Roman"/>
          <w:b w:val="0"/>
          <w:color w:val="000000"/>
          <w:sz w:val="19"/>
          <w:szCs w:val="19"/>
        </w:rPr>
        <w:t>)</w:t>
      </w:r>
    </w:p>
    <w:p w14:paraId="162D99AA"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E6CD0C4"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.DateCheckOut</w:t>
      </w:r>
      <w:proofErr w:type="gramEnd"/>
      <w:r w:rsidRPr="00713B55">
        <w:rPr>
          <w:rFonts w:ascii="Times New Roman" w:eastAsiaTheme="minorHAnsi" w:hAnsi="Times New Roman" w:cs="Times New Roman"/>
          <w:b w:val="0"/>
          <w:color w:val="000000"/>
          <w:sz w:val="19"/>
          <w:szCs w:val="19"/>
        </w:rPr>
        <w:t xml:space="preserve"> = (DateTime?)dateCheckTemp;</w:t>
      </w:r>
    </w:p>
    <w:p w14:paraId="5F91F061"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CBF98C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5D54AE1B"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.Status</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"status"</w:t>
      </w:r>
      <w:r w:rsidRPr="00713B55">
        <w:rPr>
          <w:rFonts w:ascii="Times New Roman" w:eastAsiaTheme="minorHAnsi" w:hAnsi="Times New Roman" w:cs="Times New Roman"/>
          <w:b w:val="0"/>
          <w:color w:val="000000"/>
          <w:sz w:val="19"/>
          <w:szCs w:val="19"/>
        </w:rPr>
        <w:t>] ;</w:t>
      </w:r>
    </w:p>
    <w:p w14:paraId="14A83B6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.idtable</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"idtable"</w:t>
      </w:r>
      <w:r w:rsidRPr="00713B55">
        <w:rPr>
          <w:rFonts w:ascii="Times New Roman" w:eastAsiaTheme="minorHAnsi" w:hAnsi="Times New Roman" w:cs="Times New Roman"/>
          <w:b w:val="0"/>
          <w:color w:val="000000"/>
          <w:sz w:val="19"/>
          <w:szCs w:val="19"/>
        </w:rPr>
        <w:t>];</w:t>
      </w:r>
    </w:p>
    <w:p w14:paraId="14FC4A2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DB531DA"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1B464BD1"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idtable;</w:t>
      </w:r>
    </w:p>
    <w:p w14:paraId="72D75FA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IdTable </w:t>
      </w:r>
    </w:p>
    <w:p w14:paraId="4B7E4604"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proofErr w:type="gramEnd"/>
      <w:r w:rsidRPr="00713B55">
        <w:rPr>
          <w:rFonts w:ascii="Times New Roman" w:eastAsiaTheme="minorHAnsi" w:hAnsi="Times New Roman" w:cs="Times New Roman"/>
          <w:b w:val="0"/>
          <w:color w:val="000000"/>
          <w:sz w:val="19"/>
          <w:szCs w:val="19"/>
        </w:rPr>
        <w:t xml:space="preserve"> =&gt; idtable;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=&gt; idtable = value; }</w:t>
      </w:r>
    </w:p>
    <w:p w14:paraId="4650DD19"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273ED329"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status;</w:t>
      </w:r>
    </w:p>
    <w:p w14:paraId="3037A5E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Status</w:t>
      </w:r>
    </w:p>
    <w:p w14:paraId="61E3AEB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6B24D43"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status; }</w:t>
      </w:r>
    </w:p>
    <w:p w14:paraId="314AF8AE"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status</w:t>
      </w:r>
      <w:proofErr w:type="gramEnd"/>
      <w:r w:rsidRPr="00713B55">
        <w:rPr>
          <w:rFonts w:ascii="Times New Roman" w:eastAsiaTheme="minorHAnsi" w:hAnsi="Times New Roman" w:cs="Times New Roman"/>
          <w:b w:val="0"/>
          <w:color w:val="000000"/>
          <w:sz w:val="19"/>
          <w:szCs w:val="19"/>
        </w:rPr>
        <w:t xml:space="preserve"> = value; }</w:t>
      </w:r>
    </w:p>
    <w:p w14:paraId="2432F01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130B99B"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554D4BB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DateTime? dateCheckIn;</w:t>
      </w:r>
    </w:p>
    <w:p w14:paraId="115DC41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553819FE"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DateTime? dateCheckOut;</w:t>
      </w:r>
    </w:p>
    <w:p w14:paraId="644A003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DateTime? DateCheckOut</w:t>
      </w:r>
    </w:p>
    <w:p w14:paraId="05F7EB4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309780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dateCheckOut; }</w:t>
      </w:r>
    </w:p>
    <w:p w14:paraId="6D4D9235"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dateCheckOut</w:t>
      </w:r>
      <w:proofErr w:type="gramEnd"/>
      <w:r w:rsidRPr="00713B55">
        <w:rPr>
          <w:rFonts w:ascii="Times New Roman" w:eastAsiaTheme="minorHAnsi" w:hAnsi="Times New Roman" w:cs="Times New Roman"/>
          <w:b w:val="0"/>
          <w:color w:val="000000"/>
          <w:sz w:val="19"/>
          <w:szCs w:val="19"/>
        </w:rPr>
        <w:t xml:space="preserve"> = value; }</w:t>
      </w:r>
    </w:p>
    <w:p w14:paraId="53EEDEE8"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DEA5A9A"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DateTime</w:t>
      </w:r>
      <w:proofErr w:type="gramEnd"/>
      <w:r w:rsidRPr="00713B55">
        <w:rPr>
          <w:rFonts w:ascii="Times New Roman" w:eastAsiaTheme="minorHAnsi" w:hAnsi="Times New Roman" w:cs="Times New Roman"/>
          <w:b w:val="0"/>
          <w:color w:val="000000"/>
          <w:sz w:val="19"/>
          <w:szCs w:val="19"/>
        </w:rPr>
        <w:t xml:space="preserve">? DateCheckIn </w:t>
      </w:r>
    </w:p>
    <w:p w14:paraId="72A2842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FB40369"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dateCheckIn; }</w:t>
      </w:r>
    </w:p>
    <w:p w14:paraId="17F3C51D"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dateCheckIn</w:t>
      </w:r>
      <w:proofErr w:type="gramEnd"/>
      <w:r w:rsidRPr="00713B55">
        <w:rPr>
          <w:rFonts w:ascii="Times New Roman" w:eastAsiaTheme="minorHAnsi" w:hAnsi="Times New Roman" w:cs="Times New Roman"/>
          <w:b w:val="0"/>
          <w:color w:val="000000"/>
          <w:sz w:val="19"/>
          <w:szCs w:val="19"/>
        </w:rPr>
        <w:t xml:space="preserve"> = value; }</w:t>
      </w:r>
    </w:p>
    <w:p w14:paraId="7DDDA793"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B729B87"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36C55DE3"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4CAFB11E"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p>
    <w:p w14:paraId="0B2ABC12"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017DAECC"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DA77AAF"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id; }</w:t>
      </w:r>
    </w:p>
    <w:p w14:paraId="2D1A7CB8" w14:textId="77777777" w:rsidR="00CB5E34" w:rsidRPr="00713B55" w:rsidRDefault="00CB5E34" w:rsidP="00CB5E34">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id</w:t>
      </w:r>
      <w:proofErr w:type="gramEnd"/>
      <w:r w:rsidRPr="00713B55">
        <w:rPr>
          <w:rFonts w:ascii="Times New Roman" w:eastAsiaTheme="minorHAnsi" w:hAnsi="Times New Roman" w:cs="Times New Roman"/>
          <w:b w:val="0"/>
          <w:color w:val="000000"/>
          <w:sz w:val="19"/>
          <w:szCs w:val="19"/>
        </w:rPr>
        <w:t xml:space="preserve"> = value; }</w:t>
      </w:r>
    </w:p>
    <w:p w14:paraId="06A517F3" w14:textId="3B75D12C" w:rsidR="00CB5E34" w:rsidRPr="00713B55" w:rsidRDefault="00CB5E34" w:rsidP="00CB5E34">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A0BFD69" w14:textId="3DD2CB25" w:rsidR="008465BF" w:rsidRPr="00713B55" w:rsidRDefault="008465BF" w:rsidP="002B7C9B">
      <w:pPr>
        <w:pStyle w:val="ListParagraph"/>
        <w:numPr>
          <w:ilvl w:val="0"/>
          <w:numId w:val="26"/>
        </w:numPr>
        <w:rPr>
          <w:rFonts w:ascii="Times New Roman" w:hAnsi="Times New Roman" w:cs="Times New Roman"/>
        </w:rPr>
      </w:pPr>
      <w:r w:rsidRPr="00713B55">
        <w:rPr>
          <w:rFonts w:ascii="Times New Roman" w:hAnsi="Times New Roman" w:cs="Times New Roman"/>
        </w:rPr>
        <w:t>Tạo Class BillInfoDAO.cs và BillInfoDTO.cs</w:t>
      </w:r>
    </w:p>
    <w:p w14:paraId="59055AF1" w14:textId="01D9F2DD" w:rsidR="008465BF" w:rsidRPr="00713B55" w:rsidRDefault="008465BF" w:rsidP="002B7C9B">
      <w:pPr>
        <w:pStyle w:val="ListParagraph"/>
        <w:numPr>
          <w:ilvl w:val="0"/>
          <w:numId w:val="27"/>
        </w:numPr>
        <w:rPr>
          <w:rFonts w:ascii="Times New Roman" w:hAnsi="Times New Roman" w:cs="Times New Roman"/>
        </w:rPr>
      </w:pPr>
      <w:r w:rsidRPr="00713B55">
        <w:rPr>
          <w:rFonts w:ascii="Times New Roman" w:hAnsi="Times New Roman" w:cs="Times New Roman"/>
        </w:rPr>
        <w:t>BillInfoDAO.cs:</w:t>
      </w:r>
    </w:p>
    <w:p w14:paraId="742101B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BillInfoDAO</w:t>
      </w:r>
    </w:p>
    <w:p w14:paraId="314BB34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02996E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BillInfoDAO instance;</w:t>
      </w:r>
    </w:p>
    <w:p w14:paraId="168F6CF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17543765"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static</w:t>
      </w:r>
      <w:r w:rsidRPr="00713B55">
        <w:rPr>
          <w:rFonts w:ascii="Times New Roman" w:eastAsiaTheme="minorHAnsi" w:hAnsi="Times New Roman" w:cs="Times New Roman"/>
          <w:b w:val="0"/>
          <w:color w:val="000000"/>
          <w:sz w:val="19"/>
          <w:szCs w:val="19"/>
        </w:rPr>
        <w:t xml:space="preserve"> BillInfoDAO Instance</w:t>
      </w:r>
    </w:p>
    <w:p w14:paraId="14DDD43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D240AF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proofErr w:type="gramEnd"/>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 xml:space="preserve">) instance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BillInfoDAO();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BillInfoDAO.instance; }</w:t>
      </w:r>
    </w:p>
    <w:p w14:paraId="0AC67C2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BillInfoDAO.instance</w:t>
      </w:r>
      <w:proofErr w:type="gramEnd"/>
      <w:r w:rsidRPr="00713B55">
        <w:rPr>
          <w:rFonts w:ascii="Times New Roman" w:eastAsiaTheme="minorHAnsi" w:hAnsi="Times New Roman" w:cs="Times New Roman"/>
          <w:b w:val="0"/>
          <w:color w:val="000000"/>
          <w:sz w:val="19"/>
          <w:szCs w:val="19"/>
        </w:rPr>
        <w:t xml:space="preserve"> = value; }</w:t>
      </w:r>
    </w:p>
    <w:p w14:paraId="7B95C1C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B36DDE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42ECE4F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BillInfoDAO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 { }</w:t>
      </w:r>
    </w:p>
    <w:p w14:paraId="15192BC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01B14CC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InsertBillInfo(</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w:t>
      </w:r>
    </w:p>
    <w:p w14:paraId="09DB662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0EBBE2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 xml:space="preserve">"INSERT INTO BillInfo </w:t>
      </w:r>
      <w:proofErr w:type="gramStart"/>
      <w:r w:rsidRPr="00713B55">
        <w:rPr>
          <w:rFonts w:ascii="Times New Roman" w:eastAsiaTheme="minorHAnsi" w:hAnsi="Times New Roman" w:cs="Times New Roman"/>
          <w:b w:val="0"/>
          <w:color w:val="A31515"/>
          <w:sz w:val="19"/>
          <w:szCs w:val="19"/>
        </w:rPr>
        <w:t>VALUES( '</w:t>
      </w:r>
      <w:proofErr w:type="gramEnd"/>
      <w:r w:rsidRPr="00713B55">
        <w:rPr>
          <w:rFonts w:ascii="Times New Roman" w:eastAsiaTheme="minorHAnsi" w:hAnsi="Times New Roman" w:cs="Times New Roman"/>
          <w:b w:val="0"/>
          <w:color w:val="A31515"/>
          <w:sz w:val="19"/>
          <w:szCs w:val="19"/>
        </w:rPr>
        <w:t xml:space="preserve"> "</w:t>
      </w:r>
      <w:r w:rsidRPr="00713B55">
        <w:rPr>
          <w:rFonts w:ascii="Times New Roman" w:eastAsiaTheme="minorHAnsi" w:hAnsi="Times New Roman" w:cs="Times New Roman"/>
          <w:b w:val="0"/>
          <w:color w:val="000000"/>
          <w:sz w:val="19"/>
          <w:szCs w:val="19"/>
        </w:rPr>
        <w:t xml:space="preserve"> + idBill + </w:t>
      </w:r>
      <w:r w:rsidRPr="00713B55">
        <w:rPr>
          <w:rFonts w:ascii="Times New Roman" w:eastAsiaTheme="minorHAnsi" w:hAnsi="Times New Roman" w:cs="Times New Roman"/>
          <w:b w:val="0"/>
          <w:color w:val="A31515"/>
          <w:sz w:val="19"/>
          <w:szCs w:val="19"/>
        </w:rPr>
        <w:t>" ' , ' "</w:t>
      </w:r>
      <w:r w:rsidRPr="00713B55">
        <w:rPr>
          <w:rFonts w:ascii="Times New Roman" w:eastAsiaTheme="minorHAnsi" w:hAnsi="Times New Roman" w:cs="Times New Roman"/>
          <w:b w:val="0"/>
          <w:color w:val="000000"/>
          <w:sz w:val="19"/>
          <w:szCs w:val="19"/>
        </w:rPr>
        <w:t xml:space="preserve"> + idFood + </w:t>
      </w:r>
      <w:r w:rsidRPr="00713B55">
        <w:rPr>
          <w:rFonts w:ascii="Times New Roman" w:eastAsiaTheme="minorHAnsi" w:hAnsi="Times New Roman" w:cs="Times New Roman"/>
          <w:b w:val="0"/>
          <w:color w:val="A31515"/>
          <w:sz w:val="19"/>
          <w:szCs w:val="19"/>
        </w:rPr>
        <w:t>" ' , ' "</w:t>
      </w:r>
      <w:r w:rsidRPr="00713B55">
        <w:rPr>
          <w:rFonts w:ascii="Times New Roman" w:eastAsiaTheme="minorHAnsi" w:hAnsi="Times New Roman" w:cs="Times New Roman"/>
          <w:b w:val="0"/>
          <w:color w:val="000000"/>
          <w:sz w:val="19"/>
          <w:szCs w:val="19"/>
        </w:rPr>
        <w:t xml:space="preserve"> + count + </w:t>
      </w:r>
      <w:r w:rsidRPr="00713B55">
        <w:rPr>
          <w:rFonts w:ascii="Times New Roman" w:eastAsiaTheme="minorHAnsi" w:hAnsi="Times New Roman" w:cs="Times New Roman"/>
          <w:b w:val="0"/>
          <w:color w:val="A31515"/>
          <w:sz w:val="19"/>
          <w:szCs w:val="19"/>
        </w:rPr>
        <w:t>" ')"</w:t>
      </w:r>
      <w:r w:rsidRPr="00713B55">
        <w:rPr>
          <w:rFonts w:ascii="Times New Roman" w:eastAsiaTheme="minorHAnsi" w:hAnsi="Times New Roman" w:cs="Times New Roman"/>
          <w:b w:val="0"/>
          <w:color w:val="000000"/>
          <w:sz w:val="19"/>
          <w:szCs w:val="19"/>
        </w:rPr>
        <w:t>;</w:t>
      </w:r>
    </w:p>
    <w:p w14:paraId="2EEB3EB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11D1F1D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E3856A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261BE7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4AD53EC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CheckidFoodCount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w:t>
      </w:r>
    </w:p>
    <w:p w14:paraId="71D6978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07F450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 FROM BillInfo WHERE idFood = ' "</w:t>
      </w:r>
      <w:r w:rsidRPr="00713B55">
        <w:rPr>
          <w:rFonts w:ascii="Times New Roman" w:eastAsiaTheme="minorHAnsi" w:hAnsi="Times New Roman" w:cs="Times New Roman"/>
          <w:b w:val="0"/>
          <w:color w:val="000000"/>
          <w:sz w:val="19"/>
          <w:szCs w:val="19"/>
        </w:rPr>
        <w:t xml:space="preserve"> + idFood + </w:t>
      </w:r>
      <w:r w:rsidRPr="00713B55">
        <w:rPr>
          <w:rFonts w:ascii="Times New Roman" w:eastAsiaTheme="minorHAnsi" w:hAnsi="Times New Roman" w:cs="Times New Roman"/>
          <w:b w:val="0"/>
          <w:color w:val="A31515"/>
          <w:sz w:val="19"/>
          <w:szCs w:val="19"/>
        </w:rPr>
        <w:t>" ' AND idBill = ' "</w:t>
      </w:r>
      <w:r w:rsidRPr="00713B55">
        <w:rPr>
          <w:rFonts w:ascii="Times New Roman" w:eastAsiaTheme="minorHAnsi" w:hAnsi="Times New Roman" w:cs="Times New Roman"/>
          <w:b w:val="0"/>
          <w:color w:val="000000"/>
          <w:sz w:val="19"/>
          <w:szCs w:val="19"/>
        </w:rPr>
        <w:t xml:space="preserve"> + idBill + </w:t>
      </w:r>
      <w:r w:rsidRPr="00713B55">
        <w:rPr>
          <w:rFonts w:ascii="Times New Roman" w:eastAsiaTheme="minorHAnsi" w:hAnsi="Times New Roman" w:cs="Times New Roman"/>
          <w:b w:val="0"/>
          <w:color w:val="A31515"/>
          <w:sz w:val="19"/>
          <w:szCs w:val="19"/>
        </w:rPr>
        <w:t>" ' "</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xml:space="preserve">// select mon </w:t>
      </w:r>
      <w:proofErr w:type="gramStart"/>
      <w:r w:rsidRPr="00713B55">
        <w:rPr>
          <w:rFonts w:ascii="Times New Roman" w:eastAsiaTheme="minorHAnsi" w:hAnsi="Times New Roman" w:cs="Times New Roman"/>
          <w:b w:val="0"/>
          <w:color w:val="008000"/>
          <w:sz w:val="19"/>
          <w:szCs w:val="19"/>
        </w:rPr>
        <w:t>an</w:t>
      </w:r>
      <w:proofErr w:type="gramEnd"/>
      <w:r w:rsidRPr="00713B55">
        <w:rPr>
          <w:rFonts w:ascii="Times New Roman" w:eastAsiaTheme="minorHAnsi" w:hAnsi="Times New Roman" w:cs="Times New Roman"/>
          <w:b w:val="0"/>
          <w:color w:val="008000"/>
          <w:sz w:val="19"/>
          <w:szCs w:val="19"/>
        </w:rPr>
        <w:t xml:space="preserve"> va Bill</w:t>
      </w:r>
    </w:p>
    <w:p w14:paraId="3D88A9B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3EE3887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data.Rows.Count</w:t>
      </w:r>
      <w:proofErr w:type="gramEnd"/>
      <w:r w:rsidRPr="00713B55">
        <w:rPr>
          <w:rFonts w:ascii="Times New Roman" w:eastAsiaTheme="minorHAnsi" w:hAnsi="Times New Roman" w:cs="Times New Roman"/>
          <w:b w:val="0"/>
          <w:color w:val="000000"/>
          <w:sz w:val="19"/>
          <w:szCs w:val="19"/>
        </w:rPr>
        <w:t>;</w:t>
      </w:r>
    </w:p>
    <w:p w14:paraId="39F7969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A59431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7D6FF5E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UpdateCount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pCount)</w:t>
      </w:r>
    </w:p>
    <w:p w14:paraId="4B39F80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9EE4094"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"UPDATE BillInfo SET count = count + ' "</w:t>
      </w:r>
      <w:r w:rsidRPr="00713B55">
        <w:rPr>
          <w:rFonts w:ascii="Times New Roman" w:eastAsiaTheme="minorHAnsi" w:hAnsi="Times New Roman" w:cs="Times New Roman"/>
          <w:b w:val="0"/>
          <w:color w:val="000000"/>
          <w:sz w:val="19"/>
          <w:szCs w:val="19"/>
        </w:rPr>
        <w:t xml:space="preserve"> + pCount + </w:t>
      </w:r>
      <w:r w:rsidRPr="00713B55">
        <w:rPr>
          <w:rFonts w:ascii="Times New Roman" w:eastAsiaTheme="minorHAnsi" w:hAnsi="Times New Roman" w:cs="Times New Roman"/>
          <w:b w:val="0"/>
          <w:color w:val="A31515"/>
          <w:sz w:val="19"/>
          <w:szCs w:val="19"/>
        </w:rPr>
        <w:t>" ' WHERE idBill = ' "</w:t>
      </w:r>
      <w:r w:rsidRPr="00713B55">
        <w:rPr>
          <w:rFonts w:ascii="Times New Roman" w:eastAsiaTheme="minorHAnsi" w:hAnsi="Times New Roman" w:cs="Times New Roman"/>
          <w:b w:val="0"/>
          <w:color w:val="000000"/>
          <w:sz w:val="19"/>
          <w:szCs w:val="19"/>
        </w:rPr>
        <w:t xml:space="preserve"> + idBill + </w:t>
      </w:r>
      <w:r w:rsidRPr="00713B55">
        <w:rPr>
          <w:rFonts w:ascii="Times New Roman" w:eastAsiaTheme="minorHAnsi" w:hAnsi="Times New Roman" w:cs="Times New Roman"/>
          <w:b w:val="0"/>
          <w:color w:val="A31515"/>
          <w:sz w:val="19"/>
          <w:szCs w:val="19"/>
        </w:rPr>
        <w:t>" ' AND idFood = ' "</w:t>
      </w:r>
      <w:r w:rsidRPr="00713B55">
        <w:rPr>
          <w:rFonts w:ascii="Times New Roman" w:eastAsiaTheme="minorHAnsi" w:hAnsi="Times New Roman" w:cs="Times New Roman"/>
          <w:b w:val="0"/>
          <w:color w:val="000000"/>
          <w:sz w:val="19"/>
          <w:szCs w:val="19"/>
        </w:rPr>
        <w:t xml:space="preserve"> + idFood + </w:t>
      </w:r>
      <w:r w:rsidRPr="00713B55">
        <w:rPr>
          <w:rFonts w:ascii="Times New Roman" w:eastAsiaTheme="minorHAnsi" w:hAnsi="Times New Roman" w:cs="Times New Roman"/>
          <w:b w:val="0"/>
          <w:color w:val="A31515"/>
          <w:sz w:val="19"/>
          <w:szCs w:val="19"/>
        </w:rPr>
        <w:t>" ' "</w:t>
      </w:r>
      <w:r w:rsidRPr="00713B55">
        <w:rPr>
          <w:rFonts w:ascii="Times New Roman" w:eastAsiaTheme="minorHAnsi" w:hAnsi="Times New Roman" w:cs="Times New Roman"/>
          <w:b w:val="0"/>
          <w:color w:val="000000"/>
          <w:sz w:val="19"/>
          <w:szCs w:val="19"/>
        </w:rPr>
        <w:t>;</w:t>
      </w:r>
    </w:p>
    <w:p w14:paraId="14301B2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2146B4F2" w14:textId="148F43AC" w:rsidR="008465BF" w:rsidRPr="00713B55" w:rsidRDefault="008465BF" w:rsidP="008465BF">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31E65E26" w14:textId="05CBB0B0" w:rsidR="008465BF" w:rsidRPr="00713B55" w:rsidRDefault="008465BF" w:rsidP="002B7C9B">
      <w:pPr>
        <w:pStyle w:val="ListParagraph"/>
        <w:numPr>
          <w:ilvl w:val="0"/>
          <w:numId w:val="28"/>
        </w:numPr>
        <w:rPr>
          <w:rFonts w:ascii="Times New Roman" w:hAnsi="Times New Roman" w:cs="Times New Roman"/>
        </w:rPr>
      </w:pPr>
      <w:r w:rsidRPr="00713B55">
        <w:rPr>
          <w:rFonts w:ascii="Times New Roman" w:hAnsi="Times New Roman" w:cs="Times New Roman"/>
        </w:rPr>
        <w:t>BillInfoDTO.cs:</w:t>
      </w:r>
    </w:p>
    <w:p w14:paraId="4E9F398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class</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2B91AF"/>
          <w:sz w:val="19"/>
          <w:szCs w:val="19"/>
        </w:rPr>
        <w:t>BillInfoDTO</w:t>
      </w:r>
    </w:p>
    <w:p w14:paraId="4D6E19F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3E6646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w:t>
      </w:r>
    </w:p>
    <w:p w14:paraId="08A7B20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46620E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w:t>
      </w:r>
    </w:p>
    <w:p w14:paraId="7D09B7C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8DD2AE8"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count; }</w:t>
      </w:r>
    </w:p>
    <w:p w14:paraId="57C3F4C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count</w:t>
      </w:r>
      <w:proofErr w:type="gramEnd"/>
      <w:r w:rsidRPr="00713B55">
        <w:rPr>
          <w:rFonts w:ascii="Times New Roman" w:eastAsiaTheme="minorHAnsi" w:hAnsi="Times New Roman" w:cs="Times New Roman"/>
          <w:b w:val="0"/>
          <w:color w:val="000000"/>
          <w:sz w:val="19"/>
          <w:szCs w:val="19"/>
        </w:rPr>
        <w:t xml:space="preserve"> = value; }</w:t>
      </w:r>
    </w:p>
    <w:p w14:paraId="1393335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12471E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3E32B60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w:t>
      </w:r>
    </w:p>
    <w:p w14:paraId="3A7F430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3F3C2F4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w:t>
      </w:r>
    </w:p>
    <w:p w14:paraId="02ED88D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DA64FE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0534D0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idFood; }</w:t>
      </w:r>
    </w:p>
    <w:p w14:paraId="36BF9BE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idFood</w:t>
      </w:r>
      <w:proofErr w:type="gramEnd"/>
      <w:r w:rsidRPr="00713B55">
        <w:rPr>
          <w:rFonts w:ascii="Times New Roman" w:eastAsiaTheme="minorHAnsi" w:hAnsi="Times New Roman" w:cs="Times New Roman"/>
          <w:b w:val="0"/>
          <w:color w:val="000000"/>
          <w:sz w:val="19"/>
          <w:szCs w:val="19"/>
        </w:rPr>
        <w:t xml:space="preserve"> = value; }</w:t>
      </w:r>
    </w:p>
    <w:p w14:paraId="6FCCBEE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CC3FFB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63666C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w:t>
      </w:r>
    </w:p>
    <w:p w14:paraId="1010A7F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w:t>
      </w:r>
    </w:p>
    <w:p w14:paraId="6A08B53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B1D4DA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idBill; }</w:t>
      </w:r>
    </w:p>
    <w:p w14:paraId="5E38185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idBill</w:t>
      </w:r>
      <w:proofErr w:type="gramEnd"/>
      <w:r w:rsidRPr="00713B55">
        <w:rPr>
          <w:rFonts w:ascii="Times New Roman" w:eastAsiaTheme="minorHAnsi" w:hAnsi="Times New Roman" w:cs="Times New Roman"/>
          <w:b w:val="0"/>
          <w:color w:val="000000"/>
          <w:sz w:val="19"/>
          <w:szCs w:val="19"/>
        </w:rPr>
        <w:t xml:space="preserve"> = value; }</w:t>
      </w:r>
    </w:p>
    <w:p w14:paraId="290AAF61"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9F6D3B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D23CA4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5114AAC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20E7DCE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7A131AA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9F27F7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get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proofErr w:type="gramEnd"/>
      <w:r w:rsidRPr="00713B55">
        <w:rPr>
          <w:rFonts w:ascii="Times New Roman" w:eastAsiaTheme="minorHAnsi" w:hAnsi="Times New Roman" w:cs="Times New Roman"/>
          <w:b w:val="0"/>
          <w:color w:val="000000"/>
          <w:sz w:val="19"/>
          <w:szCs w:val="19"/>
        </w:rPr>
        <w:t xml:space="preserve"> id; }</w:t>
      </w:r>
    </w:p>
    <w:p w14:paraId="7710C96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set</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 id</w:t>
      </w:r>
      <w:proofErr w:type="gramEnd"/>
      <w:r w:rsidRPr="00713B55">
        <w:rPr>
          <w:rFonts w:ascii="Times New Roman" w:eastAsiaTheme="minorHAnsi" w:hAnsi="Times New Roman" w:cs="Times New Roman"/>
          <w:b w:val="0"/>
          <w:color w:val="000000"/>
          <w:sz w:val="19"/>
          <w:szCs w:val="19"/>
        </w:rPr>
        <w:t xml:space="preserve"> = value; }</w:t>
      </w:r>
    </w:p>
    <w:p w14:paraId="5A0A5D3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AA6CBD7"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4BE6CE2C"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BillInfoDTO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count)</w:t>
      </w:r>
    </w:p>
    <w:p w14:paraId="70804A5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4B1F6EE"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 id;</w:t>
      </w:r>
    </w:p>
    <w:p w14:paraId="3A5AC8D3"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.IDBill</w:t>
      </w:r>
      <w:proofErr w:type="gramEnd"/>
      <w:r w:rsidRPr="00713B55">
        <w:rPr>
          <w:rFonts w:ascii="Times New Roman" w:eastAsiaTheme="minorHAnsi" w:hAnsi="Times New Roman" w:cs="Times New Roman"/>
          <w:b w:val="0"/>
          <w:color w:val="000000"/>
          <w:sz w:val="19"/>
          <w:szCs w:val="19"/>
        </w:rPr>
        <w:t xml:space="preserve"> = idBill;</w:t>
      </w:r>
    </w:p>
    <w:p w14:paraId="47D7219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.IDFood</w:t>
      </w:r>
      <w:proofErr w:type="gramEnd"/>
      <w:r w:rsidRPr="00713B55">
        <w:rPr>
          <w:rFonts w:ascii="Times New Roman" w:eastAsiaTheme="minorHAnsi" w:hAnsi="Times New Roman" w:cs="Times New Roman"/>
          <w:b w:val="0"/>
          <w:color w:val="000000"/>
          <w:sz w:val="19"/>
          <w:szCs w:val="19"/>
        </w:rPr>
        <w:t xml:space="preserve"> = idFood;</w:t>
      </w:r>
    </w:p>
    <w:p w14:paraId="23317182"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.Count</w:t>
      </w:r>
      <w:proofErr w:type="gramEnd"/>
      <w:r w:rsidRPr="00713B55">
        <w:rPr>
          <w:rFonts w:ascii="Times New Roman" w:eastAsiaTheme="minorHAnsi" w:hAnsi="Times New Roman" w:cs="Times New Roman"/>
          <w:b w:val="0"/>
          <w:color w:val="000000"/>
          <w:sz w:val="19"/>
          <w:szCs w:val="19"/>
        </w:rPr>
        <w:t xml:space="preserve"> = count;</w:t>
      </w:r>
    </w:p>
    <w:p w14:paraId="3ADC4A2A"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016011B"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p>
    <w:p w14:paraId="57352619"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2B91AF"/>
          <w:sz w:val="19"/>
          <w:szCs w:val="19"/>
        </w:rPr>
        <w:t>BillInfoDTO</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DataRow row)</w:t>
      </w:r>
    </w:p>
    <w:p w14:paraId="2D037D40"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9E8D6DD"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w:t>
      </w:r>
      <w:r w:rsidRPr="00713B55">
        <w:rPr>
          <w:rFonts w:ascii="Times New Roman" w:eastAsiaTheme="minorHAnsi" w:hAnsi="Times New Roman" w:cs="Times New Roman"/>
          <w:b w:val="0"/>
          <w:color w:val="000000"/>
          <w:sz w:val="19"/>
          <w:szCs w:val="19"/>
        </w:rPr>
        <w:t>];</w:t>
      </w:r>
    </w:p>
    <w:p w14:paraId="7487DB9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.IDBill</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"idBill"</w:t>
      </w:r>
      <w:r w:rsidRPr="00713B55">
        <w:rPr>
          <w:rFonts w:ascii="Times New Roman" w:eastAsiaTheme="minorHAnsi" w:hAnsi="Times New Roman" w:cs="Times New Roman"/>
          <w:b w:val="0"/>
          <w:color w:val="000000"/>
          <w:sz w:val="19"/>
          <w:szCs w:val="19"/>
        </w:rPr>
        <w:t>];</w:t>
      </w:r>
    </w:p>
    <w:p w14:paraId="1AFFFAB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.IDFood</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"idFood"</w:t>
      </w:r>
      <w:r w:rsidRPr="00713B55">
        <w:rPr>
          <w:rFonts w:ascii="Times New Roman" w:eastAsiaTheme="minorHAnsi" w:hAnsi="Times New Roman" w:cs="Times New Roman"/>
          <w:b w:val="0"/>
          <w:color w:val="000000"/>
          <w:sz w:val="19"/>
          <w:szCs w:val="19"/>
        </w:rPr>
        <w:t>];</w:t>
      </w:r>
    </w:p>
    <w:p w14:paraId="6941DD46"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this</w:t>
      </w:r>
      <w:r w:rsidRPr="00713B55">
        <w:rPr>
          <w:rFonts w:ascii="Times New Roman" w:eastAsiaTheme="minorHAnsi" w:hAnsi="Times New Roman" w:cs="Times New Roman"/>
          <w:b w:val="0"/>
          <w:color w:val="000000"/>
          <w:sz w:val="19"/>
          <w:szCs w:val="19"/>
        </w:rPr>
        <w:t>.Count</w:t>
      </w:r>
      <w:proofErr w:type="gramEnd"/>
      <w:r w:rsidRPr="00713B55">
        <w:rPr>
          <w:rFonts w:ascii="Times New Roman" w:eastAsiaTheme="minorHAnsi" w:hAnsi="Times New Roman" w:cs="Times New Roman"/>
          <w:b w:val="0"/>
          <w:color w:val="000000"/>
          <w:sz w:val="19"/>
          <w:szCs w:val="19"/>
        </w:rPr>
        <w:t xml:space="preserve">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)row[</w:t>
      </w:r>
      <w:r w:rsidRPr="00713B55">
        <w:rPr>
          <w:rFonts w:ascii="Times New Roman" w:eastAsiaTheme="minorHAnsi" w:hAnsi="Times New Roman" w:cs="Times New Roman"/>
          <w:b w:val="0"/>
          <w:color w:val="A31515"/>
          <w:sz w:val="19"/>
          <w:szCs w:val="19"/>
        </w:rPr>
        <w:t>"count"</w:t>
      </w:r>
      <w:r w:rsidRPr="00713B55">
        <w:rPr>
          <w:rFonts w:ascii="Times New Roman" w:eastAsiaTheme="minorHAnsi" w:hAnsi="Times New Roman" w:cs="Times New Roman"/>
          <w:b w:val="0"/>
          <w:color w:val="000000"/>
          <w:sz w:val="19"/>
          <w:szCs w:val="19"/>
        </w:rPr>
        <w:t>];</w:t>
      </w:r>
    </w:p>
    <w:p w14:paraId="1ED2B95F" w14:textId="77777777" w:rsidR="008465BF" w:rsidRPr="00713B55" w:rsidRDefault="008465BF" w:rsidP="008465BF">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245FDA4" w14:textId="151E3D6B" w:rsidR="008465BF" w:rsidRPr="00713B55" w:rsidRDefault="008465BF" w:rsidP="008465BF">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576F96B6" w14:textId="75F6FD61" w:rsidR="00CB5E34" w:rsidRPr="00713B55" w:rsidRDefault="00C72A19" w:rsidP="002B7C9B">
      <w:pPr>
        <w:pStyle w:val="ListParagraph"/>
        <w:numPr>
          <w:ilvl w:val="0"/>
          <w:numId w:val="29"/>
        </w:numPr>
        <w:rPr>
          <w:rFonts w:ascii="Times New Roman" w:hAnsi="Times New Roman" w:cs="Times New Roman"/>
        </w:rPr>
      </w:pPr>
      <w:r w:rsidRPr="00713B55">
        <w:rPr>
          <w:rFonts w:ascii="Times New Roman" w:hAnsi="Times New Roman" w:cs="Times New Roman"/>
        </w:rPr>
        <w:t>Thêm chức năng vào các button</w:t>
      </w:r>
    </w:p>
    <w:p w14:paraId="1AD811B1"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LoadCategory(</w:t>
      </w:r>
      <w:proofErr w:type="gramEnd"/>
      <w:r w:rsidRPr="00713B55">
        <w:rPr>
          <w:rFonts w:ascii="Times New Roman" w:eastAsiaTheme="minorHAnsi" w:hAnsi="Times New Roman" w:cs="Times New Roman"/>
          <w:b w:val="0"/>
          <w:color w:val="000000"/>
          <w:sz w:val="19"/>
          <w:szCs w:val="19"/>
        </w:rPr>
        <w:t>)</w:t>
      </w:r>
    </w:p>
    <w:p w14:paraId="6E2B723D"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3CA7E2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List&lt;FoodCategoryDTO&gt; list = </w:t>
      </w:r>
      <w:proofErr w:type="gramStart"/>
      <w:r w:rsidRPr="00713B55">
        <w:rPr>
          <w:rFonts w:ascii="Times New Roman" w:eastAsiaTheme="minorHAnsi" w:hAnsi="Times New Roman" w:cs="Times New Roman"/>
          <w:b w:val="0"/>
          <w:color w:val="000000"/>
          <w:sz w:val="19"/>
          <w:szCs w:val="19"/>
        </w:rPr>
        <w:t>FoodCategoryDAO.Instance.GetCategory</w:t>
      </w:r>
      <w:proofErr w:type="gramEnd"/>
      <w:r w:rsidRPr="00713B55">
        <w:rPr>
          <w:rFonts w:ascii="Times New Roman" w:eastAsiaTheme="minorHAnsi" w:hAnsi="Times New Roman" w:cs="Times New Roman"/>
          <w:b w:val="0"/>
          <w:color w:val="000000"/>
          <w:sz w:val="19"/>
          <w:szCs w:val="19"/>
        </w:rPr>
        <w:t>();</w:t>
      </w:r>
    </w:p>
    <w:p w14:paraId="5A57737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cbFoodCategory.DataSource = list;</w:t>
      </w:r>
    </w:p>
    <w:p w14:paraId="67F58461"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cbFoodCategory.DisplayMember = </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w:t>
      </w:r>
    </w:p>
    <w:p w14:paraId="50E46982"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5B08C1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40FC70A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LoadFoodIdCategory(</w:t>
      </w:r>
      <w:proofErr w:type="gramEnd"/>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w:t>
      </w:r>
    </w:p>
    <w:p w14:paraId="2F7BA0D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4D766CD"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List&lt;FoodDTO&gt; list = </w:t>
      </w:r>
      <w:proofErr w:type="gramStart"/>
      <w:r w:rsidRPr="00713B55">
        <w:rPr>
          <w:rFonts w:ascii="Times New Roman" w:eastAsiaTheme="minorHAnsi" w:hAnsi="Times New Roman" w:cs="Times New Roman"/>
          <w:b w:val="0"/>
          <w:color w:val="000000"/>
          <w:sz w:val="19"/>
          <w:szCs w:val="19"/>
        </w:rPr>
        <w:t>FoodDAO.Instance.GetFoodIdCategory</w:t>
      </w:r>
      <w:proofErr w:type="gramEnd"/>
      <w:r w:rsidRPr="00713B55">
        <w:rPr>
          <w:rFonts w:ascii="Times New Roman" w:eastAsiaTheme="minorHAnsi" w:hAnsi="Times New Roman" w:cs="Times New Roman"/>
          <w:b w:val="0"/>
          <w:color w:val="000000"/>
          <w:sz w:val="19"/>
          <w:szCs w:val="19"/>
        </w:rPr>
        <w:t>(id);</w:t>
      </w:r>
    </w:p>
    <w:p w14:paraId="468F8D81"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cbFood.DataSource = list;</w:t>
      </w:r>
    </w:p>
    <w:p w14:paraId="0C346F33"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cbFood.DisplayMember = </w:t>
      </w:r>
      <w:r w:rsidRPr="00713B55">
        <w:rPr>
          <w:rFonts w:ascii="Times New Roman" w:eastAsiaTheme="minorHAnsi" w:hAnsi="Times New Roman" w:cs="Times New Roman"/>
          <w:b w:val="0"/>
          <w:color w:val="A31515"/>
          <w:sz w:val="19"/>
          <w:szCs w:val="19"/>
        </w:rPr>
        <w:t>"Name"</w:t>
      </w:r>
      <w:r w:rsidRPr="00713B55">
        <w:rPr>
          <w:rFonts w:ascii="Times New Roman" w:eastAsiaTheme="minorHAnsi" w:hAnsi="Times New Roman" w:cs="Times New Roman"/>
          <w:b w:val="0"/>
          <w:color w:val="000000"/>
          <w:sz w:val="19"/>
          <w:szCs w:val="19"/>
        </w:rPr>
        <w:t>;</w:t>
      </w:r>
    </w:p>
    <w:p w14:paraId="529AA921"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2573A4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3763366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cbFoodCategory_</w:t>
      </w:r>
      <w:proofErr w:type="gramStart"/>
      <w:r w:rsidRPr="00713B55">
        <w:rPr>
          <w:rFonts w:ascii="Times New Roman" w:eastAsiaTheme="minorHAnsi" w:hAnsi="Times New Roman" w:cs="Times New Roman"/>
          <w:b w:val="0"/>
          <w:color w:val="000000"/>
          <w:sz w:val="19"/>
          <w:szCs w:val="19"/>
        </w:rPr>
        <w:t>SelectedIndexChanged(</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742A858C"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E52494B"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 = 0;</w:t>
      </w:r>
    </w:p>
    <w:p w14:paraId="55D2786B"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ComboBox cb = sender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ComboBox;</w:t>
      </w:r>
    </w:p>
    <w:p w14:paraId="0662873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 xml:space="preserve">cb.SelectedItem == </w:t>
      </w:r>
      <w:r w:rsidRPr="00713B55">
        <w:rPr>
          <w:rFonts w:ascii="Times New Roman" w:eastAsiaTheme="minorHAnsi" w:hAnsi="Times New Roman" w:cs="Times New Roman"/>
          <w:b w:val="0"/>
          <w:color w:val="0000FF"/>
          <w:sz w:val="19"/>
          <w:szCs w:val="19"/>
        </w:rPr>
        <w:t>null</w:t>
      </w:r>
      <w:r w:rsidRPr="00713B55">
        <w:rPr>
          <w:rFonts w:ascii="Times New Roman" w:eastAsiaTheme="minorHAnsi" w:hAnsi="Times New Roman" w:cs="Times New Roman"/>
          <w:b w:val="0"/>
          <w:color w:val="000000"/>
          <w:sz w:val="19"/>
          <w:szCs w:val="19"/>
        </w:rPr>
        <w:t>)</w:t>
      </w:r>
    </w:p>
    <w:p w14:paraId="0CEA7432"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9785784"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w:t>
      </w:r>
    </w:p>
    <w:p w14:paraId="38C2230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AC635E9"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FoodCategoryDTO select = </w:t>
      </w:r>
      <w:proofErr w:type="gramStart"/>
      <w:r w:rsidRPr="00713B55">
        <w:rPr>
          <w:rFonts w:ascii="Times New Roman" w:eastAsiaTheme="minorHAnsi" w:hAnsi="Times New Roman" w:cs="Times New Roman"/>
          <w:b w:val="0"/>
          <w:color w:val="000000"/>
          <w:sz w:val="19"/>
          <w:szCs w:val="19"/>
        </w:rPr>
        <w:t>cb.SelectedItem</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FoodCategoryDTO;</w:t>
      </w:r>
    </w:p>
    <w:p w14:paraId="710EDCD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id = </w:t>
      </w:r>
      <w:proofErr w:type="gramStart"/>
      <w:r w:rsidRPr="00713B55">
        <w:rPr>
          <w:rFonts w:ascii="Times New Roman" w:eastAsiaTheme="minorHAnsi" w:hAnsi="Times New Roman" w:cs="Times New Roman"/>
          <w:b w:val="0"/>
          <w:color w:val="000000"/>
          <w:sz w:val="19"/>
          <w:szCs w:val="19"/>
        </w:rPr>
        <w:t>select.Id</w:t>
      </w:r>
      <w:proofErr w:type="gramEnd"/>
      <w:r w:rsidRPr="00713B55">
        <w:rPr>
          <w:rFonts w:ascii="Times New Roman" w:eastAsiaTheme="minorHAnsi" w:hAnsi="Times New Roman" w:cs="Times New Roman"/>
          <w:b w:val="0"/>
          <w:color w:val="000000"/>
          <w:sz w:val="19"/>
          <w:szCs w:val="19"/>
        </w:rPr>
        <w:t>;</w:t>
      </w:r>
    </w:p>
    <w:p w14:paraId="623C3DD0"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LoadFoodIdCategory(id);</w:t>
      </w:r>
    </w:p>
    <w:p w14:paraId="3C1C367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1636920"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7DC4B2E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btnAddFood_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7E117182"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E3C7DA3"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TableDTO table = lsvBill.Tag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TableDTO;</w:t>
      </w:r>
    </w:p>
    <w:p w14:paraId="71ACC854"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 </w:t>
      </w:r>
      <w:proofErr w:type="gramStart"/>
      <w:r w:rsidRPr="00713B55">
        <w:rPr>
          <w:rFonts w:ascii="Times New Roman" w:eastAsiaTheme="minorHAnsi" w:hAnsi="Times New Roman" w:cs="Times New Roman"/>
          <w:b w:val="0"/>
          <w:color w:val="000000"/>
          <w:sz w:val="19"/>
          <w:szCs w:val="19"/>
        </w:rPr>
        <w:t>BillDAO.Instance.GetUnCheckBillIDByTableID</w:t>
      </w:r>
      <w:proofErr w:type="gramEnd"/>
      <w:r w:rsidRPr="00713B55">
        <w:rPr>
          <w:rFonts w:ascii="Times New Roman" w:eastAsiaTheme="minorHAnsi" w:hAnsi="Times New Roman" w:cs="Times New Roman"/>
          <w:b w:val="0"/>
          <w:color w:val="000000"/>
          <w:sz w:val="19"/>
          <w:szCs w:val="19"/>
        </w:rPr>
        <w:t>(table.ID);</w:t>
      </w:r>
    </w:p>
    <w:p w14:paraId="0C8E30E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idFood = (cbFood.SelectedItem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FoodDTO</w:t>
      </w:r>
      <w:proofErr w:type="gramStart"/>
      <w:r w:rsidRPr="00713B55">
        <w:rPr>
          <w:rFonts w:ascii="Times New Roman" w:eastAsiaTheme="minorHAnsi" w:hAnsi="Times New Roman" w:cs="Times New Roman"/>
          <w:b w:val="0"/>
          <w:color w:val="000000"/>
          <w:sz w:val="19"/>
          <w:szCs w:val="19"/>
        </w:rPr>
        <w:t>).Id</w:t>
      </w:r>
      <w:proofErr w:type="gramEnd"/>
      <w:r w:rsidRPr="00713B55">
        <w:rPr>
          <w:rFonts w:ascii="Times New Roman" w:eastAsiaTheme="minorHAnsi" w:hAnsi="Times New Roman" w:cs="Times New Roman"/>
          <w:b w:val="0"/>
          <w:color w:val="000000"/>
          <w:sz w:val="19"/>
          <w:szCs w:val="19"/>
        </w:rPr>
        <w:t>;</w:t>
      </w:r>
    </w:p>
    <w:p w14:paraId="45F80263"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amount =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)nmAmount.Value;</w:t>
      </w:r>
    </w:p>
    <w:p w14:paraId="5680675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w:t>
      </w:r>
      <w:proofErr w:type="gramEnd"/>
      <w:r w:rsidRPr="00713B55">
        <w:rPr>
          <w:rFonts w:ascii="Times New Roman" w:eastAsiaTheme="minorHAnsi" w:hAnsi="Times New Roman" w:cs="Times New Roman"/>
          <w:b w:val="0"/>
          <w:color w:val="000000"/>
          <w:sz w:val="19"/>
          <w:szCs w:val="19"/>
        </w:rPr>
        <w:t xml:space="preserve">idBill == -1) </w:t>
      </w:r>
      <w:r w:rsidRPr="00713B55">
        <w:rPr>
          <w:rFonts w:ascii="Times New Roman" w:eastAsiaTheme="minorHAnsi" w:hAnsi="Times New Roman" w:cs="Times New Roman"/>
          <w:b w:val="0"/>
          <w:color w:val="008000"/>
          <w:sz w:val="19"/>
          <w:szCs w:val="19"/>
        </w:rPr>
        <w:t>// Neu ban chua co nguoi thi thuc hien cau lenh INSERT ben duoi</w:t>
      </w:r>
    </w:p>
    <w:p w14:paraId="1708F9C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E630F39"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BillDAO.Instance.InsertBill</w:t>
      </w:r>
      <w:proofErr w:type="gramEnd"/>
      <w:r w:rsidRPr="00713B55">
        <w:rPr>
          <w:rFonts w:ascii="Times New Roman" w:eastAsiaTheme="minorHAnsi" w:hAnsi="Times New Roman" w:cs="Times New Roman"/>
          <w:b w:val="0"/>
          <w:color w:val="000000"/>
          <w:sz w:val="19"/>
          <w:szCs w:val="19"/>
        </w:rPr>
        <w:t xml:space="preserve">(table.ID); </w:t>
      </w:r>
      <w:r w:rsidRPr="00713B55">
        <w:rPr>
          <w:rFonts w:ascii="Times New Roman" w:eastAsiaTheme="minorHAnsi" w:hAnsi="Times New Roman" w:cs="Times New Roman"/>
          <w:b w:val="0"/>
          <w:color w:val="008000"/>
          <w:sz w:val="19"/>
          <w:szCs w:val="19"/>
        </w:rPr>
        <w:t>// them Bill</w:t>
      </w:r>
    </w:p>
    <w:p w14:paraId="494BE5E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BillInfoDAO.Instance.InsertBillInfo</w:t>
      </w:r>
      <w:proofErr w:type="gramEnd"/>
      <w:r w:rsidRPr="00713B55">
        <w:rPr>
          <w:rFonts w:ascii="Times New Roman" w:eastAsiaTheme="minorHAnsi" w:hAnsi="Times New Roman" w:cs="Times New Roman"/>
          <w:b w:val="0"/>
          <w:color w:val="000000"/>
          <w:sz w:val="19"/>
          <w:szCs w:val="19"/>
        </w:rPr>
        <w:t xml:space="preserve">(BillDAO.Instance.GetMaxID(), idFood, amount); </w:t>
      </w:r>
      <w:r w:rsidRPr="00713B55">
        <w:rPr>
          <w:rFonts w:ascii="Times New Roman" w:eastAsiaTheme="minorHAnsi" w:hAnsi="Times New Roman" w:cs="Times New Roman"/>
          <w:b w:val="0"/>
          <w:color w:val="008000"/>
          <w:sz w:val="19"/>
          <w:szCs w:val="19"/>
        </w:rPr>
        <w:t>// them Food</w:t>
      </w:r>
    </w:p>
    <w:p w14:paraId="7FC0CEB2"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TableDAO.Instance.CheckInStatus</w:t>
      </w:r>
      <w:proofErr w:type="gramEnd"/>
      <w:r w:rsidRPr="00713B55">
        <w:rPr>
          <w:rFonts w:ascii="Times New Roman" w:eastAsiaTheme="minorHAnsi" w:hAnsi="Times New Roman" w:cs="Times New Roman"/>
          <w:b w:val="0"/>
          <w:color w:val="000000"/>
          <w:sz w:val="19"/>
          <w:szCs w:val="19"/>
        </w:rPr>
        <w:t xml:space="preserve">(table.ID); </w:t>
      </w:r>
      <w:r w:rsidRPr="00713B55">
        <w:rPr>
          <w:rFonts w:ascii="Times New Roman" w:eastAsiaTheme="minorHAnsi" w:hAnsi="Times New Roman" w:cs="Times New Roman"/>
          <w:b w:val="0"/>
          <w:color w:val="008000"/>
          <w:sz w:val="19"/>
          <w:szCs w:val="19"/>
        </w:rPr>
        <w:t>//UPDATE thanh trang thai co nguoi o TableDAO</w:t>
      </w:r>
    </w:p>
    <w:p w14:paraId="22C690C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6ADF85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else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ban chua co nguoi</w:t>
      </w:r>
    </w:p>
    <w:p w14:paraId="4B1D02B6"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2FDE98B"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BillInfoDAO.Instance.CheckidFoodCount</w:t>
      </w:r>
      <w:proofErr w:type="gramEnd"/>
      <w:r w:rsidRPr="00713B55">
        <w:rPr>
          <w:rFonts w:ascii="Times New Roman" w:eastAsiaTheme="minorHAnsi" w:hAnsi="Times New Roman" w:cs="Times New Roman"/>
          <w:b w:val="0"/>
          <w:color w:val="000000"/>
          <w:sz w:val="19"/>
          <w:szCs w:val="19"/>
        </w:rPr>
        <w:t xml:space="preserve">(idBill, idFood) &gt; 0) </w:t>
      </w:r>
      <w:r w:rsidRPr="00713B55">
        <w:rPr>
          <w:rFonts w:ascii="Times New Roman" w:eastAsiaTheme="minorHAnsi" w:hAnsi="Times New Roman" w:cs="Times New Roman"/>
          <w:b w:val="0"/>
          <w:color w:val="008000"/>
          <w:sz w:val="19"/>
          <w:szCs w:val="19"/>
        </w:rPr>
        <w:t xml:space="preserve">// mon an da co roi, chi UPDATE lai </w:t>
      </w:r>
    </w:p>
    <w:p w14:paraId="51F542C6"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90F987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BillInfoDAO.Instance.UpdateCount</w:t>
      </w:r>
      <w:proofErr w:type="gramEnd"/>
      <w:r w:rsidRPr="00713B55">
        <w:rPr>
          <w:rFonts w:ascii="Times New Roman" w:eastAsiaTheme="minorHAnsi" w:hAnsi="Times New Roman" w:cs="Times New Roman"/>
          <w:b w:val="0"/>
          <w:color w:val="000000"/>
          <w:sz w:val="19"/>
          <w:szCs w:val="19"/>
        </w:rPr>
        <w:t>(idBill, idFood, amount);</w:t>
      </w:r>
    </w:p>
    <w:p w14:paraId="765A0F8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813CF7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else</w:t>
      </w:r>
    </w:p>
    <w:p w14:paraId="2B0B0570"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0DC613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BillInfoDAO.Instance.InsertBillInfo</w:t>
      </w:r>
      <w:proofErr w:type="gramEnd"/>
      <w:r w:rsidRPr="00713B55">
        <w:rPr>
          <w:rFonts w:ascii="Times New Roman" w:eastAsiaTheme="minorHAnsi" w:hAnsi="Times New Roman" w:cs="Times New Roman"/>
          <w:b w:val="0"/>
          <w:color w:val="000000"/>
          <w:sz w:val="19"/>
          <w:szCs w:val="19"/>
        </w:rPr>
        <w:t>(idBill, idFood, amount);</w:t>
      </w:r>
    </w:p>
    <w:p w14:paraId="018B7346"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DD1FF8C"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C4583C3"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ShowMenu(table.ID);</w:t>
      </w:r>
    </w:p>
    <w:p w14:paraId="71DCB65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LoadTable(</w:t>
      </w:r>
      <w:proofErr w:type="gramEnd"/>
      <w:r w:rsidRPr="00713B55">
        <w:rPr>
          <w:rFonts w:ascii="Times New Roman" w:eastAsiaTheme="minorHAnsi" w:hAnsi="Times New Roman" w:cs="Times New Roman"/>
          <w:b w:val="0"/>
          <w:color w:val="000000"/>
          <w:sz w:val="19"/>
          <w:szCs w:val="19"/>
        </w:rPr>
        <w:t>);</w:t>
      </w:r>
    </w:p>
    <w:p w14:paraId="3B4C140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70A92416"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3DA4E24"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08F46F28"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button2_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24590E3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7837F7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TableDTO table = lsvBill.Tag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TableDTO;</w:t>
      </w:r>
    </w:p>
    <w:p w14:paraId="5ABED5F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idBill = </w:t>
      </w:r>
      <w:proofErr w:type="gramStart"/>
      <w:r w:rsidRPr="00713B55">
        <w:rPr>
          <w:rFonts w:ascii="Times New Roman" w:eastAsiaTheme="minorHAnsi" w:hAnsi="Times New Roman" w:cs="Times New Roman"/>
          <w:b w:val="0"/>
          <w:color w:val="000000"/>
          <w:sz w:val="19"/>
          <w:szCs w:val="19"/>
        </w:rPr>
        <w:t>BillDAO.Instance.GetUnCheckBillIDByTableID</w:t>
      </w:r>
      <w:proofErr w:type="gramEnd"/>
      <w:r w:rsidRPr="00713B55">
        <w:rPr>
          <w:rFonts w:ascii="Times New Roman" w:eastAsiaTheme="minorHAnsi" w:hAnsi="Times New Roman" w:cs="Times New Roman"/>
          <w:b w:val="0"/>
          <w:color w:val="000000"/>
          <w:sz w:val="19"/>
          <w:szCs w:val="19"/>
        </w:rPr>
        <w:t>(table.ID);</w:t>
      </w:r>
    </w:p>
    <w:p w14:paraId="66246D94"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xml:space="preserve">//int idTable = </w:t>
      </w:r>
      <w:proofErr w:type="gramStart"/>
      <w:r w:rsidRPr="00713B55">
        <w:rPr>
          <w:rFonts w:ascii="Times New Roman" w:eastAsiaTheme="minorHAnsi" w:hAnsi="Times New Roman" w:cs="Times New Roman"/>
          <w:b w:val="0"/>
          <w:color w:val="008000"/>
          <w:sz w:val="19"/>
          <w:szCs w:val="19"/>
        </w:rPr>
        <w:t>BillDAO.Instance.GetUncheckBill</w:t>
      </w:r>
      <w:proofErr w:type="gramEnd"/>
      <w:r w:rsidRPr="00713B55">
        <w:rPr>
          <w:rFonts w:ascii="Times New Roman" w:eastAsiaTheme="minorHAnsi" w:hAnsi="Times New Roman" w:cs="Times New Roman"/>
          <w:b w:val="0"/>
          <w:color w:val="008000"/>
          <w:sz w:val="19"/>
          <w:szCs w:val="19"/>
        </w:rPr>
        <w:t>(table.);</w:t>
      </w:r>
    </w:p>
    <w:p w14:paraId="1E8CADB8"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idBill !</w:t>
      </w:r>
      <w:proofErr w:type="gramEnd"/>
      <w:r w:rsidRPr="00713B55">
        <w:rPr>
          <w:rFonts w:ascii="Times New Roman" w:eastAsiaTheme="minorHAnsi" w:hAnsi="Times New Roman" w:cs="Times New Roman"/>
          <w:b w:val="0"/>
          <w:color w:val="000000"/>
          <w:sz w:val="19"/>
          <w:szCs w:val="19"/>
        </w:rPr>
        <w:t>= -1)</w:t>
      </w:r>
    </w:p>
    <w:p w14:paraId="15F1355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1987870"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if</w:t>
      </w:r>
      <w:r w:rsidRPr="00713B55">
        <w:rPr>
          <w:rFonts w:ascii="Times New Roman" w:eastAsiaTheme="minorHAnsi" w:hAnsi="Times New Roman" w:cs="Times New Roman"/>
          <w:b w:val="0"/>
          <w:color w:val="000000"/>
          <w:sz w:val="19"/>
          <w:szCs w:val="19"/>
        </w:rPr>
        <w:t xml:space="preserve"> (MessageBox.Show(</w:t>
      </w:r>
      <w:r w:rsidRPr="00713B55">
        <w:rPr>
          <w:rFonts w:ascii="Times New Roman" w:eastAsiaTheme="minorHAnsi" w:hAnsi="Times New Roman" w:cs="Times New Roman"/>
          <w:b w:val="0"/>
          <w:color w:val="A31515"/>
          <w:sz w:val="19"/>
          <w:szCs w:val="19"/>
        </w:rPr>
        <w:t>"Bạn muốn thanh toán bàn thiệt hem "</w:t>
      </w:r>
      <w:r w:rsidRPr="00713B55">
        <w:rPr>
          <w:rFonts w:ascii="Times New Roman" w:eastAsiaTheme="minorHAnsi" w:hAnsi="Times New Roman" w:cs="Times New Roman"/>
          <w:b w:val="0"/>
          <w:color w:val="000000"/>
          <w:sz w:val="19"/>
          <w:szCs w:val="19"/>
        </w:rPr>
        <w:t xml:space="preserve"> + </w:t>
      </w:r>
      <w:proofErr w:type="gramStart"/>
      <w:r w:rsidRPr="00713B55">
        <w:rPr>
          <w:rFonts w:ascii="Times New Roman" w:eastAsiaTheme="minorHAnsi" w:hAnsi="Times New Roman" w:cs="Times New Roman"/>
          <w:b w:val="0"/>
          <w:color w:val="000000"/>
          <w:sz w:val="19"/>
          <w:szCs w:val="19"/>
        </w:rPr>
        <w:t>table.Name</w:t>
      </w:r>
      <w:proofErr w:type="gramEnd"/>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A31515"/>
          <w:sz w:val="19"/>
          <w:szCs w:val="19"/>
        </w:rPr>
        <w:t>"Thông báo"</w:t>
      </w:r>
      <w:r w:rsidRPr="00713B55">
        <w:rPr>
          <w:rFonts w:ascii="Times New Roman" w:eastAsiaTheme="minorHAnsi" w:hAnsi="Times New Roman" w:cs="Times New Roman"/>
          <w:b w:val="0"/>
          <w:color w:val="000000"/>
          <w:sz w:val="19"/>
          <w:szCs w:val="19"/>
        </w:rPr>
        <w:t>, MessageBoxButtons.OKCancel) == System.Windows.Forms.DialogResult.OK)</w:t>
      </w:r>
    </w:p>
    <w:p w14:paraId="31514A1D"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69503D1"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TableDAO.Instance.CheckOutStatus</w:t>
      </w:r>
      <w:proofErr w:type="gramEnd"/>
      <w:r w:rsidRPr="00713B55">
        <w:rPr>
          <w:rFonts w:ascii="Times New Roman" w:eastAsiaTheme="minorHAnsi" w:hAnsi="Times New Roman" w:cs="Times New Roman"/>
          <w:b w:val="0"/>
          <w:color w:val="000000"/>
          <w:sz w:val="19"/>
          <w:szCs w:val="19"/>
        </w:rPr>
        <w:t>(table.ID);</w:t>
      </w:r>
    </w:p>
    <w:p w14:paraId="6DC03520"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BillDAO.Instance.CheckOut</w:t>
      </w:r>
      <w:proofErr w:type="gramEnd"/>
      <w:r w:rsidRPr="00713B55">
        <w:rPr>
          <w:rFonts w:ascii="Times New Roman" w:eastAsiaTheme="minorHAnsi" w:hAnsi="Times New Roman" w:cs="Times New Roman"/>
          <w:b w:val="0"/>
          <w:color w:val="000000"/>
          <w:sz w:val="19"/>
          <w:szCs w:val="19"/>
        </w:rPr>
        <w:t>(idBill);</w:t>
      </w:r>
    </w:p>
    <w:p w14:paraId="01C3026B"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ShowMenu(idBill);</w:t>
      </w:r>
    </w:p>
    <w:p w14:paraId="314064A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0E62A488"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94EA68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//ShowBill(idBill);</w:t>
      </w:r>
    </w:p>
    <w:p w14:paraId="59589BC8"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LoadTable(</w:t>
      </w:r>
      <w:proofErr w:type="gramEnd"/>
      <w:r w:rsidRPr="00713B55">
        <w:rPr>
          <w:rFonts w:ascii="Times New Roman" w:eastAsiaTheme="minorHAnsi" w:hAnsi="Times New Roman" w:cs="Times New Roman"/>
          <w:b w:val="0"/>
          <w:color w:val="000000"/>
          <w:sz w:val="19"/>
          <w:szCs w:val="19"/>
        </w:rPr>
        <w:t>);</w:t>
      </w:r>
    </w:p>
    <w:p w14:paraId="375D2DC9"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lastRenderedPageBreak/>
        <w:t xml:space="preserve">            }</w:t>
      </w:r>
    </w:p>
    <w:p w14:paraId="0CB2419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2D8B72A9"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59BA7C5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6240B8E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6802183C"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36896FB"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41EE9A15" w14:textId="60CD45F8"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999FF7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p>
    <w:p w14:paraId="23EAE215"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button4_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04F015B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097E28BC"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OdlId = (lsvBill.Tag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TableDTO).ID;</w:t>
      </w:r>
    </w:p>
    <w:p w14:paraId="47ED758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int</w:t>
      </w:r>
      <w:r w:rsidRPr="00713B55">
        <w:rPr>
          <w:rFonts w:ascii="Times New Roman" w:eastAsiaTheme="minorHAnsi" w:hAnsi="Times New Roman" w:cs="Times New Roman"/>
          <w:b w:val="0"/>
          <w:color w:val="000000"/>
          <w:sz w:val="19"/>
          <w:szCs w:val="19"/>
        </w:rPr>
        <w:t xml:space="preserve"> NewId = (cbChangeTable.SelectedItem </w:t>
      </w:r>
      <w:r w:rsidRPr="00713B55">
        <w:rPr>
          <w:rFonts w:ascii="Times New Roman" w:eastAsiaTheme="minorHAnsi" w:hAnsi="Times New Roman" w:cs="Times New Roman"/>
          <w:b w:val="0"/>
          <w:color w:val="0000FF"/>
          <w:sz w:val="19"/>
          <w:szCs w:val="19"/>
        </w:rPr>
        <w:t>as</w:t>
      </w:r>
      <w:r w:rsidRPr="00713B55">
        <w:rPr>
          <w:rFonts w:ascii="Times New Roman" w:eastAsiaTheme="minorHAnsi" w:hAnsi="Times New Roman" w:cs="Times New Roman"/>
          <w:b w:val="0"/>
          <w:color w:val="000000"/>
          <w:sz w:val="19"/>
          <w:szCs w:val="19"/>
        </w:rPr>
        <w:t xml:space="preserve"> TableDTO).ID;</w:t>
      </w:r>
    </w:p>
    <w:p w14:paraId="7BC3D0CD"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w:t>
      </w:r>
      <w:proofErr w:type="gramStart"/>
      <w:r w:rsidRPr="00713B55">
        <w:rPr>
          <w:rFonts w:ascii="Times New Roman" w:eastAsiaTheme="minorHAnsi" w:hAnsi="Times New Roman" w:cs="Times New Roman"/>
          <w:b w:val="0"/>
          <w:color w:val="008000"/>
          <w:sz w:val="19"/>
          <w:szCs w:val="19"/>
        </w:rPr>
        <w:t>BillDAO.Instance.Newbill</w:t>
      </w:r>
      <w:proofErr w:type="gramEnd"/>
      <w:r w:rsidRPr="00713B55">
        <w:rPr>
          <w:rFonts w:ascii="Times New Roman" w:eastAsiaTheme="minorHAnsi" w:hAnsi="Times New Roman" w:cs="Times New Roman"/>
          <w:b w:val="0"/>
          <w:color w:val="008000"/>
          <w:sz w:val="19"/>
          <w:szCs w:val="19"/>
        </w:rPr>
        <w:t>(OdlId);</w:t>
      </w:r>
    </w:p>
    <w:p w14:paraId="222E5138"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xml:space="preserve">// </w:t>
      </w:r>
      <w:proofErr w:type="gramStart"/>
      <w:r w:rsidRPr="00713B55">
        <w:rPr>
          <w:rFonts w:ascii="Times New Roman" w:eastAsiaTheme="minorHAnsi" w:hAnsi="Times New Roman" w:cs="Times New Roman"/>
          <w:b w:val="0"/>
          <w:color w:val="008000"/>
          <w:sz w:val="19"/>
          <w:szCs w:val="19"/>
        </w:rPr>
        <w:t>BillDAO.Instance.SwitchBill</w:t>
      </w:r>
      <w:proofErr w:type="gramEnd"/>
      <w:r w:rsidRPr="00713B55">
        <w:rPr>
          <w:rFonts w:ascii="Times New Roman" w:eastAsiaTheme="minorHAnsi" w:hAnsi="Times New Roman" w:cs="Times New Roman"/>
          <w:b w:val="0"/>
          <w:color w:val="008000"/>
          <w:sz w:val="19"/>
          <w:szCs w:val="19"/>
        </w:rPr>
        <w:t>(NewId);</w:t>
      </w:r>
    </w:p>
    <w:p w14:paraId="65EE97D9"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xml:space="preserve">// </w:t>
      </w:r>
      <w:proofErr w:type="gramStart"/>
      <w:r w:rsidRPr="00713B55">
        <w:rPr>
          <w:rFonts w:ascii="Times New Roman" w:eastAsiaTheme="minorHAnsi" w:hAnsi="Times New Roman" w:cs="Times New Roman"/>
          <w:b w:val="0"/>
          <w:color w:val="008000"/>
          <w:sz w:val="19"/>
          <w:szCs w:val="19"/>
        </w:rPr>
        <w:t>BillDAO.Instance.DelNewBill</w:t>
      </w:r>
      <w:proofErr w:type="gramEnd"/>
      <w:r w:rsidRPr="00713B55">
        <w:rPr>
          <w:rFonts w:ascii="Times New Roman" w:eastAsiaTheme="minorHAnsi" w:hAnsi="Times New Roman" w:cs="Times New Roman"/>
          <w:b w:val="0"/>
          <w:color w:val="008000"/>
          <w:sz w:val="19"/>
          <w:szCs w:val="19"/>
        </w:rPr>
        <w:t>();</w:t>
      </w:r>
    </w:p>
    <w:p w14:paraId="0D445D1E"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 TableDAO_</w:t>
      </w:r>
      <w:proofErr w:type="gramStart"/>
      <w:r w:rsidRPr="00713B55">
        <w:rPr>
          <w:rFonts w:ascii="Times New Roman" w:eastAsiaTheme="minorHAnsi" w:hAnsi="Times New Roman" w:cs="Times New Roman"/>
          <w:b w:val="0"/>
          <w:color w:val="008000"/>
          <w:sz w:val="19"/>
          <w:szCs w:val="19"/>
        </w:rPr>
        <w:t>1.Instance.CheckOutStatus</w:t>
      </w:r>
      <w:proofErr w:type="gramEnd"/>
      <w:r w:rsidRPr="00713B55">
        <w:rPr>
          <w:rFonts w:ascii="Times New Roman" w:eastAsiaTheme="minorHAnsi" w:hAnsi="Times New Roman" w:cs="Times New Roman"/>
          <w:b w:val="0"/>
          <w:color w:val="008000"/>
          <w:sz w:val="19"/>
          <w:szCs w:val="19"/>
        </w:rPr>
        <w:t>(OdlId);</w:t>
      </w:r>
    </w:p>
    <w:p w14:paraId="12B4EFFD"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8000"/>
          <w:sz w:val="19"/>
          <w:szCs w:val="19"/>
        </w:rPr>
        <w:t>/</w:t>
      </w:r>
      <w:proofErr w:type="gramStart"/>
      <w:r w:rsidRPr="00713B55">
        <w:rPr>
          <w:rFonts w:ascii="Times New Roman" w:eastAsiaTheme="minorHAnsi" w:hAnsi="Times New Roman" w:cs="Times New Roman"/>
          <w:b w:val="0"/>
          <w:color w:val="008000"/>
          <w:sz w:val="19"/>
          <w:szCs w:val="19"/>
        </w:rPr>
        <w:t>/  TableDAO</w:t>
      </w:r>
      <w:proofErr w:type="gramEnd"/>
      <w:r w:rsidRPr="00713B55">
        <w:rPr>
          <w:rFonts w:ascii="Times New Roman" w:eastAsiaTheme="minorHAnsi" w:hAnsi="Times New Roman" w:cs="Times New Roman"/>
          <w:b w:val="0"/>
          <w:color w:val="008000"/>
          <w:sz w:val="19"/>
          <w:szCs w:val="19"/>
        </w:rPr>
        <w:t>_1.Instance.CheckInStatus(NewId);</w:t>
      </w:r>
    </w:p>
    <w:p w14:paraId="42677734"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TableDAO.Instance.CheckOutStatus</w:t>
      </w:r>
      <w:proofErr w:type="gramEnd"/>
      <w:r w:rsidRPr="00713B55">
        <w:rPr>
          <w:rFonts w:ascii="Times New Roman" w:eastAsiaTheme="minorHAnsi" w:hAnsi="Times New Roman" w:cs="Times New Roman"/>
          <w:b w:val="0"/>
          <w:color w:val="000000"/>
          <w:sz w:val="19"/>
          <w:szCs w:val="19"/>
        </w:rPr>
        <w:t>(OdlId);</w:t>
      </w:r>
    </w:p>
    <w:p w14:paraId="1654EBDF"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BillDAO.Instance.chuyen</w:t>
      </w:r>
      <w:proofErr w:type="gramEnd"/>
      <w:r w:rsidRPr="00713B55">
        <w:rPr>
          <w:rFonts w:ascii="Times New Roman" w:eastAsiaTheme="minorHAnsi" w:hAnsi="Times New Roman" w:cs="Times New Roman"/>
          <w:b w:val="0"/>
          <w:color w:val="000000"/>
          <w:sz w:val="19"/>
          <w:szCs w:val="19"/>
        </w:rPr>
        <w:t>(NewId, OdlId);</w:t>
      </w:r>
    </w:p>
    <w:p w14:paraId="52E985A7"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TableDAO.Instance.CheckInStatus</w:t>
      </w:r>
      <w:proofErr w:type="gramEnd"/>
      <w:r w:rsidRPr="00713B55">
        <w:rPr>
          <w:rFonts w:ascii="Times New Roman" w:eastAsiaTheme="minorHAnsi" w:hAnsi="Times New Roman" w:cs="Times New Roman"/>
          <w:b w:val="0"/>
          <w:color w:val="000000"/>
          <w:sz w:val="19"/>
          <w:szCs w:val="19"/>
        </w:rPr>
        <w:t>(NewId);</w:t>
      </w:r>
    </w:p>
    <w:p w14:paraId="63B947FC"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LoadTable(</w:t>
      </w:r>
      <w:proofErr w:type="gramEnd"/>
      <w:r w:rsidRPr="00713B55">
        <w:rPr>
          <w:rFonts w:ascii="Times New Roman" w:eastAsiaTheme="minorHAnsi" w:hAnsi="Times New Roman" w:cs="Times New Roman"/>
          <w:b w:val="0"/>
          <w:color w:val="000000"/>
          <w:sz w:val="19"/>
          <w:szCs w:val="19"/>
        </w:rPr>
        <w:t>);</w:t>
      </w:r>
    </w:p>
    <w:p w14:paraId="560B731A" w14:textId="77777777" w:rsidR="00C72A19" w:rsidRPr="00713B55" w:rsidRDefault="00C72A19" w:rsidP="00C72A19">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ShowMenu(</w:t>
      </w:r>
      <w:proofErr w:type="gramEnd"/>
      <w:r w:rsidRPr="00713B55">
        <w:rPr>
          <w:rFonts w:ascii="Times New Roman" w:eastAsiaTheme="minorHAnsi" w:hAnsi="Times New Roman" w:cs="Times New Roman"/>
          <w:b w:val="0"/>
          <w:color w:val="000000"/>
          <w:sz w:val="19"/>
          <w:szCs w:val="19"/>
        </w:rPr>
        <w:t>NewId);</w:t>
      </w:r>
    </w:p>
    <w:p w14:paraId="1F6358F8" w14:textId="305CAA4A" w:rsidR="00C72A19" w:rsidRPr="00713B55" w:rsidRDefault="00C72A19" w:rsidP="00C72A19">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8BB0824" w14:textId="3B58F2FA" w:rsidR="002B7C9B" w:rsidRPr="00713B55" w:rsidRDefault="002B7C9B" w:rsidP="002B7C9B">
      <w:pPr>
        <w:rPr>
          <w:rFonts w:ascii="Times New Roman" w:hAnsi="Times New Roman" w:cs="Times New Roman"/>
        </w:rPr>
      </w:pPr>
      <w:r w:rsidRPr="00713B55">
        <w:rPr>
          <w:rFonts w:ascii="Times New Roman" w:hAnsi="Times New Roman" w:cs="Times New Roman"/>
        </w:rPr>
        <w:t xml:space="preserve">B5 Design </w:t>
      </w:r>
      <w:proofErr w:type="gramStart"/>
      <w:r w:rsidRPr="00713B55">
        <w:rPr>
          <w:rFonts w:ascii="Times New Roman" w:hAnsi="Times New Roman" w:cs="Times New Roman"/>
        </w:rPr>
        <w:t>Form ,thêm</w:t>
      </w:r>
      <w:proofErr w:type="gramEnd"/>
      <w:r w:rsidRPr="00713B55">
        <w:rPr>
          <w:rFonts w:ascii="Times New Roman" w:hAnsi="Times New Roman" w:cs="Times New Roman"/>
        </w:rPr>
        <w:t xml:space="preserve"> phím tắt,tối ưu sử dụng</w:t>
      </w:r>
    </w:p>
    <w:p w14:paraId="6DFDAC6D" w14:textId="77777777" w:rsidR="00C72A19" w:rsidRPr="00713B55" w:rsidRDefault="00C72A19" w:rsidP="00C72A19">
      <w:pPr>
        <w:rPr>
          <w:rFonts w:ascii="Times New Roman" w:hAnsi="Times New Roman" w:cs="Times New Roman"/>
        </w:rPr>
      </w:pPr>
    </w:p>
    <w:p w14:paraId="028DFC48" w14:textId="5C6C2BCB" w:rsidR="00301689" w:rsidRPr="00713B55" w:rsidRDefault="00301689" w:rsidP="00301689">
      <w:pPr>
        <w:pStyle w:val="Heading2"/>
        <w:spacing w:line="360" w:lineRule="auto"/>
        <w:rPr>
          <w:rFonts w:ascii="Times New Roman" w:hAnsi="Times New Roman" w:cs="Times New Roman"/>
          <w:sz w:val="26"/>
        </w:rPr>
      </w:pPr>
      <w:bookmarkStart w:id="28" w:name="_Toc102161731"/>
      <w:r w:rsidRPr="00713B55">
        <w:rPr>
          <w:rFonts w:ascii="Times New Roman" w:hAnsi="Times New Roman" w:cs="Times New Roman"/>
          <w:sz w:val="26"/>
        </w:rPr>
        <w:t>5.2.3 THUẬT TOÁN FORM ADMIN</w:t>
      </w:r>
      <w:bookmarkEnd w:id="28"/>
    </w:p>
    <w:p w14:paraId="1A9577B4" w14:textId="03E13987" w:rsidR="00301689" w:rsidRPr="00713B55" w:rsidRDefault="00301689" w:rsidP="003C7FF5">
      <w:pPr>
        <w:pStyle w:val="Heading2"/>
        <w:spacing w:line="360" w:lineRule="auto"/>
        <w:rPr>
          <w:rFonts w:ascii="Times New Roman" w:hAnsi="Times New Roman" w:cs="Times New Roman"/>
          <w:sz w:val="26"/>
        </w:rPr>
      </w:pPr>
      <w:bookmarkStart w:id="29" w:name="_Toc102161732"/>
      <w:r w:rsidRPr="00713B55">
        <w:rPr>
          <w:rFonts w:ascii="Times New Roman" w:hAnsi="Times New Roman" w:cs="Times New Roman"/>
          <w:sz w:val="26"/>
        </w:rPr>
        <w:t>5.2.3.1 THUẬT TOÁN FORM ADMIN TAB DOANH THU</w:t>
      </w:r>
      <w:bookmarkEnd w:id="29"/>
    </w:p>
    <w:p w14:paraId="32FB5FDA" w14:textId="6A8E15DF" w:rsidR="00F21793" w:rsidRPr="00713B55" w:rsidRDefault="00F21793" w:rsidP="00F747A8">
      <w:pPr>
        <w:rPr>
          <w:rFonts w:ascii="Times New Roman" w:hAnsi="Times New Roman" w:cs="Times New Roman"/>
        </w:rPr>
      </w:pPr>
      <w:r w:rsidRPr="00713B55">
        <w:rPr>
          <w:rFonts w:ascii="Times New Roman" w:hAnsi="Times New Roman" w:cs="Times New Roman"/>
        </w:rPr>
        <w:t>B</w:t>
      </w:r>
      <w:r w:rsidR="002B7C9B" w:rsidRPr="00713B55">
        <w:rPr>
          <w:rFonts w:ascii="Times New Roman" w:hAnsi="Times New Roman" w:cs="Times New Roman"/>
        </w:rPr>
        <w:t>1</w:t>
      </w:r>
      <w:r w:rsidRPr="00713B55">
        <w:rPr>
          <w:rFonts w:ascii="Times New Roman" w:hAnsi="Times New Roman" w:cs="Times New Roman"/>
        </w:rPr>
        <w:t xml:space="preserve"> Ở BillDAO.cs sử dụng truy vấn để load bill</w:t>
      </w:r>
    </w:p>
    <w:p w14:paraId="7FC1CC44"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public</w:t>
      </w:r>
      <w:r w:rsidRPr="00713B55">
        <w:rPr>
          <w:rFonts w:ascii="Times New Roman" w:eastAsiaTheme="minorHAnsi" w:hAnsi="Times New Roman" w:cs="Times New Roman"/>
          <w:b w:val="0"/>
          <w:color w:val="000000"/>
          <w:sz w:val="19"/>
          <w:szCs w:val="19"/>
        </w:rPr>
        <w:t xml:space="preserve"> List&lt;BillDTO&gt; </w:t>
      </w:r>
      <w:proofErr w:type="gramStart"/>
      <w:r w:rsidRPr="00713B55">
        <w:rPr>
          <w:rFonts w:ascii="Times New Roman" w:eastAsiaTheme="minorHAnsi" w:hAnsi="Times New Roman" w:cs="Times New Roman"/>
          <w:b w:val="0"/>
          <w:color w:val="000000"/>
          <w:sz w:val="19"/>
          <w:szCs w:val="19"/>
        </w:rPr>
        <w:t>tongsoluong(</w:t>
      </w:r>
      <w:proofErr w:type="gramEnd"/>
      <w:r w:rsidRPr="00713B55">
        <w:rPr>
          <w:rFonts w:ascii="Times New Roman" w:eastAsiaTheme="minorHAnsi" w:hAnsi="Times New Roman" w:cs="Times New Roman"/>
          <w:b w:val="0"/>
          <w:color w:val="000000"/>
          <w:sz w:val="19"/>
          <w:szCs w:val="19"/>
        </w:rPr>
        <w:t>)</w:t>
      </w:r>
    </w:p>
    <w:p w14:paraId="48C64B2F"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7A3F14ED"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string</w:t>
      </w:r>
      <w:r w:rsidRPr="00713B55">
        <w:rPr>
          <w:rFonts w:ascii="Times New Roman" w:eastAsiaTheme="minorHAnsi" w:hAnsi="Times New Roman" w:cs="Times New Roman"/>
          <w:b w:val="0"/>
          <w:color w:val="000000"/>
          <w:sz w:val="19"/>
          <w:szCs w:val="19"/>
        </w:rPr>
        <w:t xml:space="preserve"> sql = </w:t>
      </w:r>
      <w:r w:rsidRPr="00713B55">
        <w:rPr>
          <w:rFonts w:ascii="Times New Roman" w:eastAsiaTheme="minorHAnsi" w:hAnsi="Times New Roman" w:cs="Times New Roman"/>
          <w:b w:val="0"/>
          <w:color w:val="A31515"/>
          <w:sz w:val="19"/>
          <w:szCs w:val="19"/>
        </w:rPr>
        <w:t>"select * from bill "</w:t>
      </w:r>
      <w:r w:rsidRPr="00713B55">
        <w:rPr>
          <w:rFonts w:ascii="Times New Roman" w:eastAsiaTheme="minorHAnsi" w:hAnsi="Times New Roman" w:cs="Times New Roman"/>
          <w:b w:val="0"/>
          <w:color w:val="000000"/>
          <w:sz w:val="19"/>
          <w:szCs w:val="19"/>
        </w:rPr>
        <w:t>;</w:t>
      </w:r>
    </w:p>
    <w:p w14:paraId="6112B38B"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List&lt;BillDTO&gt; listbill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List&lt;BillDTO</w:t>
      </w:r>
      <w:proofErr w:type="gramStart"/>
      <w:r w:rsidRPr="00713B55">
        <w:rPr>
          <w:rFonts w:ascii="Times New Roman" w:eastAsiaTheme="minorHAnsi" w:hAnsi="Times New Roman" w:cs="Times New Roman"/>
          <w:b w:val="0"/>
          <w:color w:val="000000"/>
          <w:sz w:val="19"/>
          <w:szCs w:val="19"/>
        </w:rPr>
        <w:t>&gt;(</w:t>
      </w:r>
      <w:proofErr w:type="gramEnd"/>
      <w:r w:rsidRPr="00713B55">
        <w:rPr>
          <w:rFonts w:ascii="Times New Roman" w:eastAsiaTheme="minorHAnsi" w:hAnsi="Times New Roman" w:cs="Times New Roman"/>
          <w:b w:val="0"/>
          <w:color w:val="000000"/>
          <w:sz w:val="19"/>
          <w:szCs w:val="19"/>
        </w:rPr>
        <w:t>);</w:t>
      </w:r>
    </w:p>
    <w:p w14:paraId="257EC79F"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DataTable data = </w:t>
      </w:r>
      <w:proofErr w:type="gramStart"/>
      <w:r w:rsidRPr="00713B55">
        <w:rPr>
          <w:rFonts w:ascii="Times New Roman" w:eastAsiaTheme="minorHAnsi" w:hAnsi="Times New Roman" w:cs="Times New Roman"/>
          <w:b w:val="0"/>
          <w:color w:val="000000"/>
          <w:sz w:val="19"/>
          <w:szCs w:val="19"/>
        </w:rPr>
        <w:t>ProvideDAO.Instance.ExcuteQuery</w:t>
      </w:r>
      <w:proofErr w:type="gramEnd"/>
      <w:r w:rsidRPr="00713B55">
        <w:rPr>
          <w:rFonts w:ascii="Times New Roman" w:eastAsiaTheme="minorHAnsi" w:hAnsi="Times New Roman" w:cs="Times New Roman"/>
          <w:b w:val="0"/>
          <w:color w:val="000000"/>
          <w:sz w:val="19"/>
          <w:szCs w:val="19"/>
        </w:rPr>
        <w:t>(sql);</w:t>
      </w:r>
    </w:p>
    <w:p w14:paraId="0BBCD65D"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foreach</w:t>
      </w:r>
      <w:r w:rsidRPr="00713B55">
        <w:rPr>
          <w:rFonts w:ascii="Times New Roman" w:eastAsiaTheme="minorHAnsi" w:hAnsi="Times New Roman" w:cs="Times New Roman"/>
          <w:b w:val="0"/>
          <w:color w:val="000000"/>
          <w:sz w:val="19"/>
          <w:szCs w:val="19"/>
        </w:rPr>
        <w:t xml:space="preserve"> (DataRow item </w:t>
      </w:r>
      <w:r w:rsidRPr="00713B55">
        <w:rPr>
          <w:rFonts w:ascii="Times New Roman" w:eastAsiaTheme="minorHAnsi" w:hAnsi="Times New Roman" w:cs="Times New Roman"/>
          <w:b w:val="0"/>
          <w:color w:val="0000FF"/>
          <w:sz w:val="19"/>
          <w:szCs w:val="19"/>
        </w:rPr>
        <w:t>in</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data.Rows</w:t>
      </w:r>
      <w:proofErr w:type="gramEnd"/>
      <w:r w:rsidRPr="00713B55">
        <w:rPr>
          <w:rFonts w:ascii="Times New Roman" w:eastAsiaTheme="minorHAnsi" w:hAnsi="Times New Roman" w:cs="Times New Roman"/>
          <w:b w:val="0"/>
          <w:color w:val="000000"/>
          <w:sz w:val="19"/>
          <w:szCs w:val="19"/>
        </w:rPr>
        <w:t>)</w:t>
      </w:r>
    </w:p>
    <w:p w14:paraId="667858B8"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1F067C2"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BillDTO bill = </w:t>
      </w:r>
      <w:r w:rsidRPr="00713B55">
        <w:rPr>
          <w:rFonts w:ascii="Times New Roman" w:eastAsiaTheme="minorHAnsi" w:hAnsi="Times New Roman" w:cs="Times New Roman"/>
          <w:b w:val="0"/>
          <w:color w:val="0000FF"/>
          <w:sz w:val="19"/>
          <w:szCs w:val="19"/>
        </w:rPr>
        <w:t>new</w:t>
      </w:r>
      <w:r w:rsidRPr="00713B55">
        <w:rPr>
          <w:rFonts w:ascii="Times New Roman" w:eastAsiaTheme="minorHAnsi" w:hAnsi="Times New Roman" w:cs="Times New Roman"/>
          <w:b w:val="0"/>
          <w:color w:val="000000"/>
          <w:sz w:val="19"/>
          <w:szCs w:val="19"/>
        </w:rPr>
        <w:t xml:space="preserve"> BillDTO(item);</w:t>
      </w:r>
    </w:p>
    <w:p w14:paraId="6EC939F1"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listbill.Add</w:t>
      </w:r>
      <w:proofErr w:type="gramEnd"/>
      <w:r w:rsidRPr="00713B55">
        <w:rPr>
          <w:rFonts w:ascii="Times New Roman" w:eastAsiaTheme="minorHAnsi" w:hAnsi="Times New Roman" w:cs="Times New Roman"/>
          <w:b w:val="0"/>
          <w:color w:val="000000"/>
          <w:sz w:val="19"/>
          <w:szCs w:val="19"/>
        </w:rPr>
        <w:t>(bill);</w:t>
      </w:r>
    </w:p>
    <w:p w14:paraId="38C0C2CB"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55FDC37B"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return</w:t>
      </w:r>
      <w:r w:rsidRPr="00713B55">
        <w:rPr>
          <w:rFonts w:ascii="Times New Roman" w:eastAsiaTheme="minorHAnsi" w:hAnsi="Times New Roman" w:cs="Times New Roman"/>
          <w:b w:val="0"/>
          <w:color w:val="000000"/>
          <w:sz w:val="19"/>
          <w:szCs w:val="19"/>
        </w:rPr>
        <w:t xml:space="preserve"> listbill;</w:t>
      </w:r>
    </w:p>
    <w:p w14:paraId="0F615847" w14:textId="03412871" w:rsidR="00F21793" w:rsidRPr="00713B55" w:rsidRDefault="00F21793" w:rsidP="00F21793">
      <w:pPr>
        <w:rPr>
          <w:rFonts w:ascii="Times New Roman" w:hAnsi="Times New Roman" w:cs="Times New Roman"/>
        </w:rPr>
      </w:pPr>
      <w:r w:rsidRPr="00713B55">
        <w:rPr>
          <w:rFonts w:ascii="Times New Roman" w:eastAsiaTheme="minorHAnsi" w:hAnsi="Times New Roman" w:cs="Times New Roman"/>
          <w:b w:val="0"/>
          <w:color w:val="000000"/>
          <w:sz w:val="19"/>
          <w:szCs w:val="19"/>
        </w:rPr>
        <w:t xml:space="preserve">        }</w:t>
      </w:r>
    </w:p>
    <w:p w14:paraId="11FAFAE6" w14:textId="14E9D970" w:rsidR="00301689" w:rsidRPr="00713B55" w:rsidRDefault="00301689" w:rsidP="00F747A8">
      <w:pPr>
        <w:rPr>
          <w:rFonts w:ascii="Times New Roman" w:hAnsi="Times New Roman" w:cs="Times New Roman"/>
        </w:rPr>
      </w:pPr>
      <w:r w:rsidRPr="00713B55">
        <w:rPr>
          <w:rFonts w:ascii="Times New Roman" w:hAnsi="Times New Roman" w:cs="Times New Roman"/>
        </w:rPr>
        <w:t>B</w:t>
      </w:r>
      <w:r w:rsidR="002B7C9B" w:rsidRPr="00713B55">
        <w:rPr>
          <w:rFonts w:ascii="Times New Roman" w:hAnsi="Times New Roman" w:cs="Times New Roman"/>
        </w:rPr>
        <w:t>2</w:t>
      </w:r>
      <w:r w:rsidRPr="00713B55">
        <w:rPr>
          <w:rFonts w:ascii="Times New Roman" w:hAnsi="Times New Roman" w:cs="Times New Roman"/>
        </w:rPr>
        <w:t xml:space="preserve"> Ở Form </w:t>
      </w:r>
      <w:proofErr w:type="gramStart"/>
      <w:r w:rsidRPr="00713B55">
        <w:rPr>
          <w:rFonts w:ascii="Times New Roman" w:hAnsi="Times New Roman" w:cs="Times New Roman"/>
        </w:rPr>
        <w:t>Admin ,Tab</w:t>
      </w:r>
      <w:proofErr w:type="gramEnd"/>
      <w:r w:rsidRPr="00713B55">
        <w:rPr>
          <w:rFonts w:ascii="Times New Roman" w:hAnsi="Times New Roman" w:cs="Times New Roman"/>
        </w:rPr>
        <w:t xml:space="preserve"> Doanh thu ta thêm chức năng cho button Thống kê </w:t>
      </w:r>
    </w:p>
    <w:p w14:paraId="218519A4"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Loadlist(</w:t>
      </w:r>
      <w:proofErr w:type="gramEnd"/>
      <w:r w:rsidRPr="00713B55">
        <w:rPr>
          <w:rFonts w:ascii="Times New Roman" w:eastAsiaTheme="minorHAnsi" w:hAnsi="Times New Roman" w:cs="Times New Roman"/>
          <w:b w:val="0"/>
          <w:color w:val="000000"/>
          <w:sz w:val="19"/>
          <w:szCs w:val="19"/>
        </w:rPr>
        <w:t>DateTime checkin,DateTime checkout)</w:t>
      </w:r>
    </w:p>
    <w:p w14:paraId="0A357888"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405DA59D"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dataGridView1.DataSource = </w:t>
      </w:r>
      <w:proofErr w:type="gramStart"/>
      <w:r w:rsidRPr="00713B55">
        <w:rPr>
          <w:rFonts w:ascii="Times New Roman" w:eastAsiaTheme="minorHAnsi" w:hAnsi="Times New Roman" w:cs="Times New Roman"/>
          <w:b w:val="0"/>
          <w:color w:val="000000"/>
          <w:sz w:val="19"/>
          <w:szCs w:val="19"/>
        </w:rPr>
        <w:t>BillDAO.Instance.tongsoluong</w:t>
      </w:r>
      <w:proofErr w:type="gramEnd"/>
      <w:r w:rsidRPr="00713B55">
        <w:rPr>
          <w:rFonts w:ascii="Times New Roman" w:eastAsiaTheme="minorHAnsi" w:hAnsi="Times New Roman" w:cs="Times New Roman"/>
          <w:b w:val="0"/>
          <w:color w:val="000000"/>
          <w:sz w:val="19"/>
          <w:szCs w:val="19"/>
        </w:rPr>
        <w:t>();</w:t>
      </w:r>
    </w:p>
    <w:p w14:paraId="63A75851"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25F404ED"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private</w:t>
      </w:r>
      <w:r w:rsidRPr="00713B55">
        <w:rPr>
          <w:rFonts w:ascii="Times New Roman" w:eastAsiaTheme="minorHAnsi" w:hAnsi="Times New Roman" w:cs="Times New Roman"/>
          <w:b w:val="0"/>
          <w:color w:val="000000"/>
          <w:sz w:val="19"/>
          <w:szCs w:val="19"/>
        </w:rPr>
        <w:t xml:space="preserve"> </w:t>
      </w:r>
      <w:r w:rsidRPr="00713B55">
        <w:rPr>
          <w:rFonts w:ascii="Times New Roman" w:eastAsiaTheme="minorHAnsi" w:hAnsi="Times New Roman" w:cs="Times New Roman"/>
          <w:b w:val="0"/>
          <w:color w:val="0000FF"/>
          <w:sz w:val="19"/>
          <w:szCs w:val="19"/>
        </w:rPr>
        <w:t>void</w:t>
      </w:r>
      <w:r w:rsidRPr="00713B55">
        <w:rPr>
          <w:rFonts w:ascii="Times New Roman" w:eastAsiaTheme="minorHAnsi" w:hAnsi="Times New Roman" w:cs="Times New Roman"/>
          <w:b w:val="0"/>
          <w:color w:val="000000"/>
          <w:sz w:val="19"/>
          <w:szCs w:val="19"/>
        </w:rPr>
        <w:t xml:space="preserve"> btnThongKe_</w:t>
      </w:r>
      <w:proofErr w:type="gramStart"/>
      <w:r w:rsidRPr="00713B55">
        <w:rPr>
          <w:rFonts w:ascii="Times New Roman" w:eastAsiaTheme="minorHAnsi" w:hAnsi="Times New Roman" w:cs="Times New Roman"/>
          <w:b w:val="0"/>
          <w:color w:val="000000"/>
          <w:sz w:val="19"/>
          <w:szCs w:val="19"/>
        </w:rPr>
        <w:t>Click(</w:t>
      </w:r>
      <w:proofErr w:type="gramEnd"/>
      <w:r w:rsidRPr="00713B55">
        <w:rPr>
          <w:rFonts w:ascii="Times New Roman" w:eastAsiaTheme="minorHAnsi" w:hAnsi="Times New Roman" w:cs="Times New Roman"/>
          <w:b w:val="0"/>
          <w:color w:val="0000FF"/>
          <w:sz w:val="19"/>
          <w:szCs w:val="19"/>
        </w:rPr>
        <w:t>object</w:t>
      </w:r>
      <w:r w:rsidRPr="00713B55">
        <w:rPr>
          <w:rFonts w:ascii="Times New Roman" w:eastAsiaTheme="minorHAnsi" w:hAnsi="Times New Roman" w:cs="Times New Roman"/>
          <w:b w:val="0"/>
          <w:color w:val="000000"/>
          <w:sz w:val="19"/>
          <w:szCs w:val="19"/>
        </w:rPr>
        <w:t xml:space="preserve"> sender, EventArgs e)</w:t>
      </w:r>
    </w:p>
    <w:p w14:paraId="1D6DC859"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17ABC66A" w14:textId="77777777" w:rsidR="00F21793" w:rsidRPr="00713B55" w:rsidRDefault="00F21793" w:rsidP="00F21793">
      <w:pPr>
        <w:autoSpaceDE w:val="0"/>
        <w:autoSpaceDN w:val="0"/>
        <w:adjustRightInd w:val="0"/>
        <w:spacing w:line="240" w:lineRule="auto"/>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roofErr w:type="gramStart"/>
      <w:r w:rsidRPr="00713B55">
        <w:rPr>
          <w:rFonts w:ascii="Times New Roman" w:eastAsiaTheme="minorHAnsi" w:hAnsi="Times New Roman" w:cs="Times New Roman"/>
          <w:b w:val="0"/>
          <w:color w:val="000000"/>
          <w:sz w:val="19"/>
          <w:szCs w:val="19"/>
        </w:rPr>
        <w:t>Loadlist(</w:t>
      </w:r>
      <w:proofErr w:type="gramEnd"/>
      <w:r w:rsidRPr="00713B55">
        <w:rPr>
          <w:rFonts w:ascii="Times New Roman" w:eastAsiaTheme="minorHAnsi" w:hAnsi="Times New Roman" w:cs="Times New Roman"/>
          <w:b w:val="0"/>
          <w:color w:val="000000"/>
          <w:sz w:val="19"/>
          <w:szCs w:val="19"/>
        </w:rPr>
        <w:t>dateTimePicker1.Value, dateTimePicker2.Value);</w:t>
      </w:r>
    </w:p>
    <w:p w14:paraId="4CDB4443" w14:textId="07E4FFF1" w:rsidR="00301689" w:rsidRPr="00713B55" w:rsidRDefault="00F21793" w:rsidP="00F21793">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 xml:space="preserve">        }</w:t>
      </w:r>
    </w:p>
    <w:p w14:paraId="33ED122C" w14:textId="4D1888E5" w:rsidR="00F21793" w:rsidRPr="00713B55" w:rsidRDefault="00F21793" w:rsidP="00F21793">
      <w:pPr>
        <w:rPr>
          <w:rFonts w:ascii="Times New Roman" w:hAnsi="Times New Roman" w:cs="Times New Roman"/>
        </w:rPr>
      </w:pPr>
      <w:r w:rsidRPr="00713B55">
        <w:rPr>
          <w:rFonts w:ascii="Times New Roman" w:hAnsi="Times New Roman" w:cs="Times New Roman"/>
        </w:rPr>
        <w:t>B</w:t>
      </w:r>
      <w:r w:rsidR="002B7C9B" w:rsidRPr="00713B55">
        <w:rPr>
          <w:rFonts w:ascii="Times New Roman" w:hAnsi="Times New Roman" w:cs="Times New Roman"/>
        </w:rPr>
        <w:t>3</w:t>
      </w:r>
      <w:r w:rsidRPr="00713B55">
        <w:rPr>
          <w:rFonts w:ascii="Times New Roman" w:hAnsi="Times New Roman" w:cs="Times New Roman"/>
        </w:rPr>
        <w:t xml:space="preserve"> Design </w:t>
      </w:r>
      <w:proofErr w:type="gramStart"/>
      <w:r w:rsidRPr="00713B55">
        <w:rPr>
          <w:rFonts w:ascii="Times New Roman" w:hAnsi="Times New Roman" w:cs="Times New Roman"/>
        </w:rPr>
        <w:t>Form ,thêm</w:t>
      </w:r>
      <w:proofErr w:type="gramEnd"/>
      <w:r w:rsidRPr="00713B55">
        <w:rPr>
          <w:rFonts w:ascii="Times New Roman" w:hAnsi="Times New Roman" w:cs="Times New Roman"/>
        </w:rPr>
        <w:t xml:space="preserve"> phím tắt,tối ưu sử dụng</w:t>
      </w:r>
    </w:p>
    <w:p w14:paraId="515532AD" w14:textId="77777777" w:rsidR="00CC049A" w:rsidRPr="00713B55" w:rsidRDefault="00CC049A" w:rsidP="00F21793">
      <w:pPr>
        <w:pStyle w:val="Heading2"/>
        <w:spacing w:line="360" w:lineRule="auto"/>
        <w:rPr>
          <w:rFonts w:ascii="Times New Roman" w:hAnsi="Times New Roman" w:cs="Times New Roman"/>
          <w:sz w:val="26"/>
        </w:rPr>
      </w:pPr>
    </w:p>
    <w:p w14:paraId="09760D1C" w14:textId="44B0E530" w:rsidR="00F21793" w:rsidRPr="00713B55" w:rsidRDefault="00F21793" w:rsidP="00F21793">
      <w:pPr>
        <w:pStyle w:val="Heading2"/>
        <w:spacing w:line="360" w:lineRule="auto"/>
        <w:rPr>
          <w:rFonts w:ascii="Times New Roman" w:hAnsi="Times New Roman" w:cs="Times New Roman"/>
          <w:sz w:val="26"/>
        </w:rPr>
      </w:pPr>
      <w:bookmarkStart w:id="30" w:name="_Toc102161733"/>
      <w:r w:rsidRPr="00713B55">
        <w:rPr>
          <w:rFonts w:ascii="Times New Roman" w:hAnsi="Times New Roman" w:cs="Times New Roman"/>
          <w:sz w:val="26"/>
        </w:rPr>
        <w:t>5.2.3.2 THUẬT TOÁN FORM ADMIN TAB THỨC ĂN</w:t>
      </w:r>
      <w:bookmarkEnd w:id="30"/>
    </w:p>
    <w:p w14:paraId="193DCF8B" w14:textId="77777777" w:rsidR="00062792" w:rsidRPr="00713B55" w:rsidRDefault="00062792" w:rsidP="00062792">
      <w:pPr>
        <w:rPr>
          <w:rFonts w:ascii="Times New Roman" w:hAnsi="Times New Roman" w:cs="Times New Roman"/>
        </w:rPr>
      </w:pPr>
      <w:r w:rsidRPr="00713B55">
        <w:rPr>
          <w:rFonts w:ascii="Times New Roman" w:hAnsi="Times New Roman" w:cs="Times New Roman"/>
        </w:rPr>
        <w:t>B1 Tạo thêm và xem List Thức ăn</w:t>
      </w:r>
    </w:p>
    <w:p w14:paraId="58EC4447" w14:textId="77777777" w:rsidR="00062792" w:rsidRPr="00713B55" w:rsidRDefault="00062792" w:rsidP="00062792">
      <w:pPr>
        <w:rPr>
          <w:rFonts w:ascii="Times New Roman" w:hAnsi="Times New Roman" w:cs="Times New Roman"/>
          <w:color w:val="auto"/>
        </w:rPr>
      </w:pPr>
      <w:r w:rsidRPr="00713B55">
        <w:rPr>
          <w:rFonts w:ascii="Times New Roman" w:hAnsi="Times New Roman" w:cs="Times New Roman"/>
          <w:color w:val="auto"/>
        </w:rPr>
        <w:t>Ở tab Admin.cs:</w:t>
      </w:r>
    </w:p>
    <w:p w14:paraId="7B043AE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Loadcate()</w:t>
      </w:r>
    </w:p>
    <w:p w14:paraId="6C55557C"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20BD69A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List&lt;FoodCategoryDTO&gt; list = FoodCategoryDAO.Instance.GetCategory();</w:t>
      </w:r>
    </w:p>
    <w:p w14:paraId="1D8B5CB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cbthucan.DataSource = list;</w:t>
      </w:r>
    </w:p>
    <w:p w14:paraId="0671075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cbthucan.DisplayMember = </w:t>
      </w:r>
      <w:r w:rsidRPr="00713B55">
        <w:rPr>
          <w:rFonts w:ascii="Times New Roman" w:eastAsiaTheme="minorHAnsi" w:hAnsi="Times New Roman" w:cs="Times New Roman"/>
          <w:b w:val="0"/>
          <w:color w:val="A31515"/>
          <w:sz w:val="19"/>
          <w:szCs w:val="19"/>
          <w:lang w:val="vi-VN"/>
        </w:rPr>
        <w:t>"Name"</w:t>
      </w:r>
      <w:r w:rsidRPr="00713B55">
        <w:rPr>
          <w:rFonts w:ascii="Times New Roman" w:eastAsiaTheme="minorHAnsi" w:hAnsi="Times New Roman" w:cs="Times New Roman"/>
          <w:b w:val="0"/>
          <w:color w:val="000000"/>
          <w:sz w:val="19"/>
          <w:szCs w:val="19"/>
          <w:lang w:val="vi-VN"/>
        </w:rPr>
        <w:t>;</w:t>
      </w:r>
    </w:p>
    <w:p w14:paraId="393452AD" w14:textId="77777777" w:rsidR="00062792" w:rsidRPr="00713B55" w:rsidRDefault="00062792" w:rsidP="00062792">
      <w:pPr>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27549329"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lang w:val="vi-VN"/>
        </w:rPr>
        <w:t>private</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dgvfood_CellClick(</w:t>
      </w:r>
      <w:r w:rsidRPr="00713B55">
        <w:rPr>
          <w:rFonts w:ascii="Times New Roman" w:eastAsiaTheme="minorHAnsi" w:hAnsi="Times New Roman" w:cs="Times New Roman"/>
          <w:b w:val="0"/>
          <w:color w:val="0000FF"/>
          <w:sz w:val="19"/>
          <w:szCs w:val="19"/>
          <w:lang w:val="vi-VN"/>
        </w:rPr>
        <w:t>object</w:t>
      </w:r>
      <w:r w:rsidRPr="00713B55">
        <w:rPr>
          <w:rFonts w:ascii="Times New Roman" w:eastAsiaTheme="minorHAnsi" w:hAnsi="Times New Roman" w:cs="Times New Roman"/>
          <w:b w:val="0"/>
          <w:color w:val="000000"/>
          <w:sz w:val="19"/>
          <w:szCs w:val="19"/>
          <w:lang w:val="vi-VN"/>
        </w:rPr>
        <w:t xml:space="preserve"> sender, DataGridViewCellEventArgs e)</w:t>
      </w:r>
    </w:p>
    <w:p w14:paraId="729E5D5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406FBD7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8000"/>
          <w:sz w:val="19"/>
          <w:szCs w:val="19"/>
          <w:lang w:val="vi-VN"/>
        </w:rPr>
        <w:t>/*addfood.Enabled = false;*/</w:t>
      </w:r>
    </w:p>
    <w:p w14:paraId="19C3E5E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0B56C14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numrow = e.RowIndex;</w:t>
      </w:r>
    </w:p>
    <w:p w14:paraId="1A429BA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textid.Text = dgvfood.Rows[numrow].Cells[0].Value.ToString();</w:t>
      </w:r>
    </w:p>
    <w:p w14:paraId="08598EF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textfoodname.Text = dgvfood.Rows[numrow].Cells[1].Value.ToString();</w:t>
      </w:r>
    </w:p>
    <w:p w14:paraId="6ECD550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ct = dgvfood.Rows[numrow].Cells[2].Value.ToString();</w:t>
      </w:r>
    </w:p>
    <w:p w14:paraId="5644684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FoodCategoryDTO category = FoodCategoryDAO.Instance.GetCategoryid(</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.Parse(ct));</w:t>
      </w:r>
    </w:p>
    <w:p w14:paraId="196056C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cbthucan.Text = category.Name;</w:t>
      </w:r>
    </w:p>
    <w:p w14:paraId="1FED45D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textprice.Text = dgvfood.Rows[numrow].Cells[3].Value.ToString();</w:t>
      </w:r>
    </w:p>
    <w:p w14:paraId="6C9C27A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3DA9615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26085199" w14:textId="77777777" w:rsidR="00062792" w:rsidRPr="00713B55" w:rsidRDefault="00062792" w:rsidP="00062792">
      <w:pPr>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282F3240" w14:textId="77777777" w:rsidR="00062792" w:rsidRPr="00713B55" w:rsidRDefault="00062792" w:rsidP="00062792">
      <w:pPr>
        <w:rPr>
          <w:rFonts w:ascii="Times New Roman" w:eastAsiaTheme="minorHAnsi" w:hAnsi="Times New Roman" w:cs="Times New Roman"/>
          <w:b w:val="0"/>
          <w:color w:val="000000"/>
          <w:sz w:val="19"/>
          <w:szCs w:val="19"/>
        </w:rPr>
      </w:pPr>
      <w:r w:rsidRPr="00713B55">
        <w:rPr>
          <w:rFonts w:ascii="Times New Roman" w:eastAsiaTheme="minorHAnsi" w:hAnsi="Times New Roman" w:cs="Times New Roman"/>
          <w:b w:val="0"/>
          <w:color w:val="000000"/>
          <w:sz w:val="19"/>
          <w:szCs w:val="19"/>
        </w:rPr>
        <w:t>-THÊM Ở FoodCategoryDAO</w:t>
      </w:r>
    </w:p>
    <w:p w14:paraId="35A788A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FoodCategoryDTO GetCategoryName(</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name) </w:t>
      </w:r>
      <w:r w:rsidRPr="00713B55">
        <w:rPr>
          <w:rFonts w:ascii="Times New Roman" w:eastAsiaTheme="minorHAnsi" w:hAnsi="Times New Roman" w:cs="Times New Roman"/>
          <w:b w:val="0"/>
          <w:color w:val="008000"/>
          <w:sz w:val="19"/>
          <w:szCs w:val="19"/>
          <w:lang w:val="vi-VN"/>
        </w:rPr>
        <w:t>//Hien thi o tab thuc an</w:t>
      </w:r>
    </w:p>
    <w:p w14:paraId="773272D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656C8BD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FoodCategoryDTO categoryfood = </w:t>
      </w:r>
      <w:r w:rsidRPr="00713B55">
        <w:rPr>
          <w:rFonts w:ascii="Times New Roman" w:eastAsiaTheme="minorHAnsi" w:hAnsi="Times New Roman" w:cs="Times New Roman"/>
          <w:b w:val="0"/>
          <w:color w:val="0000FF"/>
          <w:sz w:val="19"/>
          <w:szCs w:val="19"/>
          <w:lang w:val="vi-VN"/>
        </w:rPr>
        <w:t>null</w:t>
      </w:r>
      <w:r w:rsidRPr="00713B55">
        <w:rPr>
          <w:rFonts w:ascii="Times New Roman" w:eastAsiaTheme="minorHAnsi" w:hAnsi="Times New Roman" w:cs="Times New Roman"/>
          <w:b w:val="0"/>
          <w:color w:val="000000"/>
          <w:sz w:val="19"/>
          <w:szCs w:val="19"/>
          <w:lang w:val="vi-VN"/>
        </w:rPr>
        <w:t>;</w:t>
      </w:r>
    </w:p>
    <w:p w14:paraId="103D293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sqlQuery = </w:t>
      </w:r>
      <w:r w:rsidRPr="00713B55">
        <w:rPr>
          <w:rFonts w:ascii="Times New Roman" w:eastAsiaTheme="minorHAnsi" w:hAnsi="Times New Roman" w:cs="Times New Roman"/>
          <w:b w:val="0"/>
          <w:color w:val="A31515"/>
          <w:sz w:val="19"/>
          <w:szCs w:val="19"/>
          <w:lang w:val="vi-VN"/>
        </w:rPr>
        <w:t>"SELECT* FROM FoodCategory WHERE name = N'"</w:t>
      </w:r>
      <w:r w:rsidRPr="00713B55">
        <w:rPr>
          <w:rFonts w:ascii="Times New Roman" w:eastAsiaTheme="minorHAnsi" w:hAnsi="Times New Roman" w:cs="Times New Roman"/>
          <w:b w:val="0"/>
          <w:color w:val="000000"/>
          <w:sz w:val="19"/>
          <w:szCs w:val="19"/>
          <w:lang w:val="vi-VN"/>
        </w:rPr>
        <w:t xml:space="preserve"> + name + </w:t>
      </w:r>
      <w:r w:rsidRPr="00713B55">
        <w:rPr>
          <w:rFonts w:ascii="Times New Roman" w:eastAsiaTheme="minorHAnsi" w:hAnsi="Times New Roman" w:cs="Times New Roman"/>
          <w:b w:val="0"/>
          <w:color w:val="A31515"/>
          <w:sz w:val="19"/>
          <w:szCs w:val="19"/>
          <w:lang w:val="vi-VN"/>
        </w:rPr>
        <w:t>" ' "</w:t>
      </w:r>
      <w:r w:rsidRPr="00713B55">
        <w:rPr>
          <w:rFonts w:ascii="Times New Roman" w:eastAsiaTheme="minorHAnsi" w:hAnsi="Times New Roman" w:cs="Times New Roman"/>
          <w:b w:val="0"/>
          <w:color w:val="000000"/>
          <w:sz w:val="19"/>
          <w:szCs w:val="19"/>
          <w:lang w:val="vi-VN"/>
        </w:rPr>
        <w:t>;</w:t>
      </w:r>
    </w:p>
    <w:p w14:paraId="1564189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DataTable data = ProvideDAO.Instance.ExcuteQuery(sqlQuery);</w:t>
      </w:r>
    </w:p>
    <w:p w14:paraId="3C0F8C3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foreach</w:t>
      </w:r>
      <w:r w:rsidRPr="00713B55">
        <w:rPr>
          <w:rFonts w:ascii="Times New Roman" w:eastAsiaTheme="minorHAnsi" w:hAnsi="Times New Roman" w:cs="Times New Roman"/>
          <w:b w:val="0"/>
          <w:color w:val="000000"/>
          <w:sz w:val="19"/>
          <w:szCs w:val="19"/>
          <w:lang w:val="vi-VN"/>
        </w:rPr>
        <w:t xml:space="preserve"> (DataRow item </w:t>
      </w:r>
      <w:r w:rsidRPr="00713B55">
        <w:rPr>
          <w:rFonts w:ascii="Times New Roman" w:eastAsiaTheme="minorHAnsi" w:hAnsi="Times New Roman" w:cs="Times New Roman"/>
          <w:b w:val="0"/>
          <w:color w:val="0000FF"/>
          <w:sz w:val="19"/>
          <w:szCs w:val="19"/>
          <w:lang w:val="vi-VN"/>
        </w:rPr>
        <w:t>in</w:t>
      </w:r>
      <w:r w:rsidRPr="00713B55">
        <w:rPr>
          <w:rFonts w:ascii="Times New Roman" w:eastAsiaTheme="minorHAnsi" w:hAnsi="Times New Roman" w:cs="Times New Roman"/>
          <w:b w:val="0"/>
          <w:color w:val="000000"/>
          <w:sz w:val="19"/>
          <w:szCs w:val="19"/>
          <w:lang w:val="vi-VN"/>
        </w:rPr>
        <w:t xml:space="preserve"> data.Rows)</w:t>
      </w:r>
    </w:p>
    <w:p w14:paraId="3B8287B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99CAB95"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categoryfood = </w:t>
      </w:r>
      <w:r w:rsidRPr="00713B55">
        <w:rPr>
          <w:rFonts w:ascii="Times New Roman" w:eastAsiaTheme="minorHAnsi" w:hAnsi="Times New Roman" w:cs="Times New Roman"/>
          <w:b w:val="0"/>
          <w:color w:val="0000FF"/>
          <w:sz w:val="19"/>
          <w:szCs w:val="19"/>
          <w:lang w:val="vi-VN"/>
        </w:rPr>
        <w:t>new</w:t>
      </w:r>
      <w:r w:rsidRPr="00713B55">
        <w:rPr>
          <w:rFonts w:ascii="Times New Roman" w:eastAsiaTheme="minorHAnsi" w:hAnsi="Times New Roman" w:cs="Times New Roman"/>
          <w:b w:val="0"/>
          <w:color w:val="000000"/>
          <w:sz w:val="19"/>
          <w:szCs w:val="19"/>
          <w:lang w:val="vi-VN"/>
        </w:rPr>
        <w:t xml:space="preserve"> FoodCategoryDTO(item);</w:t>
      </w:r>
    </w:p>
    <w:p w14:paraId="2A6F268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return</w:t>
      </w:r>
      <w:r w:rsidRPr="00713B55">
        <w:rPr>
          <w:rFonts w:ascii="Times New Roman" w:eastAsiaTheme="minorHAnsi" w:hAnsi="Times New Roman" w:cs="Times New Roman"/>
          <w:b w:val="0"/>
          <w:color w:val="000000"/>
          <w:sz w:val="19"/>
          <w:szCs w:val="19"/>
          <w:lang w:val="vi-VN"/>
        </w:rPr>
        <w:t xml:space="preserve"> categoryfood;</w:t>
      </w:r>
    </w:p>
    <w:p w14:paraId="0525FA1D"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CF8E1A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return</w:t>
      </w:r>
      <w:r w:rsidRPr="00713B55">
        <w:rPr>
          <w:rFonts w:ascii="Times New Roman" w:eastAsiaTheme="minorHAnsi" w:hAnsi="Times New Roman" w:cs="Times New Roman"/>
          <w:b w:val="0"/>
          <w:color w:val="000000"/>
          <w:sz w:val="19"/>
          <w:szCs w:val="19"/>
          <w:lang w:val="vi-VN"/>
        </w:rPr>
        <w:t xml:space="preserve"> categoryfood;</w:t>
      </w:r>
    </w:p>
    <w:p w14:paraId="12F6C46E" w14:textId="77777777" w:rsidR="00062792" w:rsidRPr="00713B55" w:rsidRDefault="00062792" w:rsidP="00062792">
      <w:pPr>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FDA58E0" w14:textId="7CDD420E" w:rsidR="00062792" w:rsidRPr="00713B55" w:rsidRDefault="00062792" w:rsidP="00062792">
      <w:pPr>
        <w:rPr>
          <w:rFonts w:ascii="Times New Roman" w:eastAsiaTheme="minorHAnsi" w:hAnsi="Times New Roman" w:cs="Times New Roman"/>
          <w:bCs/>
          <w:color w:val="auto"/>
          <w:szCs w:val="28"/>
        </w:rPr>
      </w:pPr>
      <w:r w:rsidRPr="00713B55">
        <w:rPr>
          <w:rFonts w:ascii="Times New Roman" w:eastAsiaTheme="minorHAnsi" w:hAnsi="Times New Roman" w:cs="Times New Roman"/>
          <w:bCs/>
          <w:color w:val="auto"/>
          <w:szCs w:val="28"/>
        </w:rPr>
        <w:t>Ở FoodDAO.cs</w:t>
      </w:r>
      <w:r w:rsidR="00C36A92" w:rsidRPr="00713B55">
        <w:rPr>
          <w:rFonts w:ascii="Times New Roman" w:eastAsiaTheme="minorHAnsi" w:hAnsi="Times New Roman" w:cs="Times New Roman"/>
          <w:bCs/>
          <w:color w:val="auto"/>
          <w:szCs w:val="28"/>
        </w:rPr>
        <w:t xml:space="preserve"> bố sung:</w:t>
      </w:r>
    </w:p>
    <w:p w14:paraId="16904399"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List&lt;FoodDTO&gt; GetFood()</w:t>
      </w:r>
    </w:p>
    <w:p w14:paraId="377DFD3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768803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 = </w:t>
      </w:r>
      <w:r w:rsidRPr="00713B55">
        <w:rPr>
          <w:rFonts w:ascii="Times New Roman" w:eastAsiaTheme="minorHAnsi" w:hAnsi="Times New Roman" w:cs="Times New Roman"/>
          <w:b w:val="0"/>
          <w:color w:val="A31515"/>
          <w:sz w:val="19"/>
          <w:szCs w:val="19"/>
          <w:lang w:val="vi-VN"/>
        </w:rPr>
        <w:t>"select * from food"</w:t>
      </w:r>
      <w:r w:rsidRPr="00713B55">
        <w:rPr>
          <w:rFonts w:ascii="Times New Roman" w:eastAsiaTheme="minorHAnsi" w:hAnsi="Times New Roman" w:cs="Times New Roman"/>
          <w:b w:val="0"/>
          <w:color w:val="000000"/>
          <w:sz w:val="19"/>
          <w:szCs w:val="19"/>
          <w:lang w:val="vi-VN"/>
        </w:rPr>
        <w:t>;</w:t>
      </w:r>
    </w:p>
    <w:p w14:paraId="7F0AEE1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List&lt;FoodDTO&gt; foodlist = </w:t>
      </w:r>
      <w:r w:rsidRPr="00713B55">
        <w:rPr>
          <w:rFonts w:ascii="Times New Roman" w:eastAsiaTheme="minorHAnsi" w:hAnsi="Times New Roman" w:cs="Times New Roman"/>
          <w:b w:val="0"/>
          <w:color w:val="0000FF"/>
          <w:sz w:val="19"/>
          <w:szCs w:val="19"/>
          <w:lang w:val="vi-VN"/>
        </w:rPr>
        <w:t>new</w:t>
      </w:r>
      <w:r w:rsidRPr="00713B55">
        <w:rPr>
          <w:rFonts w:ascii="Times New Roman" w:eastAsiaTheme="minorHAnsi" w:hAnsi="Times New Roman" w:cs="Times New Roman"/>
          <w:b w:val="0"/>
          <w:color w:val="000000"/>
          <w:sz w:val="19"/>
          <w:szCs w:val="19"/>
          <w:lang w:val="vi-VN"/>
        </w:rPr>
        <w:t xml:space="preserve"> List&lt;FoodDTO&gt;();</w:t>
      </w:r>
    </w:p>
    <w:p w14:paraId="615D6A0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DataTable data = ProvideDAO.Instance.ExcuteQuery(sql);</w:t>
      </w:r>
    </w:p>
    <w:p w14:paraId="57B9A83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foreach</w:t>
      </w:r>
      <w:r w:rsidRPr="00713B55">
        <w:rPr>
          <w:rFonts w:ascii="Times New Roman" w:eastAsiaTheme="minorHAnsi" w:hAnsi="Times New Roman" w:cs="Times New Roman"/>
          <w:b w:val="0"/>
          <w:color w:val="000000"/>
          <w:sz w:val="19"/>
          <w:szCs w:val="19"/>
          <w:lang w:val="vi-VN"/>
        </w:rPr>
        <w:t xml:space="preserve"> (DataRow item </w:t>
      </w:r>
      <w:r w:rsidRPr="00713B55">
        <w:rPr>
          <w:rFonts w:ascii="Times New Roman" w:eastAsiaTheme="minorHAnsi" w:hAnsi="Times New Roman" w:cs="Times New Roman"/>
          <w:b w:val="0"/>
          <w:color w:val="0000FF"/>
          <w:sz w:val="19"/>
          <w:szCs w:val="19"/>
          <w:lang w:val="vi-VN"/>
        </w:rPr>
        <w:t>in</w:t>
      </w:r>
      <w:r w:rsidRPr="00713B55">
        <w:rPr>
          <w:rFonts w:ascii="Times New Roman" w:eastAsiaTheme="minorHAnsi" w:hAnsi="Times New Roman" w:cs="Times New Roman"/>
          <w:b w:val="0"/>
          <w:color w:val="000000"/>
          <w:sz w:val="19"/>
          <w:szCs w:val="19"/>
          <w:lang w:val="vi-VN"/>
        </w:rPr>
        <w:t xml:space="preserve"> data.Rows)</w:t>
      </w:r>
    </w:p>
    <w:p w14:paraId="08775B1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65EE46A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FoodDTO category = </w:t>
      </w:r>
      <w:r w:rsidRPr="00713B55">
        <w:rPr>
          <w:rFonts w:ascii="Times New Roman" w:eastAsiaTheme="minorHAnsi" w:hAnsi="Times New Roman" w:cs="Times New Roman"/>
          <w:b w:val="0"/>
          <w:color w:val="0000FF"/>
          <w:sz w:val="19"/>
          <w:szCs w:val="19"/>
          <w:lang w:val="vi-VN"/>
        </w:rPr>
        <w:t>new</w:t>
      </w:r>
      <w:r w:rsidRPr="00713B55">
        <w:rPr>
          <w:rFonts w:ascii="Times New Roman" w:eastAsiaTheme="minorHAnsi" w:hAnsi="Times New Roman" w:cs="Times New Roman"/>
          <w:b w:val="0"/>
          <w:color w:val="000000"/>
          <w:sz w:val="19"/>
          <w:szCs w:val="19"/>
          <w:lang w:val="vi-VN"/>
        </w:rPr>
        <w:t xml:space="preserve"> FoodDTO(item);</w:t>
      </w:r>
    </w:p>
    <w:p w14:paraId="0119C246"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foodlist.Add(category);</w:t>
      </w:r>
    </w:p>
    <w:p w14:paraId="543EBB1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059C3C06"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return</w:t>
      </w:r>
      <w:r w:rsidRPr="00713B55">
        <w:rPr>
          <w:rFonts w:ascii="Times New Roman" w:eastAsiaTheme="minorHAnsi" w:hAnsi="Times New Roman" w:cs="Times New Roman"/>
          <w:b w:val="0"/>
          <w:color w:val="000000"/>
          <w:sz w:val="19"/>
          <w:szCs w:val="19"/>
          <w:lang w:val="vi-VN"/>
        </w:rPr>
        <w:t xml:space="preserve"> foodlist;</w:t>
      </w:r>
    </w:p>
    <w:p w14:paraId="55B768E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783F4A2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2F0C2F1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insertfood(</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name,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idCategory,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 xml:space="preserve"> price)</w:t>
      </w:r>
    </w:p>
    <w:p w14:paraId="0176F09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4AF911B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 = </w:t>
      </w:r>
      <w:r w:rsidRPr="00713B55">
        <w:rPr>
          <w:rFonts w:ascii="Times New Roman" w:eastAsiaTheme="minorHAnsi" w:hAnsi="Times New Roman" w:cs="Times New Roman"/>
          <w:b w:val="0"/>
          <w:color w:val="A31515"/>
          <w:sz w:val="19"/>
          <w:szCs w:val="19"/>
          <w:lang w:val="vi-VN"/>
        </w:rPr>
        <w:t>"INSERT INTO Food VALUES (N' "</w:t>
      </w:r>
      <w:r w:rsidRPr="00713B55">
        <w:rPr>
          <w:rFonts w:ascii="Times New Roman" w:eastAsiaTheme="minorHAnsi" w:hAnsi="Times New Roman" w:cs="Times New Roman"/>
          <w:b w:val="0"/>
          <w:color w:val="000000"/>
          <w:sz w:val="19"/>
          <w:szCs w:val="19"/>
          <w:lang w:val="vi-VN"/>
        </w:rPr>
        <w:t xml:space="preserve"> + name + </w:t>
      </w:r>
      <w:r w:rsidRPr="00713B55">
        <w:rPr>
          <w:rFonts w:ascii="Times New Roman" w:eastAsiaTheme="minorHAnsi" w:hAnsi="Times New Roman" w:cs="Times New Roman"/>
          <w:b w:val="0"/>
          <w:color w:val="A31515"/>
          <w:sz w:val="19"/>
          <w:szCs w:val="19"/>
          <w:lang w:val="vi-VN"/>
        </w:rPr>
        <w:t>" ', ' "</w:t>
      </w:r>
      <w:r w:rsidRPr="00713B55">
        <w:rPr>
          <w:rFonts w:ascii="Times New Roman" w:eastAsiaTheme="minorHAnsi" w:hAnsi="Times New Roman" w:cs="Times New Roman"/>
          <w:b w:val="0"/>
          <w:color w:val="000000"/>
          <w:sz w:val="19"/>
          <w:szCs w:val="19"/>
          <w:lang w:val="vi-VN"/>
        </w:rPr>
        <w:t xml:space="preserve"> + idCategory + </w:t>
      </w:r>
      <w:r w:rsidRPr="00713B55">
        <w:rPr>
          <w:rFonts w:ascii="Times New Roman" w:eastAsiaTheme="minorHAnsi" w:hAnsi="Times New Roman" w:cs="Times New Roman"/>
          <w:b w:val="0"/>
          <w:color w:val="A31515"/>
          <w:sz w:val="19"/>
          <w:szCs w:val="19"/>
          <w:lang w:val="vi-VN"/>
        </w:rPr>
        <w:t>" ' , ' "</w:t>
      </w:r>
      <w:r w:rsidRPr="00713B55">
        <w:rPr>
          <w:rFonts w:ascii="Times New Roman" w:eastAsiaTheme="minorHAnsi" w:hAnsi="Times New Roman" w:cs="Times New Roman"/>
          <w:b w:val="0"/>
          <w:color w:val="000000"/>
          <w:sz w:val="19"/>
          <w:szCs w:val="19"/>
          <w:lang w:val="vi-VN"/>
        </w:rPr>
        <w:t xml:space="preserve"> + price + </w:t>
      </w:r>
      <w:r w:rsidRPr="00713B55">
        <w:rPr>
          <w:rFonts w:ascii="Times New Roman" w:eastAsiaTheme="minorHAnsi" w:hAnsi="Times New Roman" w:cs="Times New Roman"/>
          <w:b w:val="0"/>
          <w:color w:val="A31515"/>
          <w:sz w:val="19"/>
          <w:szCs w:val="19"/>
          <w:lang w:val="vi-VN"/>
        </w:rPr>
        <w:t>" ') "</w:t>
      </w:r>
      <w:r w:rsidRPr="00713B55">
        <w:rPr>
          <w:rFonts w:ascii="Times New Roman" w:eastAsiaTheme="minorHAnsi" w:hAnsi="Times New Roman" w:cs="Times New Roman"/>
          <w:b w:val="0"/>
          <w:color w:val="000000"/>
          <w:sz w:val="19"/>
          <w:szCs w:val="19"/>
          <w:lang w:val="vi-VN"/>
        </w:rPr>
        <w:t>;</w:t>
      </w:r>
    </w:p>
    <w:p w14:paraId="5029AE8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ProvideDAO.Instance.ExcuteNonQuery(sql);</w:t>
      </w:r>
    </w:p>
    <w:p w14:paraId="6A18C7C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53B4341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updatefood(</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name,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idCategory,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 xml:space="preserve"> price,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w:t>
      </w:r>
    </w:p>
    <w:p w14:paraId="433F55A9"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6FC5FF2C"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lastRenderedPageBreak/>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 = </w:t>
      </w:r>
      <w:r w:rsidRPr="00713B55">
        <w:rPr>
          <w:rFonts w:ascii="Times New Roman" w:eastAsiaTheme="minorHAnsi" w:hAnsi="Times New Roman" w:cs="Times New Roman"/>
          <w:b w:val="0"/>
          <w:color w:val="A31515"/>
          <w:sz w:val="19"/>
          <w:szCs w:val="19"/>
          <w:lang w:val="vi-VN"/>
        </w:rPr>
        <w:t>"update Food set name = N' "</w:t>
      </w:r>
      <w:r w:rsidRPr="00713B55">
        <w:rPr>
          <w:rFonts w:ascii="Times New Roman" w:eastAsiaTheme="minorHAnsi" w:hAnsi="Times New Roman" w:cs="Times New Roman"/>
          <w:b w:val="0"/>
          <w:color w:val="000000"/>
          <w:sz w:val="19"/>
          <w:szCs w:val="19"/>
          <w:lang w:val="vi-VN"/>
        </w:rPr>
        <w:t xml:space="preserve"> + name + </w:t>
      </w:r>
      <w:r w:rsidRPr="00713B55">
        <w:rPr>
          <w:rFonts w:ascii="Times New Roman" w:eastAsiaTheme="minorHAnsi" w:hAnsi="Times New Roman" w:cs="Times New Roman"/>
          <w:b w:val="0"/>
          <w:color w:val="A31515"/>
          <w:sz w:val="19"/>
          <w:szCs w:val="19"/>
          <w:lang w:val="vi-VN"/>
        </w:rPr>
        <w:t>" ', idcategory= ' "</w:t>
      </w:r>
      <w:r w:rsidRPr="00713B55">
        <w:rPr>
          <w:rFonts w:ascii="Times New Roman" w:eastAsiaTheme="minorHAnsi" w:hAnsi="Times New Roman" w:cs="Times New Roman"/>
          <w:b w:val="0"/>
          <w:color w:val="000000"/>
          <w:sz w:val="19"/>
          <w:szCs w:val="19"/>
          <w:lang w:val="vi-VN"/>
        </w:rPr>
        <w:t xml:space="preserve"> + idCategory + </w:t>
      </w:r>
      <w:r w:rsidRPr="00713B55">
        <w:rPr>
          <w:rFonts w:ascii="Times New Roman" w:eastAsiaTheme="minorHAnsi" w:hAnsi="Times New Roman" w:cs="Times New Roman"/>
          <w:b w:val="0"/>
          <w:color w:val="A31515"/>
          <w:sz w:val="19"/>
          <w:szCs w:val="19"/>
          <w:lang w:val="vi-VN"/>
        </w:rPr>
        <w:t>" ' ,price =' "</w:t>
      </w:r>
      <w:r w:rsidRPr="00713B55">
        <w:rPr>
          <w:rFonts w:ascii="Times New Roman" w:eastAsiaTheme="minorHAnsi" w:hAnsi="Times New Roman" w:cs="Times New Roman"/>
          <w:b w:val="0"/>
          <w:color w:val="000000"/>
          <w:sz w:val="19"/>
          <w:szCs w:val="19"/>
          <w:lang w:val="vi-VN"/>
        </w:rPr>
        <w:t xml:space="preserve"> + price + </w:t>
      </w:r>
      <w:r w:rsidRPr="00713B55">
        <w:rPr>
          <w:rFonts w:ascii="Times New Roman" w:eastAsiaTheme="minorHAnsi" w:hAnsi="Times New Roman" w:cs="Times New Roman"/>
          <w:b w:val="0"/>
          <w:color w:val="A31515"/>
          <w:sz w:val="19"/>
          <w:szCs w:val="19"/>
          <w:lang w:val="vi-VN"/>
        </w:rPr>
        <w:t>" ' where id =  "</w:t>
      </w:r>
      <w:r w:rsidRPr="00713B55">
        <w:rPr>
          <w:rFonts w:ascii="Times New Roman" w:eastAsiaTheme="minorHAnsi" w:hAnsi="Times New Roman" w:cs="Times New Roman"/>
          <w:b w:val="0"/>
          <w:color w:val="000000"/>
          <w:sz w:val="19"/>
          <w:szCs w:val="19"/>
          <w:lang w:val="vi-VN"/>
        </w:rPr>
        <w:t xml:space="preserve"> +id;</w:t>
      </w:r>
    </w:p>
    <w:p w14:paraId="19DB1F7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ProvideDAO.Instance.ExcuteNonQuery(sql);</w:t>
      </w:r>
    </w:p>
    <w:p w14:paraId="0652E20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34B649E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GetUncheckFood(</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name )</w:t>
      </w:r>
    </w:p>
    <w:p w14:paraId="503D626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5DF4FA8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 = </w:t>
      </w:r>
      <w:r w:rsidRPr="00713B55">
        <w:rPr>
          <w:rFonts w:ascii="Times New Roman" w:eastAsiaTheme="minorHAnsi" w:hAnsi="Times New Roman" w:cs="Times New Roman"/>
          <w:b w:val="0"/>
          <w:color w:val="A31515"/>
          <w:sz w:val="19"/>
          <w:szCs w:val="19"/>
          <w:lang w:val="vi-VN"/>
        </w:rPr>
        <w:t>"select * from food where name =N'"</w:t>
      </w:r>
      <w:r w:rsidRPr="00713B55">
        <w:rPr>
          <w:rFonts w:ascii="Times New Roman" w:eastAsiaTheme="minorHAnsi" w:hAnsi="Times New Roman" w:cs="Times New Roman"/>
          <w:b w:val="0"/>
          <w:color w:val="000000"/>
          <w:sz w:val="19"/>
          <w:szCs w:val="19"/>
          <w:lang w:val="vi-VN"/>
        </w:rPr>
        <w:t>+name+</w:t>
      </w:r>
      <w:r w:rsidRPr="00713B55">
        <w:rPr>
          <w:rFonts w:ascii="Times New Roman" w:eastAsiaTheme="minorHAnsi" w:hAnsi="Times New Roman" w:cs="Times New Roman"/>
          <w:b w:val="0"/>
          <w:color w:val="A31515"/>
          <w:sz w:val="19"/>
          <w:szCs w:val="19"/>
          <w:lang w:val="vi-VN"/>
        </w:rPr>
        <w:t>"'"</w:t>
      </w:r>
      <w:r w:rsidRPr="00713B55">
        <w:rPr>
          <w:rFonts w:ascii="Times New Roman" w:eastAsiaTheme="minorHAnsi" w:hAnsi="Times New Roman" w:cs="Times New Roman"/>
          <w:b w:val="0"/>
          <w:color w:val="000000"/>
          <w:sz w:val="19"/>
          <w:szCs w:val="19"/>
          <w:lang w:val="vi-VN"/>
        </w:rPr>
        <w:t>;</w:t>
      </w:r>
    </w:p>
    <w:p w14:paraId="1A3D246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DataTable data = ProvideDAO.Instance.ExcuteQuery(sql);</w:t>
      </w:r>
    </w:p>
    <w:p w14:paraId="36AB59B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if</w:t>
      </w:r>
      <w:r w:rsidRPr="00713B55">
        <w:rPr>
          <w:rFonts w:ascii="Times New Roman" w:eastAsiaTheme="minorHAnsi" w:hAnsi="Times New Roman" w:cs="Times New Roman"/>
          <w:b w:val="0"/>
          <w:color w:val="000000"/>
          <w:sz w:val="19"/>
          <w:szCs w:val="19"/>
          <w:lang w:val="vi-VN"/>
        </w:rPr>
        <w:t xml:space="preserve"> (data.Rows.Count &gt; 0)</w:t>
      </w:r>
    </w:p>
    <w:p w14:paraId="669CAAF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2357095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FoodDTO foodname = </w:t>
      </w:r>
      <w:r w:rsidRPr="00713B55">
        <w:rPr>
          <w:rFonts w:ascii="Times New Roman" w:eastAsiaTheme="minorHAnsi" w:hAnsi="Times New Roman" w:cs="Times New Roman"/>
          <w:b w:val="0"/>
          <w:color w:val="0000FF"/>
          <w:sz w:val="19"/>
          <w:szCs w:val="19"/>
          <w:lang w:val="vi-VN"/>
        </w:rPr>
        <w:t>new</w:t>
      </w:r>
      <w:r w:rsidRPr="00713B55">
        <w:rPr>
          <w:rFonts w:ascii="Times New Roman" w:eastAsiaTheme="minorHAnsi" w:hAnsi="Times New Roman" w:cs="Times New Roman"/>
          <w:b w:val="0"/>
          <w:color w:val="000000"/>
          <w:sz w:val="19"/>
          <w:szCs w:val="19"/>
          <w:lang w:val="vi-VN"/>
        </w:rPr>
        <w:t xml:space="preserve"> FoodDTO(data.Rows[0]);</w:t>
      </w:r>
    </w:p>
    <w:p w14:paraId="5D0E190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return</w:t>
      </w:r>
      <w:r w:rsidRPr="00713B55">
        <w:rPr>
          <w:rFonts w:ascii="Times New Roman" w:eastAsiaTheme="minorHAnsi" w:hAnsi="Times New Roman" w:cs="Times New Roman"/>
          <w:b w:val="0"/>
          <w:color w:val="000000"/>
          <w:sz w:val="19"/>
          <w:szCs w:val="19"/>
          <w:lang w:val="vi-VN"/>
        </w:rPr>
        <w:t xml:space="preserve"> foodname.Id;</w:t>
      </w:r>
    </w:p>
    <w:p w14:paraId="00E249B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043342E9"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3D9A8C0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return</w:t>
      </w:r>
      <w:r w:rsidRPr="00713B55">
        <w:rPr>
          <w:rFonts w:ascii="Times New Roman" w:eastAsiaTheme="minorHAnsi" w:hAnsi="Times New Roman" w:cs="Times New Roman"/>
          <w:b w:val="0"/>
          <w:color w:val="000000"/>
          <w:sz w:val="19"/>
          <w:szCs w:val="19"/>
          <w:lang w:val="vi-VN"/>
        </w:rPr>
        <w:t xml:space="preserve"> -1;</w:t>
      </w:r>
    </w:p>
    <w:p w14:paraId="6CFBEF4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816560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public</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deletefood(</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w:t>
      </w:r>
    </w:p>
    <w:p w14:paraId="2BEDF945"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6380998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sql = </w:t>
      </w:r>
      <w:r w:rsidRPr="00713B55">
        <w:rPr>
          <w:rFonts w:ascii="Times New Roman" w:eastAsiaTheme="minorHAnsi" w:hAnsi="Times New Roman" w:cs="Times New Roman"/>
          <w:b w:val="0"/>
          <w:color w:val="A31515"/>
          <w:sz w:val="19"/>
          <w:szCs w:val="19"/>
          <w:lang w:val="vi-VN"/>
        </w:rPr>
        <w:t>"delete from Food where id ="</w:t>
      </w:r>
      <w:r w:rsidRPr="00713B55">
        <w:rPr>
          <w:rFonts w:ascii="Times New Roman" w:eastAsiaTheme="minorHAnsi" w:hAnsi="Times New Roman" w:cs="Times New Roman"/>
          <w:b w:val="0"/>
          <w:color w:val="000000"/>
          <w:sz w:val="19"/>
          <w:szCs w:val="19"/>
          <w:lang w:val="vi-VN"/>
        </w:rPr>
        <w:t xml:space="preserve"> + id;</w:t>
      </w:r>
    </w:p>
    <w:p w14:paraId="578F3C4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DataTable data = ProvideDAO.Instance.ExcuteQuery(sql);</w:t>
      </w:r>
    </w:p>
    <w:p w14:paraId="2D08D81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ProvideDAO.Instance.ExcuteNonQuery(sql);</w:t>
      </w:r>
    </w:p>
    <w:p w14:paraId="475607AD" w14:textId="77777777" w:rsidR="00062792" w:rsidRPr="00713B55" w:rsidRDefault="00062792" w:rsidP="00062792">
      <w:pPr>
        <w:rPr>
          <w:rFonts w:ascii="Times New Roman" w:eastAsiaTheme="minorHAnsi" w:hAnsi="Times New Roman" w:cs="Times New Roman"/>
          <w:bCs/>
          <w:color w:val="auto"/>
          <w:szCs w:val="28"/>
        </w:rPr>
      </w:pPr>
      <w:r w:rsidRPr="00713B55">
        <w:rPr>
          <w:rFonts w:ascii="Times New Roman" w:eastAsiaTheme="minorHAnsi" w:hAnsi="Times New Roman" w:cs="Times New Roman"/>
          <w:b w:val="0"/>
          <w:color w:val="000000"/>
          <w:sz w:val="19"/>
          <w:szCs w:val="19"/>
          <w:lang w:val="vi-VN"/>
        </w:rPr>
        <w:t xml:space="preserve">        }</w:t>
      </w:r>
    </w:p>
    <w:p w14:paraId="4A714938" w14:textId="77777777" w:rsidR="00062792" w:rsidRPr="00713B55" w:rsidRDefault="00062792" w:rsidP="00062792">
      <w:pPr>
        <w:rPr>
          <w:rFonts w:ascii="Times New Roman" w:hAnsi="Times New Roman" w:cs="Times New Roman"/>
        </w:rPr>
      </w:pPr>
      <w:r w:rsidRPr="00713B55">
        <w:rPr>
          <w:rFonts w:ascii="Times New Roman" w:hAnsi="Times New Roman" w:cs="Times New Roman"/>
        </w:rPr>
        <w:t>B2 Tạo các chức năng thêm sửa xóa xem trong TAB THỨC ĂN</w:t>
      </w:r>
    </w:p>
    <w:p w14:paraId="7712CD3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Cs/>
          <w:color w:val="auto"/>
          <w:sz w:val="19"/>
          <w:szCs w:val="19"/>
        </w:rPr>
      </w:pPr>
      <w:r w:rsidRPr="00713B55">
        <w:rPr>
          <w:rFonts w:ascii="Times New Roman" w:eastAsiaTheme="minorHAnsi" w:hAnsi="Times New Roman" w:cs="Times New Roman"/>
          <w:bCs/>
          <w:color w:val="auto"/>
          <w:sz w:val="19"/>
          <w:szCs w:val="19"/>
        </w:rPr>
        <w:t>NÚT THÊM:</w:t>
      </w:r>
    </w:p>
    <w:p w14:paraId="2757E26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rPr>
        <w:t xml:space="preserve"> </w:t>
      </w:r>
      <w:r w:rsidRPr="00713B55">
        <w:rPr>
          <w:rFonts w:ascii="Times New Roman" w:eastAsiaTheme="minorHAnsi" w:hAnsi="Times New Roman" w:cs="Times New Roman"/>
          <w:b w:val="0"/>
          <w:color w:val="0000FF"/>
          <w:sz w:val="19"/>
          <w:szCs w:val="19"/>
          <w:lang w:val="vi-VN"/>
        </w:rPr>
        <w:t>private</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button1_Click_1(</w:t>
      </w:r>
      <w:r w:rsidRPr="00713B55">
        <w:rPr>
          <w:rFonts w:ascii="Times New Roman" w:eastAsiaTheme="minorHAnsi" w:hAnsi="Times New Roman" w:cs="Times New Roman"/>
          <w:b w:val="0"/>
          <w:color w:val="0000FF"/>
          <w:sz w:val="19"/>
          <w:szCs w:val="19"/>
          <w:lang w:val="vi-VN"/>
        </w:rPr>
        <w:t>object</w:t>
      </w:r>
      <w:r w:rsidRPr="00713B55">
        <w:rPr>
          <w:rFonts w:ascii="Times New Roman" w:eastAsiaTheme="minorHAnsi" w:hAnsi="Times New Roman" w:cs="Times New Roman"/>
          <w:b w:val="0"/>
          <w:color w:val="000000"/>
          <w:sz w:val="19"/>
          <w:szCs w:val="19"/>
          <w:lang w:val="vi-VN"/>
        </w:rPr>
        <w:t xml:space="preserve"> sender, EventArgs e)</w:t>
      </w:r>
    </w:p>
    <w:p w14:paraId="7195ED1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FB6BEB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if</w:t>
      </w:r>
      <w:r w:rsidRPr="00713B55">
        <w:rPr>
          <w:rFonts w:ascii="Times New Roman" w:eastAsiaTheme="minorHAnsi" w:hAnsi="Times New Roman" w:cs="Times New Roman"/>
          <w:b w:val="0"/>
          <w:color w:val="000000"/>
          <w:sz w:val="19"/>
          <w:szCs w:val="19"/>
          <w:lang w:val="vi-VN"/>
        </w:rPr>
        <w:t xml:space="preserve"> (textfoodname.Text == </w:t>
      </w:r>
      <w:r w:rsidRPr="00713B55">
        <w:rPr>
          <w:rFonts w:ascii="Times New Roman" w:eastAsiaTheme="minorHAnsi" w:hAnsi="Times New Roman" w:cs="Times New Roman"/>
          <w:b w:val="0"/>
          <w:color w:val="A31515"/>
          <w:sz w:val="19"/>
          <w:szCs w:val="19"/>
          <w:lang w:val="vi-VN"/>
        </w:rPr>
        <w:t>""</w:t>
      </w:r>
      <w:r w:rsidRPr="00713B55">
        <w:rPr>
          <w:rFonts w:ascii="Times New Roman" w:eastAsiaTheme="minorHAnsi" w:hAnsi="Times New Roman" w:cs="Times New Roman"/>
          <w:b w:val="0"/>
          <w:color w:val="000000"/>
          <w:sz w:val="19"/>
          <w:szCs w:val="19"/>
          <w:lang w:val="vi-VN"/>
        </w:rPr>
        <w:t xml:space="preserve"> || textprice.Text == </w:t>
      </w:r>
      <w:r w:rsidRPr="00713B55">
        <w:rPr>
          <w:rFonts w:ascii="Times New Roman" w:eastAsiaTheme="minorHAnsi" w:hAnsi="Times New Roman" w:cs="Times New Roman"/>
          <w:b w:val="0"/>
          <w:color w:val="A31515"/>
          <w:sz w:val="19"/>
          <w:szCs w:val="19"/>
          <w:lang w:val="vi-VN"/>
        </w:rPr>
        <w:t>""</w:t>
      </w:r>
      <w:r w:rsidRPr="00713B55">
        <w:rPr>
          <w:rFonts w:ascii="Times New Roman" w:eastAsiaTheme="minorHAnsi" w:hAnsi="Times New Roman" w:cs="Times New Roman"/>
          <w:b w:val="0"/>
          <w:color w:val="000000"/>
          <w:sz w:val="19"/>
          <w:szCs w:val="19"/>
          <w:lang w:val="vi-VN"/>
        </w:rPr>
        <w:t>)</w:t>
      </w:r>
    </w:p>
    <w:p w14:paraId="40BE4CAA"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5F8FF0B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MessageBox.Show(</w:t>
      </w:r>
      <w:r w:rsidRPr="00713B55">
        <w:rPr>
          <w:rFonts w:ascii="Times New Roman" w:eastAsiaTheme="minorHAnsi" w:hAnsi="Times New Roman" w:cs="Times New Roman"/>
          <w:b w:val="0"/>
          <w:color w:val="A31515"/>
          <w:sz w:val="19"/>
          <w:szCs w:val="19"/>
          <w:lang w:val="vi-VN"/>
        </w:rPr>
        <w:t>"Tên Món hoặc Giá không được rỗng"</w:t>
      </w:r>
      <w:r w:rsidRPr="00713B55">
        <w:rPr>
          <w:rFonts w:ascii="Times New Roman" w:eastAsiaTheme="minorHAnsi" w:hAnsi="Times New Roman" w:cs="Times New Roman"/>
          <w:b w:val="0"/>
          <w:color w:val="000000"/>
          <w:sz w:val="19"/>
          <w:szCs w:val="19"/>
          <w:lang w:val="vi-VN"/>
        </w:rPr>
        <w:t>);</w:t>
      </w:r>
    </w:p>
    <w:p w14:paraId="3012B05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5802D55D"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else</w:t>
      </w:r>
    </w:p>
    <w:p w14:paraId="7FC024A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094A1826"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foodname = textfoodname.Text;</w:t>
      </w:r>
    </w:p>
    <w:p w14:paraId="7A8D0D64"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 xml:space="preserve"> price =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.Parse(textprice.Text);</w:t>
      </w:r>
    </w:p>
    <w:p w14:paraId="1047C04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FoodCategoryDTO category = FoodCategoryDAO.Instance.GetCategoryName(cbthucan.Text);</w:t>
      </w:r>
    </w:p>
    <w:p w14:paraId="2BA701BC"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idcategory = category.Id;</w:t>
      </w:r>
    </w:p>
    <w:p w14:paraId="40FA62C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p>
    <w:p w14:paraId="60ABA80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if</w:t>
      </w:r>
      <w:r w:rsidRPr="00713B55">
        <w:rPr>
          <w:rFonts w:ascii="Times New Roman" w:eastAsiaTheme="minorHAnsi" w:hAnsi="Times New Roman" w:cs="Times New Roman"/>
          <w:b w:val="0"/>
          <w:color w:val="000000"/>
          <w:sz w:val="19"/>
          <w:szCs w:val="19"/>
          <w:lang w:val="vi-VN"/>
        </w:rPr>
        <w:t xml:space="preserve"> (FoodDAO.Instance.GetUncheckFood(foodname) != -1)</w:t>
      </w:r>
    </w:p>
    <w:p w14:paraId="345A28E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01DFF246"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075E1E6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MessageBox.Show(</w:t>
      </w:r>
      <w:r w:rsidRPr="00713B55">
        <w:rPr>
          <w:rFonts w:ascii="Times New Roman" w:eastAsiaTheme="minorHAnsi" w:hAnsi="Times New Roman" w:cs="Times New Roman"/>
          <w:b w:val="0"/>
          <w:color w:val="A31515"/>
          <w:sz w:val="19"/>
          <w:szCs w:val="19"/>
          <w:lang w:val="vi-VN"/>
        </w:rPr>
        <w:t>"da co"</w:t>
      </w:r>
      <w:r w:rsidRPr="00713B55">
        <w:rPr>
          <w:rFonts w:ascii="Times New Roman" w:eastAsiaTheme="minorHAnsi" w:hAnsi="Times New Roman" w:cs="Times New Roman"/>
          <w:b w:val="0"/>
          <w:color w:val="000000"/>
          <w:sz w:val="19"/>
          <w:szCs w:val="19"/>
          <w:lang w:val="vi-VN"/>
        </w:rPr>
        <w:t>);</w:t>
      </w:r>
    </w:p>
    <w:p w14:paraId="40C221E1"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29A7CE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else</w:t>
      </w:r>
    </w:p>
    <w:p w14:paraId="2BB5D7F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A2A43D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FoodDAO.Instance.insertfood(foodname, idcategory, price);</w:t>
      </w:r>
    </w:p>
    <w:p w14:paraId="427982A5"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loadfood();</w:t>
      </w:r>
    </w:p>
    <w:p w14:paraId="4A95D16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08E3D1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1BCBA1A9" w14:textId="77777777" w:rsidR="00062792" w:rsidRPr="00713B55" w:rsidRDefault="00062792" w:rsidP="00062792">
      <w:pPr>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6E058A5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Cs/>
          <w:color w:val="auto"/>
          <w:sz w:val="19"/>
          <w:szCs w:val="19"/>
        </w:rPr>
      </w:pPr>
      <w:r w:rsidRPr="00713B55">
        <w:rPr>
          <w:rFonts w:ascii="Times New Roman" w:hAnsi="Times New Roman" w:cs="Times New Roman"/>
        </w:rPr>
        <w:t xml:space="preserve"> </w:t>
      </w:r>
      <w:r w:rsidRPr="00713B55">
        <w:rPr>
          <w:rFonts w:ascii="Times New Roman" w:eastAsiaTheme="minorHAnsi" w:hAnsi="Times New Roman" w:cs="Times New Roman"/>
          <w:bCs/>
          <w:color w:val="auto"/>
          <w:sz w:val="19"/>
          <w:szCs w:val="19"/>
        </w:rPr>
        <w:t>NÚT XÓA:</w:t>
      </w:r>
    </w:p>
    <w:p w14:paraId="6598088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private</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button3_Click(</w:t>
      </w:r>
      <w:r w:rsidRPr="00713B55">
        <w:rPr>
          <w:rFonts w:ascii="Times New Roman" w:eastAsiaTheme="minorHAnsi" w:hAnsi="Times New Roman" w:cs="Times New Roman"/>
          <w:b w:val="0"/>
          <w:color w:val="0000FF"/>
          <w:sz w:val="19"/>
          <w:szCs w:val="19"/>
          <w:lang w:val="vi-VN"/>
        </w:rPr>
        <w:t>object</w:t>
      </w:r>
      <w:r w:rsidRPr="00713B55">
        <w:rPr>
          <w:rFonts w:ascii="Times New Roman" w:eastAsiaTheme="minorHAnsi" w:hAnsi="Times New Roman" w:cs="Times New Roman"/>
          <w:b w:val="0"/>
          <w:color w:val="000000"/>
          <w:sz w:val="19"/>
          <w:szCs w:val="19"/>
          <w:lang w:val="vi-VN"/>
        </w:rPr>
        <w:t xml:space="preserve"> sender, EventArgs e)</w:t>
      </w:r>
    </w:p>
    <w:p w14:paraId="148D4C9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0BBEF866"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 =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.Parse(textid.Text);</w:t>
      </w:r>
    </w:p>
    <w:p w14:paraId="384C0A7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FoodDAO.Instance.deletefood(id);</w:t>
      </w:r>
    </w:p>
    <w:p w14:paraId="583B4868"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loadfood();</w:t>
      </w:r>
    </w:p>
    <w:p w14:paraId="7555A64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1D9E715"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Cs/>
          <w:color w:val="auto"/>
          <w:sz w:val="19"/>
          <w:szCs w:val="19"/>
        </w:rPr>
      </w:pPr>
      <w:r w:rsidRPr="00713B55">
        <w:rPr>
          <w:rFonts w:ascii="Times New Roman" w:eastAsiaTheme="minorHAnsi" w:hAnsi="Times New Roman" w:cs="Times New Roman"/>
          <w:bCs/>
          <w:color w:val="auto"/>
          <w:sz w:val="19"/>
          <w:szCs w:val="19"/>
        </w:rPr>
        <w:t>NÚT SỬA:</w:t>
      </w:r>
    </w:p>
    <w:p w14:paraId="4F830E6F"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FF"/>
          <w:sz w:val="19"/>
          <w:szCs w:val="19"/>
          <w:lang w:val="vi-VN"/>
        </w:rPr>
        <w:t>private</w:t>
      </w: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void</w:t>
      </w:r>
      <w:r w:rsidRPr="00713B55">
        <w:rPr>
          <w:rFonts w:ascii="Times New Roman" w:eastAsiaTheme="minorHAnsi" w:hAnsi="Times New Roman" w:cs="Times New Roman"/>
          <w:b w:val="0"/>
          <w:color w:val="000000"/>
          <w:sz w:val="19"/>
          <w:szCs w:val="19"/>
          <w:lang w:val="vi-VN"/>
        </w:rPr>
        <w:t xml:space="preserve"> buttonsua_Click(</w:t>
      </w:r>
      <w:r w:rsidRPr="00713B55">
        <w:rPr>
          <w:rFonts w:ascii="Times New Roman" w:eastAsiaTheme="minorHAnsi" w:hAnsi="Times New Roman" w:cs="Times New Roman"/>
          <w:b w:val="0"/>
          <w:color w:val="0000FF"/>
          <w:sz w:val="19"/>
          <w:szCs w:val="19"/>
          <w:lang w:val="vi-VN"/>
        </w:rPr>
        <w:t>object</w:t>
      </w:r>
      <w:r w:rsidRPr="00713B55">
        <w:rPr>
          <w:rFonts w:ascii="Times New Roman" w:eastAsiaTheme="minorHAnsi" w:hAnsi="Times New Roman" w:cs="Times New Roman"/>
          <w:b w:val="0"/>
          <w:color w:val="000000"/>
          <w:sz w:val="19"/>
          <w:szCs w:val="19"/>
          <w:lang w:val="vi-VN"/>
        </w:rPr>
        <w:t xml:space="preserve"> sender, EventArgs e)</w:t>
      </w:r>
    </w:p>
    <w:p w14:paraId="71CD9143"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p>
    <w:p w14:paraId="764AA87B"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 = Int32.Parse(textid.Text);</w:t>
      </w:r>
    </w:p>
    <w:p w14:paraId="292E5B50"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string</w:t>
      </w:r>
      <w:r w:rsidRPr="00713B55">
        <w:rPr>
          <w:rFonts w:ascii="Times New Roman" w:eastAsiaTheme="minorHAnsi" w:hAnsi="Times New Roman" w:cs="Times New Roman"/>
          <w:b w:val="0"/>
          <w:color w:val="000000"/>
          <w:sz w:val="19"/>
          <w:szCs w:val="19"/>
          <w:lang w:val="vi-VN"/>
        </w:rPr>
        <w:t xml:space="preserve"> foodname = textfoodname.Text;</w:t>
      </w:r>
    </w:p>
    <w:p w14:paraId="7271E3CD"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 xml:space="preserve"> price = </w:t>
      </w:r>
      <w:r w:rsidRPr="00713B55">
        <w:rPr>
          <w:rFonts w:ascii="Times New Roman" w:eastAsiaTheme="minorHAnsi" w:hAnsi="Times New Roman" w:cs="Times New Roman"/>
          <w:b w:val="0"/>
          <w:color w:val="0000FF"/>
          <w:sz w:val="19"/>
          <w:szCs w:val="19"/>
          <w:lang w:val="vi-VN"/>
        </w:rPr>
        <w:t>float</w:t>
      </w:r>
      <w:r w:rsidRPr="00713B55">
        <w:rPr>
          <w:rFonts w:ascii="Times New Roman" w:eastAsiaTheme="minorHAnsi" w:hAnsi="Times New Roman" w:cs="Times New Roman"/>
          <w:b w:val="0"/>
          <w:color w:val="000000"/>
          <w:sz w:val="19"/>
          <w:szCs w:val="19"/>
          <w:lang w:val="vi-VN"/>
        </w:rPr>
        <w:t>.Parse(textprice.Text);</w:t>
      </w:r>
    </w:p>
    <w:p w14:paraId="163D2437"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FoodCategoryDTO catepgory = FoodCategoryDAO.Instance.GetCategoryName(cbthucan.Text);</w:t>
      </w:r>
    </w:p>
    <w:p w14:paraId="42A30575"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w:t>
      </w:r>
      <w:r w:rsidRPr="00713B55">
        <w:rPr>
          <w:rFonts w:ascii="Times New Roman" w:eastAsiaTheme="minorHAnsi" w:hAnsi="Times New Roman" w:cs="Times New Roman"/>
          <w:b w:val="0"/>
          <w:color w:val="0000FF"/>
          <w:sz w:val="19"/>
          <w:szCs w:val="19"/>
          <w:lang w:val="vi-VN"/>
        </w:rPr>
        <w:t>int</w:t>
      </w:r>
      <w:r w:rsidRPr="00713B55">
        <w:rPr>
          <w:rFonts w:ascii="Times New Roman" w:eastAsiaTheme="minorHAnsi" w:hAnsi="Times New Roman" w:cs="Times New Roman"/>
          <w:b w:val="0"/>
          <w:color w:val="000000"/>
          <w:sz w:val="19"/>
          <w:szCs w:val="19"/>
          <w:lang w:val="vi-VN"/>
        </w:rPr>
        <w:t xml:space="preserve"> idcategory = catepgory.Id;</w:t>
      </w:r>
    </w:p>
    <w:p w14:paraId="03152B2E"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lastRenderedPageBreak/>
        <w:t xml:space="preserve">            FoodDAO.Instance.updatefood(foodname, idcategory, price, id);</w:t>
      </w:r>
    </w:p>
    <w:p w14:paraId="5E2636BC"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 w:val="0"/>
          <w:color w:val="000000"/>
          <w:sz w:val="19"/>
          <w:szCs w:val="19"/>
          <w:lang w:val="vi-VN"/>
        </w:rPr>
      </w:pPr>
      <w:r w:rsidRPr="00713B55">
        <w:rPr>
          <w:rFonts w:ascii="Times New Roman" w:eastAsiaTheme="minorHAnsi" w:hAnsi="Times New Roman" w:cs="Times New Roman"/>
          <w:b w:val="0"/>
          <w:color w:val="000000"/>
          <w:sz w:val="19"/>
          <w:szCs w:val="19"/>
          <w:lang w:val="vi-VN"/>
        </w:rPr>
        <w:t xml:space="preserve">            loadfood();</w:t>
      </w:r>
    </w:p>
    <w:p w14:paraId="7B0EBEE2" w14:textId="77777777" w:rsidR="00062792" w:rsidRPr="00713B55" w:rsidRDefault="00062792" w:rsidP="00062792">
      <w:pPr>
        <w:autoSpaceDE w:val="0"/>
        <w:autoSpaceDN w:val="0"/>
        <w:adjustRightInd w:val="0"/>
        <w:spacing w:line="240" w:lineRule="auto"/>
        <w:rPr>
          <w:rFonts w:ascii="Times New Roman" w:eastAsiaTheme="minorHAnsi" w:hAnsi="Times New Roman" w:cs="Times New Roman"/>
          <w:bCs/>
          <w:color w:val="auto"/>
          <w:sz w:val="19"/>
          <w:szCs w:val="19"/>
        </w:rPr>
      </w:pPr>
      <w:r w:rsidRPr="00713B55">
        <w:rPr>
          <w:rFonts w:ascii="Times New Roman" w:eastAsiaTheme="minorHAnsi" w:hAnsi="Times New Roman" w:cs="Times New Roman"/>
          <w:b w:val="0"/>
          <w:color w:val="000000"/>
          <w:sz w:val="19"/>
          <w:szCs w:val="19"/>
          <w:lang w:val="vi-VN"/>
        </w:rPr>
        <w:t xml:space="preserve">        }</w:t>
      </w:r>
    </w:p>
    <w:p w14:paraId="4FC37A76" w14:textId="77777777" w:rsidR="00062792" w:rsidRPr="00713B55" w:rsidRDefault="00062792" w:rsidP="00062792">
      <w:pPr>
        <w:rPr>
          <w:rFonts w:ascii="Times New Roman" w:hAnsi="Times New Roman" w:cs="Times New Roman"/>
        </w:rPr>
      </w:pPr>
    </w:p>
    <w:p w14:paraId="07F1C0F2" w14:textId="743987CF" w:rsidR="00353B5B" w:rsidRPr="00713B55" w:rsidRDefault="00353B5B" w:rsidP="00353B5B">
      <w:pPr>
        <w:pStyle w:val="Heading2"/>
        <w:spacing w:line="360" w:lineRule="auto"/>
        <w:rPr>
          <w:rFonts w:ascii="Times New Roman" w:hAnsi="Times New Roman" w:cs="Times New Roman"/>
          <w:sz w:val="26"/>
        </w:rPr>
      </w:pPr>
      <w:bookmarkStart w:id="31" w:name="_Toc102161734"/>
      <w:r w:rsidRPr="00713B55">
        <w:rPr>
          <w:rFonts w:ascii="Times New Roman" w:hAnsi="Times New Roman" w:cs="Times New Roman"/>
          <w:sz w:val="26"/>
        </w:rPr>
        <w:t>5.2.3.3 THUẬT TOÁN FORM ADMIN TAB DANH MỤC</w:t>
      </w:r>
      <w:bookmarkEnd w:id="31"/>
    </w:p>
    <w:p w14:paraId="5A3188AA" w14:textId="69B6B8C5" w:rsidR="00353B5B" w:rsidRPr="00713B55" w:rsidRDefault="00353B5B" w:rsidP="00353B5B">
      <w:pPr>
        <w:rPr>
          <w:rFonts w:ascii="Times New Roman" w:hAnsi="Times New Roman" w:cs="Times New Roman"/>
          <w:b w:val="0"/>
        </w:rPr>
      </w:pPr>
      <w:r w:rsidRPr="00713B55">
        <w:rPr>
          <w:rFonts w:ascii="Times New Roman" w:hAnsi="Times New Roman" w:cs="Times New Roman"/>
          <w:b w:val="0"/>
        </w:rPr>
        <w:t>Tương tự 5.2.3.2</w:t>
      </w:r>
    </w:p>
    <w:p w14:paraId="6083B8E3" w14:textId="1FAC37C0" w:rsidR="00353B5B" w:rsidRPr="00713B55" w:rsidRDefault="00353B5B" w:rsidP="00353B5B">
      <w:pPr>
        <w:pStyle w:val="Heading2"/>
        <w:spacing w:line="360" w:lineRule="auto"/>
        <w:rPr>
          <w:rFonts w:ascii="Times New Roman" w:hAnsi="Times New Roman" w:cs="Times New Roman"/>
          <w:sz w:val="26"/>
        </w:rPr>
      </w:pPr>
      <w:bookmarkStart w:id="32" w:name="_Toc102161735"/>
      <w:r w:rsidRPr="00713B55">
        <w:rPr>
          <w:rFonts w:ascii="Times New Roman" w:hAnsi="Times New Roman" w:cs="Times New Roman"/>
          <w:sz w:val="26"/>
        </w:rPr>
        <w:t>5.2.3.4 THUẬT TOÁN FORM ADMIN TAB BÀN ĂN</w:t>
      </w:r>
      <w:bookmarkEnd w:id="32"/>
    </w:p>
    <w:p w14:paraId="2E51A6C6" w14:textId="77777777" w:rsidR="00353B5B" w:rsidRPr="00713B55" w:rsidRDefault="00353B5B" w:rsidP="00353B5B">
      <w:pPr>
        <w:rPr>
          <w:rFonts w:ascii="Times New Roman" w:hAnsi="Times New Roman" w:cs="Times New Roman"/>
          <w:b w:val="0"/>
        </w:rPr>
      </w:pPr>
      <w:r w:rsidRPr="00713B55">
        <w:rPr>
          <w:rFonts w:ascii="Times New Roman" w:hAnsi="Times New Roman" w:cs="Times New Roman"/>
          <w:b w:val="0"/>
        </w:rPr>
        <w:t>Tương tự 5.2.3.2</w:t>
      </w:r>
    </w:p>
    <w:p w14:paraId="2CE37D7B" w14:textId="77777777" w:rsidR="00353B5B" w:rsidRPr="00713B55" w:rsidRDefault="00353B5B" w:rsidP="00353B5B">
      <w:pPr>
        <w:rPr>
          <w:rFonts w:ascii="Times New Roman" w:hAnsi="Times New Roman" w:cs="Times New Roman"/>
        </w:rPr>
      </w:pPr>
    </w:p>
    <w:p w14:paraId="3858C66A" w14:textId="0D77B5EA" w:rsidR="00353B5B" w:rsidRPr="00713B55" w:rsidRDefault="00353B5B" w:rsidP="00353B5B">
      <w:pPr>
        <w:pStyle w:val="Heading2"/>
        <w:spacing w:line="360" w:lineRule="auto"/>
        <w:rPr>
          <w:rFonts w:ascii="Times New Roman" w:hAnsi="Times New Roman" w:cs="Times New Roman"/>
          <w:sz w:val="26"/>
        </w:rPr>
      </w:pPr>
      <w:bookmarkStart w:id="33" w:name="_Toc102161736"/>
      <w:r w:rsidRPr="00713B55">
        <w:rPr>
          <w:rFonts w:ascii="Times New Roman" w:hAnsi="Times New Roman" w:cs="Times New Roman"/>
          <w:sz w:val="26"/>
        </w:rPr>
        <w:t>5.2.3.5 THUẬT TOÁN FORM ADMIN TAB TÀI KHOẢN</w:t>
      </w:r>
      <w:bookmarkEnd w:id="33"/>
    </w:p>
    <w:p w14:paraId="10A16E20" w14:textId="77777777" w:rsidR="00353B5B" w:rsidRPr="00713B55" w:rsidRDefault="00353B5B" w:rsidP="00353B5B">
      <w:pPr>
        <w:rPr>
          <w:rFonts w:ascii="Times New Roman" w:hAnsi="Times New Roman" w:cs="Times New Roman"/>
          <w:b w:val="0"/>
        </w:rPr>
      </w:pPr>
      <w:r w:rsidRPr="00713B55">
        <w:rPr>
          <w:rFonts w:ascii="Times New Roman" w:hAnsi="Times New Roman" w:cs="Times New Roman"/>
          <w:b w:val="0"/>
        </w:rPr>
        <w:t>Tương tự 5.2.3.2</w:t>
      </w:r>
    </w:p>
    <w:p w14:paraId="448A81C6" w14:textId="77777777" w:rsidR="00353B5B" w:rsidRPr="00713B55" w:rsidRDefault="00353B5B" w:rsidP="00353B5B">
      <w:pPr>
        <w:rPr>
          <w:rFonts w:ascii="Times New Roman" w:hAnsi="Times New Roman" w:cs="Times New Roman"/>
        </w:rPr>
      </w:pPr>
    </w:p>
    <w:p w14:paraId="4E9EF65A" w14:textId="1C0A6DAF" w:rsidR="00353B5B" w:rsidRPr="00713B55" w:rsidRDefault="00353B5B" w:rsidP="00353B5B">
      <w:pPr>
        <w:pStyle w:val="Heading2"/>
        <w:spacing w:line="360" w:lineRule="auto"/>
        <w:rPr>
          <w:rFonts w:ascii="Times New Roman" w:hAnsi="Times New Roman" w:cs="Times New Roman"/>
          <w:sz w:val="26"/>
        </w:rPr>
      </w:pPr>
      <w:bookmarkStart w:id="34" w:name="_Toc102161737"/>
      <w:r w:rsidRPr="00713B55">
        <w:rPr>
          <w:rFonts w:ascii="Times New Roman" w:hAnsi="Times New Roman" w:cs="Times New Roman"/>
          <w:sz w:val="26"/>
        </w:rPr>
        <w:t>5.2.3.6 THUẬT TOÁN FORM ADMIN TAB NHÂN VIÊN</w:t>
      </w:r>
      <w:bookmarkEnd w:id="34"/>
    </w:p>
    <w:p w14:paraId="4DA9BD1D" w14:textId="77777777" w:rsidR="00353B5B" w:rsidRPr="00713B55" w:rsidRDefault="00353B5B" w:rsidP="00353B5B">
      <w:pPr>
        <w:rPr>
          <w:rFonts w:ascii="Times New Roman" w:hAnsi="Times New Roman" w:cs="Times New Roman"/>
          <w:b w:val="0"/>
        </w:rPr>
      </w:pPr>
      <w:r w:rsidRPr="00713B55">
        <w:rPr>
          <w:rFonts w:ascii="Times New Roman" w:hAnsi="Times New Roman" w:cs="Times New Roman"/>
          <w:b w:val="0"/>
        </w:rPr>
        <w:t>Tương tự 5.2.3.2</w:t>
      </w:r>
    </w:p>
    <w:p w14:paraId="571EA4EB" w14:textId="77777777" w:rsidR="00353B5B" w:rsidRPr="00713B55" w:rsidRDefault="00353B5B" w:rsidP="00353B5B">
      <w:pPr>
        <w:rPr>
          <w:rFonts w:ascii="Times New Roman" w:hAnsi="Times New Roman" w:cs="Times New Roman"/>
        </w:rPr>
      </w:pPr>
    </w:p>
    <w:p w14:paraId="161135A9" w14:textId="77777777" w:rsidR="00F21793" w:rsidRPr="00713B55" w:rsidRDefault="00F21793" w:rsidP="00F21793">
      <w:pPr>
        <w:rPr>
          <w:rFonts w:ascii="Times New Roman" w:hAnsi="Times New Roman" w:cs="Times New Roman"/>
        </w:rPr>
      </w:pPr>
    </w:p>
    <w:p w14:paraId="773B663D" w14:textId="77777777" w:rsidR="00F21793" w:rsidRPr="00713B55" w:rsidRDefault="00F21793" w:rsidP="00F21793">
      <w:pPr>
        <w:rPr>
          <w:rFonts w:ascii="Times New Roman" w:hAnsi="Times New Roman" w:cs="Times New Roman"/>
        </w:rPr>
      </w:pPr>
    </w:p>
    <w:p w14:paraId="02749763" w14:textId="77777777" w:rsidR="00713B55" w:rsidRDefault="00713B55" w:rsidP="0069627D">
      <w:pPr>
        <w:pStyle w:val="Heading1"/>
        <w:spacing w:line="360" w:lineRule="auto"/>
        <w:rPr>
          <w:rFonts w:ascii="Times New Roman" w:hAnsi="Times New Roman" w:cs="Times New Roman"/>
          <w:sz w:val="26"/>
          <w:szCs w:val="26"/>
        </w:rPr>
      </w:pPr>
      <w:bookmarkStart w:id="35" w:name="_Toc102161738"/>
    </w:p>
    <w:p w14:paraId="60282D72" w14:textId="0A01CF26" w:rsidR="0069627D" w:rsidRPr="00713B55" w:rsidRDefault="0069627D" w:rsidP="0069627D">
      <w:pPr>
        <w:pStyle w:val="Heading1"/>
        <w:spacing w:line="360" w:lineRule="auto"/>
        <w:rPr>
          <w:rFonts w:ascii="Times New Roman" w:hAnsi="Times New Roman" w:cs="Times New Roman"/>
          <w:sz w:val="26"/>
          <w:szCs w:val="26"/>
        </w:rPr>
      </w:pPr>
      <w:r w:rsidRPr="00713B55">
        <w:rPr>
          <w:rFonts w:ascii="Times New Roman" w:hAnsi="Times New Roman" w:cs="Times New Roman"/>
          <w:sz w:val="26"/>
          <w:szCs w:val="26"/>
        </w:rPr>
        <w:t>V</w:t>
      </w:r>
      <w:r w:rsidR="00713B55">
        <w:rPr>
          <w:rFonts w:ascii="Times New Roman" w:hAnsi="Times New Roman" w:cs="Times New Roman"/>
          <w:sz w:val="26"/>
          <w:szCs w:val="26"/>
        </w:rPr>
        <w:t>I</w:t>
      </w:r>
      <w:r w:rsidRPr="00713B55">
        <w:rPr>
          <w:rFonts w:ascii="Times New Roman" w:hAnsi="Times New Roman" w:cs="Times New Roman"/>
          <w:sz w:val="26"/>
          <w:szCs w:val="26"/>
        </w:rPr>
        <w:t>/. KIỂM THỬ CHƯƠNG TRÌNH</w:t>
      </w:r>
      <w:bookmarkEnd w:id="35"/>
    </w:p>
    <w:p w14:paraId="3F737E86" w14:textId="6BEE9B61" w:rsidR="0069627D" w:rsidRPr="00713B55" w:rsidRDefault="00C13E11" w:rsidP="00C13E11">
      <w:pPr>
        <w:pStyle w:val="Heading2"/>
        <w:spacing w:line="360" w:lineRule="auto"/>
        <w:rPr>
          <w:rFonts w:ascii="Times New Roman" w:hAnsi="Times New Roman" w:cs="Times New Roman"/>
          <w:sz w:val="26"/>
        </w:rPr>
      </w:pPr>
      <w:bookmarkStart w:id="36" w:name="_Toc102161739"/>
      <w:r w:rsidRPr="00713B55">
        <w:rPr>
          <w:rFonts w:ascii="Times New Roman" w:hAnsi="Times New Roman" w:cs="Times New Roman"/>
          <w:sz w:val="26"/>
        </w:rPr>
        <w:t>6.1 FORM LOGIN</w:t>
      </w:r>
      <w:bookmarkEnd w:id="36"/>
    </w:p>
    <w:p w14:paraId="109B8D9E" w14:textId="4A219DB6" w:rsidR="005D690F" w:rsidRPr="00713B55" w:rsidRDefault="00C13E11" w:rsidP="005D690F">
      <w:pPr>
        <w:rPr>
          <w:rFonts w:ascii="Times New Roman" w:hAnsi="Times New Roman" w:cs="Times New Roman"/>
        </w:rPr>
      </w:pPr>
      <w:bookmarkStart w:id="37" w:name="_GoBack"/>
      <w:bookmarkEnd w:id="37"/>
      <w:r w:rsidRPr="00713B55">
        <w:rPr>
          <w:rFonts w:ascii="Times New Roman" w:hAnsi="Times New Roman" w:cs="Times New Roman"/>
          <w:noProof/>
        </w:rPr>
        <w:drawing>
          <wp:inline distT="0" distB="0" distL="0" distR="0" wp14:anchorId="06AC292F" wp14:editId="14632FAB">
            <wp:extent cx="461010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A02535.tmp"/>
                    <pic:cNvPicPr/>
                  </pic:nvPicPr>
                  <pic:blipFill>
                    <a:blip r:embed="rId25">
                      <a:extLst>
                        <a:ext uri="{28A0092B-C50C-407E-A947-70E740481C1C}">
                          <a14:useLocalDpi xmlns:a14="http://schemas.microsoft.com/office/drawing/2010/main" val="0"/>
                        </a:ext>
                      </a:extLst>
                    </a:blip>
                    <a:stretch>
                      <a:fillRect/>
                    </a:stretch>
                  </pic:blipFill>
                  <pic:spPr>
                    <a:xfrm>
                      <a:off x="0" y="0"/>
                      <a:ext cx="4622903" cy="4699315"/>
                    </a:xfrm>
                    <a:prstGeom prst="rect">
                      <a:avLst/>
                    </a:prstGeom>
                  </pic:spPr>
                </pic:pic>
              </a:graphicData>
            </a:graphic>
          </wp:inline>
        </w:drawing>
      </w:r>
    </w:p>
    <w:p w14:paraId="38E07979" w14:textId="07A07D31" w:rsidR="005D690F" w:rsidRPr="00713B55" w:rsidRDefault="00C13E11" w:rsidP="00FE6D46">
      <w:pPr>
        <w:rPr>
          <w:rFonts w:ascii="Times New Roman" w:hAnsi="Times New Roman" w:cs="Times New Roman"/>
          <w:b w:val="0"/>
          <w:sz w:val="26"/>
          <w:szCs w:val="26"/>
        </w:rPr>
      </w:pPr>
      <w:r w:rsidRPr="00713B55">
        <w:rPr>
          <w:rFonts w:ascii="Times New Roman" w:hAnsi="Times New Roman" w:cs="Times New Roman"/>
          <w:b w:val="0"/>
          <w:sz w:val="26"/>
          <w:szCs w:val="26"/>
        </w:rPr>
        <w:t xml:space="preserve">           Báo lỗi nếu nhập không đúng tài khoản hoặc mật khẩu</w:t>
      </w:r>
    </w:p>
    <w:p w14:paraId="32EF7CF8" w14:textId="289A0A77" w:rsidR="00C13E11" w:rsidRPr="00713B55" w:rsidRDefault="00C13E11" w:rsidP="00FE6D46">
      <w:pPr>
        <w:rPr>
          <w:rFonts w:ascii="Times New Roman" w:hAnsi="Times New Roman" w:cs="Times New Roman"/>
          <w:b w:val="0"/>
          <w:sz w:val="26"/>
          <w:szCs w:val="26"/>
        </w:rPr>
      </w:pPr>
    </w:p>
    <w:p w14:paraId="2D456FF2" w14:textId="63C94625" w:rsidR="00C13E11" w:rsidRPr="00713B55" w:rsidRDefault="00C13E11" w:rsidP="00C13E11">
      <w:pPr>
        <w:pStyle w:val="Heading2"/>
        <w:spacing w:line="360" w:lineRule="auto"/>
        <w:rPr>
          <w:rFonts w:ascii="Times New Roman" w:hAnsi="Times New Roman" w:cs="Times New Roman"/>
          <w:sz w:val="26"/>
        </w:rPr>
      </w:pPr>
      <w:bookmarkStart w:id="38" w:name="_Toc102161740"/>
      <w:r w:rsidRPr="00713B55">
        <w:rPr>
          <w:rFonts w:ascii="Times New Roman" w:hAnsi="Times New Roman" w:cs="Times New Roman"/>
          <w:sz w:val="26"/>
        </w:rPr>
        <w:lastRenderedPageBreak/>
        <w:t>6.</w:t>
      </w:r>
      <w:r w:rsidR="00EB461D" w:rsidRPr="00713B55">
        <w:rPr>
          <w:rFonts w:ascii="Times New Roman" w:hAnsi="Times New Roman" w:cs="Times New Roman"/>
          <w:sz w:val="26"/>
        </w:rPr>
        <w:t>2</w:t>
      </w:r>
      <w:r w:rsidRPr="00713B55">
        <w:rPr>
          <w:rFonts w:ascii="Times New Roman" w:hAnsi="Times New Roman" w:cs="Times New Roman"/>
          <w:sz w:val="26"/>
        </w:rPr>
        <w:t xml:space="preserve"> FORM MANAMENT</w:t>
      </w:r>
      <w:bookmarkEnd w:id="38"/>
    </w:p>
    <w:p w14:paraId="38903EF0" w14:textId="158FC30C" w:rsidR="00C13E11" w:rsidRPr="00713B55" w:rsidRDefault="00C13E11" w:rsidP="00EB461D">
      <w:pPr>
        <w:jc w:val="center"/>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7196EF04" wp14:editId="3880242B">
            <wp:extent cx="6097270" cy="3488690"/>
            <wp:effectExtent l="0" t="0" r="0" b="0"/>
            <wp:docPr id="25" name="Picture 25" descr="f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A01D9B.tmp"/>
                    <pic:cNvPicPr/>
                  </pic:nvPicPr>
                  <pic:blipFill>
                    <a:blip r:embed="rId26">
                      <a:extLst>
                        <a:ext uri="{28A0092B-C50C-407E-A947-70E740481C1C}">
                          <a14:useLocalDpi xmlns:a14="http://schemas.microsoft.com/office/drawing/2010/main" val="0"/>
                        </a:ext>
                      </a:extLst>
                    </a:blip>
                    <a:stretch>
                      <a:fillRect/>
                    </a:stretch>
                  </pic:blipFill>
                  <pic:spPr>
                    <a:xfrm>
                      <a:off x="0" y="0"/>
                      <a:ext cx="6097270" cy="3488690"/>
                    </a:xfrm>
                    <a:prstGeom prst="rect">
                      <a:avLst/>
                    </a:prstGeom>
                  </pic:spPr>
                </pic:pic>
              </a:graphicData>
            </a:graphic>
          </wp:inline>
        </w:drawing>
      </w:r>
      <w:r w:rsidR="00EB461D" w:rsidRPr="00713B55">
        <w:rPr>
          <w:rFonts w:ascii="Times New Roman" w:hAnsi="Times New Roman" w:cs="Times New Roman"/>
          <w:b w:val="0"/>
          <w:noProof/>
          <w:sz w:val="26"/>
          <w:szCs w:val="26"/>
        </w:rPr>
        <w:drawing>
          <wp:inline distT="0" distB="0" distL="0" distR="0" wp14:anchorId="0F757544" wp14:editId="6E341C98">
            <wp:extent cx="6097270" cy="3497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A06B4A.tmp"/>
                    <pic:cNvPicPr/>
                  </pic:nvPicPr>
                  <pic:blipFill>
                    <a:blip r:embed="rId27">
                      <a:extLst>
                        <a:ext uri="{28A0092B-C50C-407E-A947-70E740481C1C}">
                          <a14:useLocalDpi xmlns:a14="http://schemas.microsoft.com/office/drawing/2010/main" val="0"/>
                        </a:ext>
                      </a:extLst>
                    </a:blip>
                    <a:stretch>
                      <a:fillRect/>
                    </a:stretch>
                  </pic:blipFill>
                  <pic:spPr>
                    <a:xfrm>
                      <a:off x="0" y="0"/>
                      <a:ext cx="6097270" cy="3497580"/>
                    </a:xfrm>
                    <a:prstGeom prst="rect">
                      <a:avLst/>
                    </a:prstGeom>
                  </pic:spPr>
                </pic:pic>
              </a:graphicData>
            </a:graphic>
          </wp:inline>
        </w:drawing>
      </w:r>
      <w:r w:rsidR="00EB461D" w:rsidRPr="00713B55">
        <w:rPr>
          <w:rFonts w:ascii="Times New Roman" w:hAnsi="Times New Roman" w:cs="Times New Roman"/>
          <w:b w:val="0"/>
          <w:sz w:val="26"/>
          <w:szCs w:val="26"/>
        </w:rPr>
        <w:t xml:space="preserve">Thêm món </w:t>
      </w:r>
      <w:proofErr w:type="gramStart"/>
      <w:r w:rsidR="00EB461D" w:rsidRPr="00713B55">
        <w:rPr>
          <w:rFonts w:ascii="Times New Roman" w:hAnsi="Times New Roman" w:cs="Times New Roman"/>
          <w:b w:val="0"/>
          <w:sz w:val="26"/>
          <w:szCs w:val="26"/>
        </w:rPr>
        <w:t>ăn  xem</w:t>
      </w:r>
      <w:proofErr w:type="gramEnd"/>
      <w:r w:rsidR="00EB461D" w:rsidRPr="00713B55">
        <w:rPr>
          <w:rFonts w:ascii="Times New Roman" w:hAnsi="Times New Roman" w:cs="Times New Roman"/>
          <w:b w:val="0"/>
          <w:sz w:val="26"/>
          <w:szCs w:val="26"/>
        </w:rPr>
        <w:t xml:space="preserve"> hoá đơn và thanh toán bàn ăn</w:t>
      </w:r>
    </w:p>
    <w:p w14:paraId="473A5FFA" w14:textId="2580D1A3" w:rsidR="00EB461D" w:rsidRPr="00713B55" w:rsidRDefault="00EB461D" w:rsidP="00EB461D">
      <w:pPr>
        <w:jc w:val="center"/>
        <w:rPr>
          <w:rFonts w:ascii="Times New Roman" w:hAnsi="Times New Roman" w:cs="Times New Roman"/>
          <w:b w:val="0"/>
          <w:sz w:val="26"/>
          <w:szCs w:val="26"/>
        </w:rPr>
      </w:pPr>
    </w:p>
    <w:p w14:paraId="7AE85684" w14:textId="52F3D115" w:rsidR="00EB461D" w:rsidRPr="00713B55" w:rsidRDefault="00EB461D" w:rsidP="00EB461D">
      <w:pPr>
        <w:pStyle w:val="Heading2"/>
        <w:spacing w:line="360" w:lineRule="auto"/>
        <w:rPr>
          <w:rFonts w:ascii="Times New Roman" w:hAnsi="Times New Roman" w:cs="Times New Roman"/>
          <w:sz w:val="26"/>
        </w:rPr>
      </w:pPr>
      <w:bookmarkStart w:id="39" w:name="_Toc102161741"/>
      <w:r w:rsidRPr="00713B55">
        <w:rPr>
          <w:rFonts w:ascii="Times New Roman" w:hAnsi="Times New Roman" w:cs="Times New Roman"/>
          <w:sz w:val="26"/>
        </w:rPr>
        <w:lastRenderedPageBreak/>
        <w:t>6.3 FORM ADMIN</w:t>
      </w:r>
      <w:bookmarkEnd w:id="39"/>
    </w:p>
    <w:p w14:paraId="59F72F8F" w14:textId="36202642" w:rsidR="00EB461D" w:rsidRPr="00713B55" w:rsidRDefault="00EC7846" w:rsidP="00EB461D">
      <w:pPr>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2CF67F6D" wp14:editId="4BB67B78">
            <wp:extent cx="6097270" cy="3587750"/>
            <wp:effectExtent l="0" t="0" r="0" b="0"/>
            <wp:docPr id="23" name="Picture 23"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BCD112.tmp"/>
                    <pic:cNvPicPr/>
                  </pic:nvPicPr>
                  <pic:blipFill>
                    <a:blip r:embed="rId28">
                      <a:extLst>
                        <a:ext uri="{28A0092B-C50C-407E-A947-70E740481C1C}">
                          <a14:useLocalDpi xmlns:a14="http://schemas.microsoft.com/office/drawing/2010/main" val="0"/>
                        </a:ext>
                      </a:extLst>
                    </a:blip>
                    <a:stretch>
                      <a:fillRect/>
                    </a:stretch>
                  </pic:blipFill>
                  <pic:spPr>
                    <a:xfrm>
                      <a:off x="0" y="0"/>
                      <a:ext cx="6097270" cy="3587750"/>
                    </a:xfrm>
                    <a:prstGeom prst="rect">
                      <a:avLst/>
                    </a:prstGeom>
                  </pic:spPr>
                </pic:pic>
              </a:graphicData>
            </a:graphic>
          </wp:inline>
        </w:drawing>
      </w:r>
    </w:p>
    <w:p w14:paraId="0A688C58" w14:textId="7A016053" w:rsidR="00EC7846" w:rsidRPr="00713B55" w:rsidRDefault="00EC7846" w:rsidP="00EC7846">
      <w:pPr>
        <w:jc w:val="center"/>
        <w:rPr>
          <w:rFonts w:ascii="Times New Roman" w:hAnsi="Times New Roman" w:cs="Times New Roman"/>
          <w:b w:val="0"/>
          <w:sz w:val="26"/>
          <w:szCs w:val="26"/>
        </w:rPr>
      </w:pPr>
      <w:r w:rsidRPr="00713B55">
        <w:rPr>
          <w:rFonts w:ascii="Times New Roman" w:hAnsi="Times New Roman" w:cs="Times New Roman"/>
          <w:b w:val="0"/>
          <w:sz w:val="26"/>
          <w:szCs w:val="26"/>
        </w:rPr>
        <w:t xml:space="preserve">Nhấn nút thống kê </w:t>
      </w:r>
      <w:r w:rsidR="009407AF" w:rsidRPr="00713B55">
        <w:rPr>
          <w:rFonts w:ascii="Times New Roman" w:hAnsi="Times New Roman" w:cs="Times New Roman"/>
          <w:b w:val="0"/>
          <w:sz w:val="26"/>
          <w:szCs w:val="26"/>
        </w:rPr>
        <w:t>sẽ</w:t>
      </w:r>
      <w:r w:rsidRPr="00713B55">
        <w:rPr>
          <w:rFonts w:ascii="Times New Roman" w:hAnsi="Times New Roman" w:cs="Times New Roman"/>
          <w:b w:val="0"/>
          <w:sz w:val="26"/>
          <w:szCs w:val="26"/>
        </w:rPr>
        <w:t xml:space="preserve"> hiện ra lịch sử bán hàng</w:t>
      </w:r>
    </w:p>
    <w:p w14:paraId="21D95933" w14:textId="7A29924E" w:rsidR="009407AF" w:rsidRPr="00713B55" w:rsidRDefault="009407AF" w:rsidP="009407AF">
      <w:pPr>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38A74732" wp14:editId="5293A644">
            <wp:extent cx="6097270" cy="3587750"/>
            <wp:effectExtent l="0" t="0" r="0" b="0"/>
            <wp:docPr id="27" name="Picture 27"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BC9D9D.tmp"/>
                    <pic:cNvPicPr/>
                  </pic:nvPicPr>
                  <pic:blipFill>
                    <a:blip r:embed="rId29">
                      <a:extLst>
                        <a:ext uri="{28A0092B-C50C-407E-A947-70E740481C1C}">
                          <a14:useLocalDpi xmlns:a14="http://schemas.microsoft.com/office/drawing/2010/main" val="0"/>
                        </a:ext>
                      </a:extLst>
                    </a:blip>
                    <a:stretch>
                      <a:fillRect/>
                    </a:stretch>
                  </pic:blipFill>
                  <pic:spPr>
                    <a:xfrm>
                      <a:off x="0" y="0"/>
                      <a:ext cx="6097270" cy="3587750"/>
                    </a:xfrm>
                    <a:prstGeom prst="rect">
                      <a:avLst/>
                    </a:prstGeom>
                  </pic:spPr>
                </pic:pic>
              </a:graphicData>
            </a:graphic>
          </wp:inline>
        </w:drawing>
      </w:r>
    </w:p>
    <w:p w14:paraId="27DEB479" w14:textId="60257838" w:rsidR="00F0703D" w:rsidRPr="00713B55" w:rsidRDefault="00F0703D" w:rsidP="009407AF">
      <w:pPr>
        <w:rPr>
          <w:rFonts w:ascii="Times New Roman" w:hAnsi="Times New Roman" w:cs="Times New Roman"/>
          <w:b w:val="0"/>
          <w:sz w:val="26"/>
          <w:szCs w:val="26"/>
        </w:rPr>
      </w:pPr>
      <w:r w:rsidRPr="00713B55">
        <w:rPr>
          <w:rFonts w:ascii="Times New Roman" w:hAnsi="Times New Roman" w:cs="Times New Roman"/>
          <w:b w:val="0"/>
          <w:noProof/>
          <w:sz w:val="26"/>
          <w:szCs w:val="26"/>
        </w:rPr>
        <w:lastRenderedPageBreak/>
        <w:drawing>
          <wp:inline distT="0" distB="0" distL="0" distR="0" wp14:anchorId="286823A8" wp14:editId="09111907">
            <wp:extent cx="6097270" cy="3587750"/>
            <wp:effectExtent l="0" t="0" r="0" b="0"/>
            <wp:docPr id="29" name="Picture 29" descr="f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BCF918.tmp"/>
                    <pic:cNvPicPr/>
                  </pic:nvPicPr>
                  <pic:blipFill>
                    <a:blip r:embed="rId30">
                      <a:extLst>
                        <a:ext uri="{28A0092B-C50C-407E-A947-70E740481C1C}">
                          <a14:useLocalDpi xmlns:a14="http://schemas.microsoft.com/office/drawing/2010/main" val="0"/>
                        </a:ext>
                      </a:extLst>
                    </a:blip>
                    <a:stretch>
                      <a:fillRect/>
                    </a:stretch>
                  </pic:blipFill>
                  <pic:spPr>
                    <a:xfrm>
                      <a:off x="0" y="0"/>
                      <a:ext cx="6097270" cy="3587750"/>
                    </a:xfrm>
                    <a:prstGeom prst="rect">
                      <a:avLst/>
                    </a:prstGeom>
                  </pic:spPr>
                </pic:pic>
              </a:graphicData>
            </a:graphic>
          </wp:inline>
        </w:drawing>
      </w:r>
    </w:p>
    <w:p w14:paraId="1881E505" w14:textId="416BAB66" w:rsidR="002C4270" w:rsidRPr="00713B55" w:rsidRDefault="00A03616" w:rsidP="00822998">
      <w:pPr>
        <w:jc w:val="center"/>
        <w:rPr>
          <w:rFonts w:ascii="Times New Roman" w:hAnsi="Times New Roman" w:cs="Times New Roman"/>
          <w:b w:val="0"/>
          <w:sz w:val="26"/>
          <w:szCs w:val="26"/>
        </w:rPr>
      </w:pPr>
      <w:r w:rsidRPr="00713B55">
        <w:rPr>
          <w:rFonts w:ascii="Times New Roman" w:hAnsi="Times New Roman" w:cs="Times New Roman"/>
          <w:b w:val="0"/>
          <w:sz w:val="26"/>
          <w:szCs w:val="26"/>
        </w:rPr>
        <w:t>Thêm món “Hamburger” bằng nút Thêm</w:t>
      </w:r>
    </w:p>
    <w:p w14:paraId="716D5120" w14:textId="57C17D91" w:rsidR="002C4270" w:rsidRPr="00713B55" w:rsidRDefault="002C4270" w:rsidP="009407AF">
      <w:pPr>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68E941BB" wp14:editId="70DC8AB0">
            <wp:extent cx="6097270" cy="3721735"/>
            <wp:effectExtent l="0" t="0" r="0" b="0"/>
            <wp:docPr id="18" name="Picture 18"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585F87.tmp"/>
                    <pic:cNvPicPr/>
                  </pic:nvPicPr>
                  <pic:blipFill>
                    <a:blip r:embed="rId31">
                      <a:extLst>
                        <a:ext uri="{28A0092B-C50C-407E-A947-70E740481C1C}">
                          <a14:useLocalDpi xmlns:a14="http://schemas.microsoft.com/office/drawing/2010/main" val="0"/>
                        </a:ext>
                      </a:extLst>
                    </a:blip>
                    <a:stretch>
                      <a:fillRect/>
                    </a:stretch>
                  </pic:blipFill>
                  <pic:spPr>
                    <a:xfrm>
                      <a:off x="0" y="0"/>
                      <a:ext cx="6097270" cy="3721735"/>
                    </a:xfrm>
                    <a:prstGeom prst="rect">
                      <a:avLst/>
                    </a:prstGeom>
                  </pic:spPr>
                </pic:pic>
              </a:graphicData>
            </a:graphic>
          </wp:inline>
        </w:drawing>
      </w:r>
    </w:p>
    <w:p w14:paraId="34FB18CA" w14:textId="0EC4FC4F" w:rsidR="002C4270" w:rsidRPr="00713B55" w:rsidRDefault="00A03616" w:rsidP="00A03616">
      <w:pPr>
        <w:jc w:val="center"/>
        <w:rPr>
          <w:rFonts w:ascii="Times New Roman" w:hAnsi="Times New Roman" w:cs="Times New Roman"/>
          <w:b w:val="0"/>
          <w:sz w:val="26"/>
          <w:szCs w:val="26"/>
        </w:rPr>
      </w:pPr>
      <w:r w:rsidRPr="00713B55">
        <w:rPr>
          <w:rFonts w:ascii="Times New Roman" w:hAnsi="Times New Roman" w:cs="Times New Roman"/>
          <w:b w:val="0"/>
          <w:sz w:val="26"/>
          <w:szCs w:val="26"/>
        </w:rPr>
        <w:t>Sửa món “Hamburger” thành “Hamburger ga” voi nút Sửa</w:t>
      </w:r>
    </w:p>
    <w:p w14:paraId="0104BA28" w14:textId="2D464B00" w:rsidR="002C4270" w:rsidRPr="00713B55" w:rsidRDefault="00822998" w:rsidP="009407AF">
      <w:pPr>
        <w:rPr>
          <w:rFonts w:ascii="Times New Roman" w:hAnsi="Times New Roman" w:cs="Times New Roman"/>
          <w:b w:val="0"/>
          <w:sz w:val="26"/>
          <w:szCs w:val="26"/>
        </w:rPr>
      </w:pPr>
      <w:r w:rsidRPr="00713B55">
        <w:rPr>
          <w:rFonts w:ascii="Times New Roman" w:hAnsi="Times New Roman" w:cs="Times New Roman"/>
          <w:b w:val="0"/>
          <w:noProof/>
          <w:sz w:val="26"/>
          <w:szCs w:val="26"/>
        </w:rPr>
        <w:lastRenderedPageBreak/>
        <w:drawing>
          <wp:inline distT="0" distB="0" distL="0" distR="0" wp14:anchorId="693C2006" wp14:editId="003285DE">
            <wp:extent cx="6097270" cy="3721735"/>
            <wp:effectExtent l="0" t="0" r="0" b="0"/>
            <wp:docPr id="19" name="Picture 1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58C8C1.tmp"/>
                    <pic:cNvPicPr/>
                  </pic:nvPicPr>
                  <pic:blipFill>
                    <a:blip r:embed="rId32">
                      <a:extLst>
                        <a:ext uri="{28A0092B-C50C-407E-A947-70E740481C1C}">
                          <a14:useLocalDpi xmlns:a14="http://schemas.microsoft.com/office/drawing/2010/main" val="0"/>
                        </a:ext>
                      </a:extLst>
                    </a:blip>
                    <a:stretch>
                      <a:fillRect/>
                    </a:stretch>
                  </pic:blipFill>
                  <pic:spPr>
                    <a:xfrm>
                      <a:off x="0" y="0"/>
                      <a:ext cx="6097270" cy="3721735"/>
                    </a:xfrm>
                    <a:prstGeom prst="rect">
                      <a:avLst/>
                    </a:prstGeom>
                  </pic:spPr>
                </pic:pic>
              </a:graphicData>
            </a:graphic>
          </wp:inline>
        </w:drawing>
      </w:r>
    </w:p>
    <w:p w14:paraId="7CB7FF10" w14:textId="09D1A24E" w:rsidR="00822998" w:rsidRPr="00713B55" w:rsidRDefault="00A03616" w:rsidP="00A03616">
      <w:pPr>
        <w:jc w:val="center"/>
        <w:rPr>
          <w:rFonts w:ascii="Times New Roman" w:hAnsi="Times New Roman" w:cs="Times New Roman"/>
          <w:b w:val="0"/>
          <w:sz w:val="26"/>
          <w:szCs w:val="26"/>
        </w:rPr>
      </w:pPr>
      <w:r w:rsidRPr="00713B55">
        <w:rPr>
          <w:rFonts w:ascii="Times New Roman" w:hAnsi="Times New Roman" w:cs="Times New Roman"/>
          <w:b w:val="0"/>
          <w:sz w:val="26"/>
          <w:szCs w:val="26"/>
        </w:rPr>
        <w:t>Xoá món Hamburger bằng nút “Xoá”</w:t>
      </w:r>
    </w:p>
    <w:p w14:paraId="3BA9659D" w14:textId="4A4C4A40" w:rsidR="00822998" w:rsidRPr="00713B55" w:rsidRDefault="00822998" w:rsidP="009407AF">
      <w:pPr>
        <w:rPr>
          <w:rFonts w:ascii="Times New Roman" w:hAnsi="Times New Roman" w:cs="Times New Roman"/>
          <w:b w:val="0"/>
          <w:sz w:val="26"/>
          <w:szCs w:val="26"/>
        </w:rPr>
      </w:pPr>
      <w:r w:rsidRPr="00713B55">
        <w:rPr>
          <w:rFonts w:ascii="Times New Roman" w:hAnsi="Times New Roman" w:cs="Times New Roman"/>
          <w:b w:val="0"/>
          <w:noProof/>
          <w:sz w:val="26"/>
          <w:szCs w:val="26"/>
        </w:rPr>
        <w:drawing>
          <wp:inline distT="0" distB="0" distL="0" distR="0" wp14:anchorId="34FB1790" wp14:editId="66E982EE">
            <wp:extent cx="6097270" cy="3721735"/>
            <wp:effectExtent l="0" t="0" r="0" b="0"/>
            <wp:docPr id="21" name="Picture 21"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589356.tmp"/>
                    <pic:cNvPicPr/>
                  </pic:nvPicPr>
                  <pic:blipFill>
                    <a:blip r:embed="rId33">
                      <a:extLst>
                        <a:ext uri="{28A0092B-C50C-407E-A947-70E740481C1C}">
                          <a14:useLocalDpi xmlns:a14="http://schemas.microsoft.com/office/drawing/2010/main" val="0"/>
                        </a:ext>
                      </a:extLst>
                    </a:blip>
                    <a:stretch>
                      <a:fillRect/>
                    </a:stretch>
                  </pic:blipFill>
                  <pic:spPr>
                    <a:xfrm>
                      <a:off x="0" y="0"/>
                      <a:ext cx="6097270" cy="3721735"/>
                    </a:xfrm>
                    <a:prstGeom prst="rect">
                      <a:avLst/>
                    </a:prstGeom>
                  </pic:spPr>
                </pic:pic>
              </a:graphicData>
            </a:graphic>
          </wp:inline>
        </w:drawing>
      </w:r>
    </w:p>
    <w:p w14:paraId="6BC950C4" w14:textId="65620DF9" w:rsidR="00A03616" w:rsidRPr="00713B55" w:rsidRDefault="00A03616" w:rsidP="00A03616">
      <w:pPr>
        <w:jc w:val="center"/>
        <w:rPr>
          <w:rFonts w:ascii="Times New Roman" w:hAnsi="Times New Roman" w:cs="Times New Roman"/>
          <w:b w:val="0"/>
          <w:sz w:val="26"/>
          <w:szCs w:val="26"/>
        </w:rPr>
      </w:pPr>
      <w:r w:rsidRPr="00713B55">
        <w:rPr>
          <w:rFonts w:ascii="Times New Roman" w:hAnsi="Times New Roman" w:cs="Times New Roman"/>
          <w:b w:val="0"/>
          <w:sz w:val="26"/>
          <w:szCs w:val="26"/>
        </w:rPr>
        <w:t>Reset thông tin bên phải bằng nút Reset</w:t>
      </w:r>
    </w:p>
    <w:p w14:paraId="7DBEF37A" w14:textId="218F9059" w:rsidR="00A03616" w:rsidRPr="00713B55" w:rsidRDefault="00A03616" w:rsidP="00A03616">
      <w:pPr>
        <w:jc w:val="center"/>
        <w:rPr>
          <w:rFonts w:ascii="Times New Roman" w:hAnsi="Times New Roman" w:cs="Times New Roman"/>
          <w:b w:val="0"/>
          <w:sz w:val="26"/>
          <w:szCs w:val="26"/>
        </w:rPr>
      </w:pPr>
    </w:p>
    <w:p w14:paraId="1BA17815" w14:textId="0A99534B" w:rsidR="00A03616" w:rsidRPr="00713B55" w:rsidRDefault="00A03616" w:rsidP="00A03616">
      <w:pPr>
        <w:pStyle w:val="ListParagraph"/>
        <w:numPr>
          <w:ilvl w:val="0"/>
          <w:numId w:val="8"/>
        </w:numPr>
        <w:rPr>
          <w:rFonts w:ascii="Times New Roman" w:hAnsi="Times New Roman" w:cs="Times New Roman"/>
          <w:b w:val="0"/>
          <w:sz w:val="26"/>
          <w:szCs w:val="26"/>
        </w:rPr>
      </w:pPr>
      <w:r w:rsidRPr="00713B55">
        <w:rPr>
          <w:rFonts w:ascii="Times New Roman" w:hAnsi="Times New Roman" w:cs="Times New Roman"/>
          <w:b w:val="0"/>
          <w:sz w:val="26"/>
          <w:szCs w:val="26"/>
        </w:rPr>
        <w:t xml:space="preserve">Các Tab còn lại đều có chức năng tương tự </w:t>
      </w:r>
    </w:p>
    <w:sectPr w:rsidR="00A03616" w:rsidRPr="00713B55" w:rsidSect="00001B65">
      <w:headerReference w:type="default" r:id="rId34"/>
      <w:footerReference w:type="default" r:id="rId35"/>
      <w:pgSz w:w="11906" w:h="16838"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DE39C" w14:textId="77777777" w:rsidR="00062792" w:rsidRDefault="00062792">
      <w:r>
        <w:separator/>
      </w:r>
    </w:p>
    <w:p w14:paraId="255199FC" w14:textId="77777777" w:rsidR="00062792" w:rsidRDefault="00062792"/>
  </w:endnote>
  <w:endnote w:type="continuationSeparator" w:id="0">
    <w:p w14:paraId="3065C210" w14:textId="77777777" w:rsidR="00062792" w:rsidRDefault="00062792">
      <w:r>
        <w:continuationSeparator/>
      </w:r>
    </w:p>
    <w:p w14:paraId="4AD2AB7D" w14:textId="77777777" w:rsidR="00062792" w:rsidRDefault="000627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5AAFFC5C" w14:textId="77777777" w:rsidR="00062792" w:rsidRDefault="0006279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C7146A4" w14:textId="77777777" w:rsidR="00062792" w:rsidRDefault="000627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1C55F" w14:textId="77777777" w:rsidR="00062792" w:rsidRDefault="00062792">
      <w:r>
        <w:separator/>
      </w:r>
    </w:p>
    <w:p w14:paraId="515DB3F0" w14:textId="77777777" w:rsidR="00062792" w:rsidRDefault="00062792"/>
  </w:footnote>
  <w:footnote w:type="continuationSeparator" w:id="0">
    <w:p w14:paraId="5945E22B" w14:textId="77777777" w:rsidR="00062792" w:rsidRDefault="00062792">
      <w:r>
        <w:continuationSeparator/>
      </w:r>
    </w:p>
    <w:p w14:paraId="6902726C" w14:textId="77777777" w:rsidR="00062792" w:rsidRDefault="000627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062792" w14:paraId="56A31D8A" w14:textId="77777777" w:rsidTr="00D077E9">
      <w:trPr>
        <w:trHeight w:val="978"/>
      </w:trPr>
      <w:tc>
        <w:tcPr>
          <w:tcW w:w="9990" w:type="dxa"/>
          <w:tcBorders>
            <w:top w:val="nil"/>
            <w:left w:val="nil"/>
            <w:bottom w:val="single" w:sz="36" w:space="0" w:color="34ABA2" w:themeColor="accent3"/>
            <w:right w:val="nil"/>
          </w:tcBorders>
        </w:tcPr>
        <w:p w14:paraId="04F56EAA" w14:textId="77777777" w:rsidR="00062792" w:rsidRDefault="00062792">
          <w:pPr>
            <w:pStyle w:val="Header"/>
          </w:pPr>
        </w:p>
      </w:tc>
    </w:tr>
  </w:tbl>
  <w:p w14:paraId="4AB1104C" w14:textId="77777777" w:rsidR="00062792" w:rsidRDefault="00062792"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670B5"/>
    <w:multiLevelType w:val="hybridMultilevel"/>
    <w:tmpl w:val="6318F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97BB5"/>
    <w:multiLevelType w:val="hybridMultilevel"/>
    <w:tmpl w:val="2AF462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D58ED"/>
    <w:multiLevelType w:val="hybridMultilevel"/>
    <w:tmpl w:val="65E4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55435"/>
    <w:multiLevelType w:val="hybridMultilevel"/>
    <w:tmpl w:val="648A8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977A7A"/>
    <w:multiLevelType w:val="hybridMultilevel"/>
    <w:tmpl w:val="0F6E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4437A1"/>
    <w:multiLevelType w:val="hybridMultilevel"/>
    <w:tmpl w:val="97844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DC1073"/>
    <w:multiLevelType w:val="hybridMultilevel"/>
    <w:tmpl w:val="B27AA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E2D97"/>
    <w:multiLevelType w:val="hybridMultilevel"/>
    <w:tmpl w:val="638A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7012F0"/>
    <w:multiLevelType w:val="hybridMultilevel"/>
    <w:tmpl w:val="53F8A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71C7379"/>
    <w:multiLevelType w:val="hybridMultilevel"/>
    <w:tmpl w:val="51E2C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55172"/>
    <w:multiLevelType w:val="hybridMultilevel"/>
    <w:tmpl w:val="AB7E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71C27"/>
    <w:multiLevelType w:val="hybridMultilevel"/>
    <w:tmpl w:val="65666A42"/>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46433E55"/>
    <w:multiLevelType w:val="hybridMultilevel"/>
    <w:tmpl w:val="F410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25CF5"/>
    <w:multiLevelType w:val="hybridMultilevel"/>
    <w:tmpl w:val="D41CDC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86380"/>
    <w:multiLevelType w:val="hybridMultilevel"/>
    <w:tmpl w:val="FD1CE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231D29"/>
    <w:multiLevelType w:val="hybridMultilevel"/>
    <w:tmpl w:val="BB8A5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025824"/>
    <w:multiLevelType w:val="hybridMultilevel"/>
    <w:tmpl w:val="2778B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BA74C7"/>
    <w:multiLevelType w:val="hybridMultilevel"/>
    <w:tmpl w:val="9CB8BB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481F20"/>
    <w:multiLevelType w:val="hybridMultilevel"/>
    <w:tmpl w:val="903822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C56949"/>
    <w:multiLevelType w:val="hybridMultilevel"/>
    <w:tmpl w:val="CC7E9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2A542A"/>
    <w:multiLevelType w:val="multilevel"/>
    <w:tmpl w:val="2E666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4D6513"/>
    <w:multiLevelType w:val="hybridMultilevel"/>
    <w:tmpl w:val="AB2C5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FE770F"/>
    <w:multiLevelType w:val="hybridMultilevel"/>
    <w:tmpl w:val="98601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F82293"/>
    <w:multiLevelType w:val="hybridMultilevel"/>
    <w:tmpl w:val="33942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815898"/>
    <w:multiLevelType w:val="hybridMultilevel"/>
    <w:tmpl w:val="2C3EBE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941B06"/>
    <w:multiLevelType w:val="hybridMultilevel"/>
    <w:tmpl w:val="F7E233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200C5"/>
    <w:multiLevelType w:val="hybridMultilevel"/>
    <w:tmpl w:val="78248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4A3260"/>
    <w:multiLevelType w:val="hybridMultilevel"/>
    <w:tmpl w:val="B9767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AB27B2"/>
    <w:multiLevelType w:val="hybridMultilevel"/>
    <w:tmpl w:val="0A54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8"/>
  </w:num>
  <w:num w:numId="4">
    <w:abstractNumId w:val="17"/>
  </w:num>
  <w:num w:numId="5">
    <w:abstractNumId w:val="0"/>
  </w:num>
  <w:num w:numId="6">
    <w:abstractNumId w:val="3"/>
  </w:num>
  <w:num w:numId="7">
    <w:abstractNumId w:val="22"/>
  </w:num>
  <w:num w:numId="8">
    <w:abstractNumId w:val="9"/>
  </w:num>
  <w:num w:numId="9">
    <w:abstractNumId w:val="11"/>
  </w:num>
  <w:num w:numId="10">
    <w:abstractNumId w:val="4"/>
  </w:num>
  <w:num w:numId="11">
    <w:abstractNumId w:val="1"/>
  </w:num>
  <w:num w:numId="12">
    <w:abstractNumId w:val="24"/>
  </w:num>
  <w:num w:numId="13">
    <w:abstractNumId w:val="2"/>
  </w:num>
  <w:num w:numId="14">
    <w:abstractNumId w:val="19"/>
  </w:num>
  <w:num w:numId="15">
    <w:abstractNumId w:val="27"/>
  </w:num>
  <w:num w:numId="16">
    <w:abstractNumId w:val="21"/>
  </w:num>
  <w:num w:numId="17">
    <w:abstractNumId w:val="26"/>
  </w:num>
  <w:num w:numId="18">
    <w:abstractNumId w:val="16"/>
  </w:num>
  <w:num w:numId="19">
    <w:abstractNumId w:val="7"/>
  </w:num>
  <w:num w:numId="20">
    <w:abstractNumId w:val="14"/>
  </w:num>
  <w:num w:numId="21">
    <w:abstractNumId w:val="28"/>
  </w:num>
  <w:num w:numId="22">
    <w:abstractNumId w:val="18"/>
  </w:num>
  <w:num w:numId="23">
    <w:abstractNumId w:val="13"/>
  </w:num>
  <w:num w:numId="24">
    <w:abstractNumId w:val="23"/>
  </w:num>
  <w:num w:numId="25">
    <w:abstractNumId w:val="5"/>
  </w:num>
  <w:num w:numId="26">
    <w:abstractNumId w:val="12"/>
  </w:num>
  <w:num w:numId="27">
    <w:abstractNumId w:val="15"/>
  </w:num>
  <w:num w:numId="28">
    <w:abstractNumId w:val="25"/>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attachedTemplate r:id="rId1"/>
  <w:defaultTabStop w:val="720"/>
  <w:drawingGridHorizontalSpacing w:val="120"/>
  <w:displayHorizontalDrawingGridEvery w:val="2"/>
  <w:characterSpacingControl w:val="doNotCompress"/>
  <w:hdrShapeDefaults>
    <o:shapedefaults v:ext="edit" spidmax="419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C83"/>
    <w:rsid w:val="00001B65"/>
    <w:rsid w:val="0002482E"/>
    <w:rsid w:val="000302E7"/>
    <w:rsid w:val="00050324"/>
    <w:rsid w:val="00062792"/>
    <w:rsid w:val="00086BC2"/>
    <w:rsid w:val="0009434E"/>
    <w:rsid w:val="000A0150"/>
    <w:rsid w:val="000A548D"/>
    <w:rsid w:val="000C5C83"/>
    <w:rsid w:val="000D6316"/>
    <w:rsid w:val="000E63C9"/>
    <w:rsid w:val="001154BF"/>
    <w:rsid w:val="00126014"/>
    <w:rsid w:val="0012699F"/>
    <w:rsid w:val="00130E9D"/>
    <w:rsid w:val="00137CD6"/>
    <w:rsid w:val="00150A6D"/>
    <w:rsid w:val="00185B35"/>
    <w:rsid w:val="001F2BC8"/>
    <w:rsid w:val="001F5F6B"/>
    <w:rsid w:val="001F77E9"/>
    <w:rsid w:val="00243EBC"/>
    <w:rsid w:val="00246A35"/>
    <w:rsid w:val="002473EE"/>
    <w:rsid w:val="00250BFD"/>
    <w:rsid w:val="00257464"/>
    <w:rsid w:val="00284348"/>
    <w:rsid w:val="002A2A1A"/>
    <w:rsid w:val="002B7C9B"/>
    <w:rsid w:val="002C4270"/>
    <w:rsid w:val="002F51F5"/>
    <w:rsid w:val="00301689"/>
    <w:rsid w:val="00312137"/>
    <w:rsid w:val="00322292"/>
    <w:rsid w:val="00330359"/>
    <w:rsid w:val="0033762F"/>
    <w:rsid w:val="00343D5F"/>
    <w:rsid w:val="00353B5B"/>
    <w:rsid w:val="00366C7E"/>
    <w:rsid w:val="00384EA3"/>
    <w:rsid w:val="00396F97"/>
    <w:rsid w:val="003A39A1"/>
    <w:rsid w:val="003C09E3"/>
    <w:rsid w:val="003C2191"/>
    <w:rsid w:val="003C7FF5"/>
    <w:rsid w:val="003D12DB"/>
    <w:rsid w:val="003D3863"/>
    <w:rsid w:val="003E3BD2"/>
    <w:rsid w:val="004110DE"/>
    <w:rsid w:val="0043680A"/>
    <w:rsid w:val="0044085A"/>
    <w:rsid w:val="00493992"/>
    <w:rsid w:val="004B21A5"/>
    <w:rsid w:val="004F78FB"/>
    <w:rsid w:val="005037F0"/>
    <w:rsid w:val="00514B79"/>
    <w:rsid w:val="00516A86"/>
    <w:rsid w:val="005266E9"/>
    <w:rsid w:val="005275F6"/>
    <w:rsid w:val="00572102"/>
    <w:rsid w:val="005D4BBC"/>
    <w:rsid w:val="005D690F"/>
    <w:rsid w:val="005E4647"/>
    <w:rsid w:val="005F1BB0"/>
    <w:rsid w:val="00636A49"/>
    <w:rsid w:val="00650FD5"/>
    <w:rsid w:val="00656C4D"/>
    <w:rsid w:val="00680540"/>
    <w:rsid w:val="0069627D"/>
    <w:rsid w:val="006E5716"/>
    <w:rsid w:val="007013B8"/>
    <w:rsid w:val="00713B55"/>
    <w:rsid w:val="00724BB7"/>
    <w:rsid w:val="007302B3"/>
    <w:rsid w:val="00730733"/>
    <w:rsid w:val="00730E3A"/>
    <w:rsid w:val="00735AFF"/>
    <w:rsid w:val="00736AAF"/>
    <w:rsid w:val="007441ED"/>
    <w:rsid w:val="00746B35"/>
    <w:rsid w:val="00765B2A"/>
    <w:rsid w:val="00774960"/>
    <w:rsid w:val="00783A34"/>
    <w:rsid w:val="007C6B52"/>
    <w:rsid w:val="007D16C5"/>
    <w:rsid w:val="007D5299"/>
    <w:rsid w:val="007E5AEC"/>
    <w:rsid w:val="00822998"/>
    <w:rsid w:val="008232D1"/>
    <w:rsid w:val="008465BF"/>
    <w:rsid w:val="00855973"/>
    <w:rsid w:val="00862FE4"/>
    <w:rsid w:val="0086389A"/>
    <w:rsid w:val="0087605E"/>
    <w:rsid w:val="008B1D6C"/>
    <w:rsid w:val="008B1FEE"/>
    <w:rsid w:val="00903C32"/>
    <w:rsid w:val="009101E7"/>
    <w:rsid w:val="00916B16"/>
    <w:rsid w:val="009173B9"/>
    <w:rsid w:val="009234F6"/>
    <w:rsid w:val="0093335D"/>
    <w:rsid w:val="0093613E"/>
    <w:rsid w:val="009407AF"/>
    <w:rsid w:val="00943026"/>
    <w:rsid w:val="00966B81"/>
    <w:rsid w:val="009C7720"/>
    <w:rsid w:val="009D5C49"/>
    <w:rsid w:val="00A03616"/>
    <w:rsid w:val="00A23AFA"/>
    <w:rsid w:val="00A31B3E"/>
    <w:rsid w:val="00A3385C"/>
    <w:rsid w:val="00A5272B"/>
    <w:rsid w:val="00A532F3"/>
    <w:rsid w:val="00A8489E"/>
    <w:rsid w:val="00AC29F3"/>
    <w:rsid w:val="00B231E5"/>
    <w:rsid w:val="00B701FF"/>
    <w:rsid w:val="00B87CCC"/>
    <w:rsid w:val="00C02B87"/>
    <w:rsid w:val="00C05C83"/>
    <w:rsid w:val="00C10CD3"/>
    <w:rsid w:val="00C13E11"/>
    <w:rsid w:val="00C319B7"/>
    <w:rsid w:val="00C36A92"/>
    <w:rsid w:val="00C4086D"/>
    <w:rsid w:val="00C72A19"/>
    <w:rsid w:val="00C83BAB"/>
    <w:rsid w:val="00CA1896"/>
    <w:rsid w:val="00CB5B28"/>
    <w:rsid w:val="00CB5E34"/>
    <w:rsid w:val="00CC049A"/>
    <w:rsid w:val="00CC06F0"/>
    <w:rsid w:val="00CD0179"/>
    <w:rsid w:val="00CE6E23"/>
    <w:rsid w:val="00CF5371"/>
    <w:rsid w:val="00D0323A"/>
    <w:rsid w:val="00D0559F"/>
    <w:rsid w:val="00D077E9"/>
    <w:rsid w:val="00D42CB7"/>
    <w:rsid w:val="00D5413D"/>
    <w:rsid w:val="00D570A9"/>
    <w:rsid w:val="00D70D02"/>
    <w:rsid w:val="00D770C7"/>
    <w:rsid w:val="00D77F33"/>
    <w:rsid w:val="00D86945"/>
    <w:rsid w:val="00D90290"/>
    <w:rsid w:val="00DA51EF"/>
    <w:rsid w:val="00DD152F"/>
    <w:rsid w:val="00DE213F"/>
    <w:rsid w:val="00DF027C"/>
    <w:rsid w:val="00DF2C23"/>
    <w:rsid w:val="00E00A32"/>
    <w:rsid w:val="00E05DBF"/>
    <w:rsid w:val="00E05FCC"/>
    <w:rsid w:val="00E1479B"/>
    <w:rsid w:val="00E22ACD"/>
    <w:rsid w:val="00E42D9D"/>
    <w:rsid w:val="00E620B0"/>
    <w:rsid w:val="00E625EF"/>
    <w:rsid w:val="00E70B49"/>
    <w:rsid w:val="00E769A8"/>
    <w:rsid w:val="00E81B40"/>
    <w:rsid w:val="00E83D57"/>
    <w:rsid w:val="00EB37F1"/>
    <w:rsid w:val="00EB461D"/>
    <w:rsid w:val="00EC7846"/>
    <w:rsid w:val="00EE1CFA"/>
    <w:rsid w:val="00EF555B"/>
    <w:rsid w:val="00F027BB"/>
    <w:rsid w:val="00F0703D"/>
    <w:rsid w:val="00F11DCF"/>
    <w:rsid w:val="00F162EA"/>
    <w:rsid w:val="00F21793"/>
    <w:rsid w:val="00F21BC3"/>
    <w:rsid w:val="00F52D27"/>
    <w:rsid w:val="00F747A8"/>
    <w:rsid w:val="00F83527"/>
    <w:rsid w:val="00F84C35"/>
    <w:rsid w:val="00FD583F"/>
    <w:rsid w:val="00FD7488"/>
    <w:rsid w:val="00FE6D46"/>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shapelayout>
  </w:shapeDefaults>
  <w:decimalSymbol w:val="."/>
  <w:listSeparator w:val=","/>
  <w14:docId w14:val="6171AFE5"/>
  <w15:docId w15:val="{BC4E6C4E-616B-4967-9431-88C53E9D5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250BFD"/>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8232D1"/>
    <w:pPr>
      <w:keepLines/>
      <w:spacing w:after="0" w:line="259" w:lineRule="auto"/>
      <w:outlineLvl w:val="9"/>
    </w:pPr>
    <w:rPr>
      <w:b w:val="0"/>
      <w:color w:val="013A57" w:themeColor="accent1" w:themeShade="BF"/>
      <w:kern w:val="0"/>
      <w:sz w:val="32"/>
    </w:rPr>
  </w:style>
  <w:style w:type="paragraph" w:styleId="TOC2">
    <w:name w:val="toc 2"/>
    <w:basedOn w:val="Normal"/>
    <w:next w:val="Normal"/>
    <w:autoRedefine/>
    <w:uiPriority w:val="39"/>
    <w:unhideWhenUsed/>
    <w:rsid w:val="008232D1"/>
    <w:pPr>
      <w:spacing w:after="100" w:line="259" w:lineRule="auto"/>
      <w:ind w:left="220"/>
    </w:pPr>
    <w:rPr>
      <w:rFonts w:cs="Times New Roman"/>
      <w:b w:val="0"/>
      <w:color w:val="auto"/>
      <w:sz w:val="22"/>
    </w:rPr>
  </w:style>
  <w:style w:type="paragraph" w:styleId="TOC1">
    <w:name w:val="toc 1"/>
    <w:basedOn w:val="Normal"/>
    <w:next w:val="Normal"/>
    <w:autoRedefine/>
    <w:uiPriority w:val="39"/>
    <w:unhideWhenUsed/>
    <w:rsid w:val="008232D1"/>
    <w:pPr>
      <w:spacing w:after="100" w:line="259" w:lineRule="auto"/>
    </w:pPr>
    <w:rPr>
      <w:rFonts w:cs="Times New Roman"/>
      <w:b w:val="0"/>
      <w:color w:val="auto"/>
      <w:sz w:val="22"/>
    </w:rPr>
  </w:style>
  <w:style w:type="paragraph" w:styleId="TOC3">
    <w:name w:val="toc 3"/>
    <w:basedOn w:val="Normal"/>
    <w:next w:val="Normal"/>
    <w:autoRedefine/>
    <w:uiPriority w:val="39"/>
    <w:unhideWhenUsed/>
    <w:rsid w:val="008232D1"/>
    <w:pPr>
      <w:spacing w:after="100" w:line="259" w:lineRule="auto"/>
      <w:ind w:left="440"/>
    </w:pPr>
    <w:rPr>
      <w:rFonts w:cs="Times New Roman"/>
      <w:b w:val="0"/>
      <w:color w:val="auto"/>
      <w:sz w:val="22"/>
    </w:rPr>
  </w:style>
  <w:style w:type="paragraph" w:styleId="ListParagraph">
    <w:name w:val="List Paragraph"/>
    <w:basedOn w:val="Normal"/>
    <w:uiPriority w:val="34"/>
    <w:unhideWhenUsed/>
    <w:qFormat/>
    <w:rsid w:val="008232D1"/>
    <w:pPr>
      <w:ind w:left="720"/>
      <w:contextualSpacing/>
    </w:pPr>
  </w:style>
  <w:style w:type="paragraph" w:styleId="FootnoteText">
    <w:name w:val="footnote text"/>
    <w:basedOn w:val="Normal"/>
    <w:link w:val="FootnoteTextChar"/>
    <w:uiPriority w:val="99"/>
    <w:semiHidden/>
    <w:unhideWhenUsed/>
    <w:rsid w:val="00E42D9D"/>
    <w:pPr>
      <w:spacing w:line="240" w:lineRule="auto"/>
    </w:pPr>
    <w:rPr>
      <w:sz w:val="20"/>
      <w:szCs w:val="20"/>
    </w:rPr>
  </w:style>
  <w:style w:type="character" w:customStyle="1" w:styleId="FootnoteTextChar">
    <w:name w:val="Footnote Text Char"/>
    <w:basedOn w:val="DefaultParagraphFont"/>
    <w:link w:val="FootnoteText"/>
    <w:uiPriority w:val="99"/>
    <w:semiHidden/>
    <w:rsid w:val="00E42D9D"/>
    <w:rPr>
      <w:rFonts w:eastAsiaTheme="minorEastAsia"/>
      <w:b/>
      <w:color w:val="082A75" w:themeColor="text2"/>
      <w:sz w:val="20"/>
      <w:szCs w:val="20"/>
    </w:rPr>
  </w:style>
  <w:style w:type="character" w:styleId="FootnoteReference">
    <w:name w:val="footnote reference"/>
    <w:basedOn w:val="DefaultParagraphFont"/>
    <w:uiPriority w:val="99"/>
    <w:semiHidden/>
    <w:unhideWhenUsed/>
    <w:rsid w:val="00E42D9D"/>
    <w:rPr>
      <w:vertAlign w:val="superscript"/>
    </w:rPr>
  </w:style>
  <w:style w:type="character" w:styleId="Hyperlink">
    <w:name w:val="Hyperlink"/>
    <w:basedOn w:val="DefaultParagraphFont"/>
    <w:uiPriority w:val="99"/>
    <w:unhideWhenUsed/>
    <w:rsid w:val="00E42D9D"/>
    <w:rPr>
      <w:color w:val="3592CF" w:themeColor="hyperlink"/>
      <w:u w:val="single"/>
    </w:rPr>
  </w:style>
  <w:style w:type="character" w:styleId="Strong">
    <w:name w:val="Strong"/>
    <w:basedOn w:val="DefaultParagraphFont"/>
    <w:uiPriority w:val="22"/>
    <w:qFormat/>
    <w:rsid w:val="00396F97"/>
    <w:rPr>
      <w:b/>
      <w:bCs/>
    </w:rPr>
  </w:style>
  <w:style w:type="character" w:styleId="UnresolvedMention">
    <w:name w:val="Unresolved Mention"/>
    <w:basedOn w:val="DefaultParagraphFont"/>
    <w:uiPriority w:val="99"/>
    <w:semiHidden/>
    <w:unhideWhenUsed/>
    <w:rsid w:val="005E4647"/>
    <w:rPr>
      <w:color w:val="605E5C"/>
      <w:shd w:val="clear" w:color="auto" w:fill="E1DFDD"/>
    </w:rPr>
  </w:style>
  <w:style w:type="paragraph" w:styleId="NormalWeb">
    <w:name w:val="Normal (Web)"/>
    <w:basedOn w:val="Normal"/>
    <w:uiPriority w:val="99"/>
    <w:semiHidden/>
    <w:unhideWhenUsed/>
    <w:rsid w:val="00CE6E2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Heading3Char">
    <w:name w:val="Heading 3 Char"/>
    <w:basedOn w:val="DefaultParagraphFont"/>
    <w:link w:val="Heading3"/>
    <w:uiPriority w:val="5"/>
    <w:semiHidden/>
    <w:rsid w:val="00250BFD"/>
    <w:rPr>
      <w:rFonts w:asciiTheme="majorHAnsi" w:eastAsiaTheme="majorEastAsia" w:hAnsiTheme="majorHAnsi" w:cstheme="majorBidi"/>
      <w:b/>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51762">
      <w:bodyDiv w:val="1"/>
      <w:marLeft w:val="0"/>
      <w:marRight w:val="0"/>
      <w:marTop w:val="0"/>
      <w:marBottom w:val="0"/>
      <w:divBdr>
        <w:top w:val="none" w:sz="0" w:space="0" w:color="auto"/>
        <w:left w:val="none" w:sz="0" w:space="0" w:color="auto"/>
        <w:bottom w:val="none" w:sz="0" w:space="0" w:color="auto"/>
        <w:right w:val="none" w:sz="0" w:space="0" w:color="auto"/>
      </w:divBdr>
    </w:div>
    <w:div w:id="378632041">
      <w:bodyDiv w:val="1"/>
      <w:marLeft w:val="0"/>
      <w:marRight w:val="0"/>
      <w:marTop w:val="0"/>
      <w:marBottom w:val="0"/>
      <w:divBdr>
        <w:top w:val="none" w:sz="0" w:space="0" w:color="auto"/>
        <w:left w:val="none" w:sz="0" w:space="0" w:color="auto"/>
        <w:bottom w:val="none" w:sz="0" w:space="0" w:color="auto"/>
        <w:right w:val="none" w:sz="0" w:space="0" w:color="auto"/>
      </w:divBdr>
    </w:div>
    <w:div w:id="778841334">
      <w:bodyDiv w:val="1"/>
      <w:marLeft w:val="0"/>
      <w:marRight w:val="0"/>
      <w:marTop w:val="0"/>
      <w:marBottom w:val="0"/>
      <w:divBdr>
        <w:top w:val="none" w:sz="0" w:space="0" w:color="auto"/>
        <w:left w:val="none" w:sz="0" w:space="0" w:color="auto"/>
        <w:bottom w:val="none" w:sz="0" w:space="0" w:color="auto"/>
        <w:right w:val="none" w:sz="0" w:space="0" w:color="auto"/>
      </w:divBdr>
    </w:div>
    <w:div w:id="836118663">
      <w:bodyDiv w:val="1"/>
      <w:marLeft w:val="0"/>
      <w:marRight w:val="0"/>
      <w:marTop w:val="0"/>
      <w:marBottom w:val="0"/>
      <w:divBdr>
        <w:top w:val="none" w:sz="0" w:space="0" w:color="auto"/>
        <w:left w:val="none" w:sz="0" w:space="0" w:color="auto"/>
        <w:bottom w:val="none" w:sz="0" w:space="0" w:color="auto"/>
        <w:right w:val="none" w:sz="0" w:space="0" w:color="auto"/>
      </w:divBdr>
    </w:div>
    <w:div w:id="1225524178">
      <w:bodyDiv w:val="1"/>
      <w:marLeft w:val="0"/>
      <w:marRight w:val="0"/>
      <w:marTop w:val="0"/>
      <w:marBottom w:val="0"/>
      <w:divBdr>
        <w:top w:val="none" w:sz="0" w:space="0" w:color="auto"/>
        <w:left w:val="none" w:sz="0" w:space="0" w:color="auto"/>
        <w:bottom w:val="none" w:sz="0" w:space="0" w:color="auto"/>
        <w:right w:val="none" w:sz="0" w:space="0" w:color="auto"/>
      </w:divBdr>
    </w:div>
    <w:div w:id="1577009243">
      <w:bodyDiv w:val="1"/>
      <w:marLeft w:val="0"/>
      <w:marRight w:val="0"/>
      <w:marTop w:val="0"/>
      <w:marBottom w:val="0"/>
      <w:divBdr>
        <w:top w:val="none" w:sz="0" w:space="0" w:color="auto"/>
        <w:left w:val="none" w:sz="0" w:space="0" w:color="auto"/>
        <w:bottom w:val="none" w:sz="0" w:space="0" w:color="auto"/>
        <w:right w:val="none" w:sz="0" w:space="0" w:color="auto"/>
      </w:divBdr>
    </w:div>
    <w:div w:id="1797866782">
      <w:bodyDiv w:val="1"/>
      <w:marLeft w:val="0"/>
      <w:marRight w:val="0"/>
      <w:marTop w:val="0"/>
      <w:marBottom w:val="0"/>
      <w:divBdr>
        <w:top w:val="none" w:sz="0" w:space="0" w:color="auto"/>
        <w:left w:val="none" w:sz="0" w:space="0" w:color="auto"/>
        <w:bottom w:val="none" w:sz="0" w:space="0" w:color="auto"/>
        <w:right w:val="none" w:sz="0" w:space="0" w:color="auto"/>
      </w:divBdr>
    </w:div>
    <w:div w:id="1900707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tmp"/><Relationship Id="rId26" Type="http://schemas.openxmlformats.org/officeDocument/2006/relationships/image" Target="media/image14.tmp"/><Relationship Id="rId21" Type="http://schemas.openxmlformats.org/officeDocument/2006/relationships/image" Target="media/image9.tmp"/><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tmp"/><Relationship Id="rId25" Type="http://schemas.openxmlformats.org/officeDocument/2006/relationships/image" Target="media/image13.tmp"/><Relationship Id="rId33" Type="http://schemas.openxmlformats.org/officeDocument/2006/relationships/image" Target="media/image21.tm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mp"/><Relationship Id="rId20" Type="http://schemas.openxmlformats.org/officeDocument/2006/relationships/image" Target="media/image8.tmp"/><Relationship Id="rId29" Type="http://schemas.openxmlformats.org/officeDocument/2006/relationships/image" Target="media/image17.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tmp"/><Relationship Id="rId32" Type="http://schemas.openxmlformats.org/officeDocument/2006/relationships/image" Target="media/image20.tmp"/><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tmp"/><Relationship Id="rId36"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7.tmp"/><Relationship Id="rId31"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image" Target="media/image18.tmp"/><Relationship Id="rId35" Type="http://schemas.openxmlformats.org/officeDocument/2006/relationships/footer" Target="footer1.xml"/><Relationship Id="rId8" Type="http://schemas.openxmlformats.org/officeDocument/2006/relationships/image" Target="media/image1.jfi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LAM\AppData\Roaming\Microsoft\Templates\Report%20.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C9734C-EBF2-4C11-BAC0-1435AFA1087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C9A5F51-07B2-47FF-9B1E-1A7AA385F576}">
      <dgm:prSet phldrT="[Text]" custT="1"/>
      <dgm:spPr/>
      <dgm:t>
        <a:bodyPr/>
        <a:lstStyle/>
        <a:p>
          <a:r>
            <a:rPr lang="en-US" sz="1400"/>
            <a:t>Form Login</a:t>
          </a:r>
        </a:p>
      </dgm:t>
    </dgm:pt>
    <dgm:pt modelId="{BF5122DD-75AC-488B-882F-2D6616355F7F}" type="parTrans" cxnId="{E2318743-2DD7-466A-99D0-C7F90EEF1630}">
      <dgm:prSet/>
      <dgm:spPr/>
      <dgm:t>
        <a:bodyPr/>
        <a:lstStyle/>
        <a:p>
          <a:endParaRPr lang="en-US"/>
        </a:p>
      </dgm:t>
    </dgm:pt>
    <dgm:pt modelId="{B25E6431-2C45-4D0C-AD14-E6A5ED958C8C}" type="sibTrans" cxnId="{E2318743-2DD7-466A-99D0-C7F90EEF1630}">
      <dgm:prSet/>
      <dgm:spPr/>
      <dgm:t>
        <a:bodyPr/>
        <a:lstStyle/>
        <a:p>
          <a:endParaRPr lang="en-US"/>
        </a:p>
      </dgm:t>
    </dgm:pt>
    <dgm:pt modelId="{E8A20E14-CE83-43DB-AAB5-CC6E6C5F4AD8}">
      <dgm:prSet phldrT="[Text]" custT="1"/>
      <dgm:spPr/>
      <dgm:t>
        <a:bodyPr/>
        <a:lstStyle/>
        <a:p>
          <a:r>
            <a:rPr lang="en-US" sz="1400"/>
            <a:t>Form Manament</a:t>
          </a:r>
        </a:p>
      </dgm:t>
    </dgm:pt>
    <dgm:pt modelId="{ADCC6EA4-2486-4ABB-A124-D95A3252415B}" type="parTrans" cxnId="{6C8AC15D-4E35-4CE9-A5AA-8E65E21A821C}">
      <dgm:prSet/>
      <dgm:spPr/>
      <dgm:t>
        <a:bodyPr/>
        <a:lstStyle/>
        <a:p>
          <a:endParaRPr lang="en-US"/>
        </a:p>
      </dgm:t>
    </dgm:pt>
    <dgm:pt modelId="{6BDD5CBC-8903-4FBA-AE7C-ED5839060EA1}" type="sibTrans" cxnId="{6C8AC15D-4E35-4CE9-A5AA-8E65E21A821C}">
      <dgm:prSet/>
      <dgm:spPr/>
      <dgm:t>
        <a:bodyPr/>
        <a:lstStyle/>
        <a:p>
          <a:endParaRPr lang="en-US"/>
        </a:p>
      </dgm:t>
    </dgm:pt>
    <dgm:pt modelId="{815DC562-B6D0-49AB-9BC0-E258A10F7B51}">
      <dgm:prSet phldrT="[Text]" custT="1"/>
      <dgm:spPr/>
      <dgm:t>
        <a:bodyPr/>
        <a:lstStyle/>
        <a:p>
          <a:r>
            <a:rPr lang="en-US" sz="1400"/>
            <a:t>Form Accinfo</a:t>
          </a:r>
        </a:p>
      </dgm:t>
    </dgm:pt>
    <dgm:pt modelId="{C5BB637A-26F2-4178-B077-9B644E2504E9}" type="parTrans" cxnId="{B2AE17EF-FAC4-4232-B8EA-EE50035FAFC3}">
      <dgm:prSet/>
      <dgm:spPr/>
      <dgm:t>
        <a:bodyPr/>
        <a:lstStyle/>
        <a:p>
          <a:endParaRPr lang="en-US"/>
        </a:p>
      </dgm:t>
    </dgm:pt>
    <dgm:pt modelId="{7D3B9F89-43BD-4DCE-97B0-D047E713E204}" type="sibTrans" cxnId="{B2AE17EF-FAC4-4232-B8EA-EE50035FAFC3}">
      <dgm:prSet/>
      <dgm:spPr/>
      <dgm:t>
        <a:bodyPr/>
        <a:lstStyle/>
        <a:p>
          <a:endParaRPr lang="en-US"/>
        </a:p>
      </dgm:t>
    </dgm:pt>
    <dgm:pt modelId="{4A1A79C9-1CD6-4A57-B9E9-D320ECED1071}">
      <dgm:prSet custT="1"/>
      <dgm:spPr/>
      <dgm:t>
        <a:bodyPr/>
        <a:lstStyle/>
        <a:p>
          <a:r>
            <a:rPr lang="en-US" sz="1400"/>
            <a:t>Form Admin</a:t>
          </a:r>
        </a:p>
      </dgm:t>
    </dgm:pt>
    <dgm:pt modelId="{BA103823-3719-46A4-B31E-745CFD20D5FC}" type="parTrans" cxnId="{A5187D61-15BD-45A1-8538-52357EB6FD49}">
      <dgm:prSet/>
      <dgm:spPr/>
      <dgm:t>
        <a:bodyPr/>
        <a:lstStyle/>
        <a:p>
          <a:endParaRPr lang="en-US"/>
        </a:p>
      </dgm:t>
    </dgm:pt>
    <dgm:pt modelId="{273EA7AC-3EA6-48C3-BFDB-91DC156FE932}" type="sibTrans" cxnId="{A5187D61-15BD-45A1-8538-52357EB6FD49}">
      <dgm:prSet/>
      <dgm:spPr/>
      <dgm:t>
        <a:bodyPr/>
        <a:lstStyle/>
        <a:p>
          <a:endParaRPr lang="en-US"/>
        </a:p>
      </dgm:t>
    </dgm:pt>
    <dgm:pt modelId="{626CBEFB-3557-4C5F-A4A5-8DB96BFB330B}">
      <dgm:prSet/>
      <dgm:spPr/>
      <dgm:t>
        <a:bodyPr/>
        <a:lstStyle/>
        <a:p>
          <a:r>
            <a:rPr lang="en-US"/>
            <a:t>Lịch sử bán hàng</a:t>
          </a:r>
        </a:p>
      </dgm:t>
    </dgm:pt>
    <dgm:pt modelId="{C1D3A008-637A-42A8-84C5-4A289D779961}" type="parTrans" cxnId="{8540D5B1-1CFE-48D0-AEA7-8CAAB3F82D7D}">
      <dgm:prSet/>
      <dgm:spPr/>
      <dgm:t>
        <a:bodyPr/>
        <a:lstStyle/>
        <a:p>
          <a:endParaRPr lang="en-US"/>
        </a:p>
      </dgm:t>
    </dgm:pt>
    <dgm:pt modelId="{40CC062B-2682-436B-AB35-CB5C47D1D1CC}" type="sibTrans" cxnId="{8540D5B1-1CFE-48D0-AEA7-8CAAB3F82D7D}">
      <dgm:prSet/>
      <dgm:spPr/>
      <dgm:t>
        <a:bodyPr/>
        <a:lstStyle/>
        <a:p>
          <a:endParaRPr lang="en-US"/>
        </a:p>
      </dgm:t>
    </dgm:pt>
    <dgm:pt modelId="{1E78554D-01CF-4C72-9602-E8D466FD242C}">
      <dgm:prSet/>
      <dgm:spPr/>
      <dgm:t>
        <a:bodyPr/>
        <a:lstStyle/>
        <a:p>
          <a:r>
            <a:rPr lang="en-US"/>
            <a:t>Thực đơn</a:t>
          </a:r>
        </a:p>
      </dgm:t>
    </dgm:pt>
    <dgm:pt modelId="{AC302FD1-9620-4646-835C-1ACA354A6CE3}" type="parTrans" cxnId="{2AD62DC1-D4DD-4FA3-8301-0EB8273F672D}">
      <dgm:prSet/>
      <dgm:spPr/>
      <dgm:t>
        <a:bodyPr/>
        <a:lstStyle/>
        <a:p>
          <a:endParaRPr lang="en-US"/>
        </a:p>
      </dgm:t>
    </dgm:pt>
    <dgm:pt modelId="{984897AA-EDA4-4EA2-9B22-186D68D72F78}" type="sibTrans" cxnId="{2AD62DC1-D4DD-4FA3-8301-0EB8273F672D}">
      <dgm:prSet/>
      <dgm:spPr/>
      <dgm:t>
        <a:bodyPr/>
        <a:lstStyle/>
        <a:p>
          <a:endParaRPr lang="en-US"/>
        </a:p>
      </dgm:t>
    </dgm:pt>
    <dgm:pt modelId="{B4301913-6CE2-465D-A7F6-491EE8FC9CC8}">
      <dgm:prSet/>
      <dgm:spPr/>
      <dgm:t>
        <a:bodyPr/>
        <a:lstStyle/>
        <a:p>
          <a:r>
            <a:rPr lang="en-US"/>
            <a:t>Danh mục</a:t>
          </a:r>
        </a:p>
      </dgm:t>
    </dgm:pt>
    <dgm:pt modelId="{8B091D5F-4D58-4A09-B162-C75EBE373AEC}" type="parTrans" cxnId="{9AD35471-A4F5-45F9-BEA0-606A2F6F6421}">
      <dgm:prSet/>
      <dgm:spPr/>
      <dgm:t>
        <a:bodyPr/>
        <a:lstStyle/>
        <a:p>
          <a:endParaRPr lang="en-US"/>
        </a:p>
      </dgm:t>
    </dgm:pt>
    <dgm:pt modelId="{93712FF4-9BC2-45CB-AD9A-ACA7F65BA02C}" type="sibTrans" cxnId="{9AD35471-A4F5-45F9-BEA0-606A2F6F6421}">
      <dgm:prSet/>
      <dgm:spPr/>
      <dgm:t>
        <a:bodyPr/>
        <a:lstStyle/>
        <a:p>
          <a:endParaRPr lang="en-US"/>
        </a:p>
      </dgm:t>
    </dgm:pt>
    <dgm:pt modelId="{89AD84D6-2BD2-4706-86AB-4F84051FCA68}">
      <dgm:prSet/>
      <dgm:spPr/>
      <dgm:t>
        <a:bodyPr/>
        <a:lstStyle/>
        <a:p>
          <a:r>
            <a:rPr lang="en-US"/>
            <a:t>Bàn ăn</a:t>
          </a:r>
        </a:p>
      </dgm:t>
    </dgm:pt>
    <dgm:pt modelId="{36AD53C0-BB91-478B-B99D-FD6FEC8C9B03}" type="parTrans" cxnId="{46EB1A41-5E8E-4074-8864-64EA7451319A}">
      <dgm:prSet/>
      <dgm:spPr/>
      <dgm:t>
        <a:bodyPr/>
        <a:lstStyle/>
        <a:p>
          <a:endParaRPr lang="en-US"/>
        </a:p>
      </dgm:t>
    </dgm:pt>
    <dgm:pt modelId="{E2072CBD-C582-47C5-B3CC-2CC3DFC11B56}" type="sibTrans" cxnId="{46EB1A41-5E8E-4074-8864-64EA7451319A}">
      <dgm:prSet/>
      <dgm:spPr/>
      <dgm:t>
        <a:bodyPr/>
        <a:lstStyle/>
        <a:p>
          <a:endParaRPr lang="en-US"/>
        </a:p>
      </dgm:t>
    </dgm:pt>
    <dgm:pt modelId="{CE90AFCC-8257-4A1B-A052-737BA014CE27}">
      <dgm:prSet/>
      <dgm:spPr/>
      <dgm:t>
        <a:bodyPr/>
        <a:lstStyle/>
        <a:p>
          <a:r>
            <a:rPr lang="en-US"/>
            <a:t>Tài khoản</a:t>
          </a:r>
        </a:p>
      </dgm:t>
    </dgm:pt>
    <dgm:pt modelId="{F57F27E3-8FB7-47E8-AAE0-0FF520CD0AEB}" type="parTrans" cxnId="{D019A8BE-EF00-4AD6-92CD-5E777178185D}">
      <dgm:prSet/>
      <dgm:spPr/>
      <dgm:t>
        <a:bodyPr/>
        <a:lstStyle/>
        <a:p>
          <a:endParaRPr lang="en-US"/>
        </a:p>
      </dgm:t>
    </dgm:pt>
    <dgm:pt modelId="{A75A98A7-92AA-48CE-993A-9080D1879626}" type="sibTrans" cxnId="{D019A8BE-EF00-4AD6-92CD-5E777178185D}">
      <dgm:prSet/>
      <dgm:spPr/>
      <dgm:t>
        <a:bodyPr/>
        <a:lstStyle/>
        <a:p>
          <a:endParaRPr lang="en-US"/>
        </a:p>
      </dgm:t>
    </dgm:pt>
    <dgm:pt modelId="{551C536D-14F6-4058-81E2-B83CF4BCC465}">
      <dgm:prSet/>
      <dgm:spPr/>
      <dgm:t>
        <a:bodyPr/>
        <a:lstStyle/>
        <a:p>
          <a:r>
            <a:rPr lang="en-US"/>
            <a:t>Thông tin cá nhân</a:t>
          </a:r>
        </a:p>
      </dgm:t>
    </dgm:pt>
    <dgm:pt modelId="{CFC512DA-0B9A-46F3-B533-3E0F590F6C8F}" type="parTrans" cxnId="{1CFCF7EA-47FE-401D-A6AA-F28AFEE5F05D}">
      <dgm:prSet/>
      <dgm:spPr/>
      <dgm:t>
        <a:bodyPr/>
        <a:lstStyle/>
        <a:p>
          <a:endParaRPr lang="en-US"/>
        </a:p>
      </dgm:t>
    </dgm:pt>
    <dgm:pt modelId="{B77A53D2-1F87-45F8-AB19-49BA493B8F21}" type="sibTrans" cxnId="{1CFCF7EA-47FE-401D-A6AA-F28AFEE5F05D}">
      <dgm:prSet/>
      <dgm:spPr/>
      <dgm:t>
        <a:bodyPr/>
        <a:lstStyle/>
        <a:p>
          <a:endParaRPr lang="en-US"/>
        </a:p>
      </dgm:t>
    </dgm:pt>
    <dgm:pt modelId="{F06DA028-1630-4EF2-A480-BCE5FDBAA739}">
      <dgm:prSet/>
      <dgm:spPr/>
      <dgm:t>
        <a:bodyPr/>
        <a:lstStyle/>
        <a:p>
          <a:r>
            <a:rPr lang="en-US"/>
            <a:t>Đăng xuất</a:t>
          </a:r>
        </a:p>
      </dgm:t>
    </dgm:pt>
    <dgm:pt modelId="{359D24A4-BDD9-42D9-94F6-5B312B583231}" type="parTrans" cxnId="{5DF3236C-3984-4568-A9B2-1F8E29F63E12}">
      <dgm:prSet/>
      <dgm:spPr/>
      <dgm:t>
        <a:bodyPr/>
        <a:lstStyle/>
        <a:p>
          <a:endParaRPr lang="en-US"/>
        </a:p>
      </dgm:t>
    </dgm:pt>
    <dgm:pt modelId="{21100C1D-645C-482D-9649-D059C54BA1A5}" type="sibTrans" cxnId="{5DF3236C-3984-4568-A9B2-1F8E29F63E12}">
      <dgm:prSet/>
      <dgm:spPr/>
      <dgm:t>
        <a:bodyPr/>
        <a:lstStyle/>
        <a:p>
          <a:endParaRPr lang="en-US"/>
        </a:p>
      </dgm:t>
    </dgm:pt>
    <dgm:pt modelId="{68BE3B62-C9FA-42EA-A812-988EE6DCC164}">
      <dgm:prSet/>
      <dgm:spPr/>
      <dgm:t>
        <a:bodyPr/>
        <a:lstStyle/>
        <a:p>
          <a:r>
            <a:rPr lang="en-US"/>
            <a:t>Nhân viên</a:t>
          </a:r>
        </a:p>
      </dgm:t>
    </dgm:pt>
    <dgm:pt modelId="{E4D6F6BD-B3E1-4F82-B1E4-F702A492FE23}" type="parTrans" cxnId="{C5AE21BC-232C-4CBF-821B-7B48B33B57D6}">
      <dgm:prSet/>
      <dgm:spPr/>
      <dgm:t>
        <a:bodyPr/>
        <a:lstStyle/>
        <a:p>
          <a:endParaRPr lang="en-US"/>
        </a:p>
      </dgm:t>
    </dgm:pt>
    <dgm:pt modelId="{C0CC5CFD-5FB0-4C51-AF69-5912E92CF49C}" type="sibTrans" cxnId="{C5AE21BC-232C-4CBF-821B-7B48B33B57D6}">
      <dgm:prSet/>
      <dgm:spPr/>
      <dgm:t>
        <a:bodyPr/>
        <a:lstStyle/>
        <a:p>
          <a:endParaRPr lang="en-US"/>
        </a:p>
      </dgm:t>
    </dgm:pt>
    <dgm:pt modelId="{DB13D7C3-C417-40E0-8BF8-0B118557D500}" type="pres">
      <dgm:prSet presAssocID="{64C9734C-EBF2-4C11-BAC0-1435AFA10870}" presName="hierChild1" presStyleCnt="0">
        <dgm:presLayoutVars>
          <dgm:orgChart val="1"/>
          <dgm:chPref val="1"/>
          <dgm:dir/>
          <dgm:animOne val="branch"/>
          <dgm:animLvl val="lvl"/>
          <dgm:resizeHandles/>
        </dgm:presLayoutVars>
      </dgm:prSet>
      <dgm:spPr/>
    </dgm:pt>
    <dgm:pt modelId="{1959E617-886C-4135-8677-7BD781AD9344}" type="pres">
      <dgm:prSet presAssocID="{9C9A5F51-07B2-47FF-9B1E-1A7AA385F576}" presName="hierRoot1" presStyleCnt="0">
        <dgm:presLayoutVars>
          <dgm:hierBranch val="init"/>
        </dgm:presLayoutVars>
      </dgm:prSet>
      <dgm:spPr/>
    </dgm:pt>
    <dgm:pt modelId="{7D187F77-3826-4FB3-BFF3-D2A9302E3F35}" type="pres">
      <dgm:prSet presAssocID="{9C9A5F51-07B2-47FF-9B1E-1A7AA385F576}" presName="rootComposite1" presStyleCnt="0"/>
      <dgm:spPr/>
    </dgm:pt>
    <dgm:pt modelId="{A05A97C0-87DD-40BC-8D65-BD309413A904}" type="pres">
      <dgm:prSet presAssocID="{9C9A5F51-07B2-47FF-9B1E-1A7AA385F576}" presName="rootText1" presStyleLbl="node0" presStyleIdx="0" presStyleCnt="1" custScaleX="92079" custScaleY="87942" custLinFactNeighborX="24504" custLinFactNeighborY="8504">
        <dgm:presLayoutVars>
          <dgm:chPref val="3"/>
        </dgm:presLayoutVars>
      </dgm:prSet>
      <dgm:spPr/>
    </dgm:pt>
    <dgm:pt modelId="{A2F11FF5-D1A1-4D47-9E65-91AA91640B27}" type="pres">
      <dgm:prSet presAssocID="{9C9A5F51-07B2-47FF-9B1E-1A7AA385F576}" presName="rootConnector1" presStyleLbl="node1" presStyleIdx="0" presStyleCnt="0"/>
      <dgm:spPr/>
    </dgm:pt>
    <dgm:pt modelId="{FE20D059-DCCD-4612-94AA-039E2494E412}" type="pres">
      <dgm:prSet presAssocID="{9C9A5F51-07B2-47FF-9B1E-1A7AA385F576}" presName="hierChild2" presStyleCnt="0"/>
      <dgm:spPr/>
    </dgm:pt>
    <dgm:pt modelId="{3EC7BBB6-37C6-455F-8BBE-9D4044F9A0FC}" type="pres">
      <dgm:prSet presAssocID="{ADCC6EA4-2486-4ABB-A124-D95A3252415B}" presName="Name37" presStyleLbl="parChTrans1D2" presStyleIdx="0" presStyleCnt="1"/>
      <dgm:spPr/>
    </dgm:pt>
    <dgm:pt modelId="{7D690C14-A9E2-4704-AD44-21173E7EBCF9}" type="pres">
      <dgm:prSet presAssocID="{E8A20E14-CE83-43DB-AAB5-CC6E6C5F4AD8}" presName="hierRoot2" presStyleCnt="0">
        <dgm:presLayoutVars>
          <dgm:hierBranch val="init"/>
        </dgm:presLayoutVars>
      </dgm:prSet>
      <dgm:spPr/>
    </dgm:pt>
    <dgm:pt modelId="{D29D5C76-8853-4689-9C52-66AABFAD9FCF}" type="pres">
      <dgm:prSet presAssocID="{E8A20E14-CE83-43DB-AAB5-CC6E6C5F4AD8}" presName="rootComposite" presStyleCnt="0"/>
      <dgm:spPr/>
    </dgm:pt>
    <dgm:pt modelId="{2CFD5D48-0AB9-47F8-963B-2E8056E173E4}" type="pres">
      <dgm:prSet presAssocID="{E8A20E14-CE83-43DB-AAB5-CC6E6C5F4AD8}" presName="rootText" presStyleLbl="node2" presStyleIdx="0" presStyleCnt="1" custScaleX="85787" custScaleY="109266" custLinFactNeighborX="23385" custLinFactNeighborY="-11811">
        <dgm:presLayoutVars>
          <dgm:chPref val="3"/>
        </dgm:presLayoutVars>
      </dgm:prSet>
      <dgm:spPr/>
    </dgm:pt>
    <dgm:pt modelId="{33E48A89-A84C-4C02-8BF8-030B299A00FB}" type="pres">
      <dgm:prSet presAssocID="{E8A20E14-CE83-43DB-AAB5-CC6E6C5F4AD8}" presName="rootConnector" presStyleLbl="node2" presStyleIdx="0" presStyleCnt="1"/>
      <dgm:spPr/>
    </dgm:pt>
    <dgm:pt modelId="{2F83068A-EF7A-40BA-B3A9-55C6F5478286}" type="pres">
      <dgm:prSet presAssocID="{E8A20E14-CE83-43DB-AAB5-CC6E6C5F4AD8}" presName="hierChild4" presStyleCnt="0"/>
      <dgm:spPr/>
    </dgm:pt>
    <dgm:pt modelId="{7B178E99-144C-418E-8BE6-3F8F29EF23F9}" type="pres">
      <dgm:prSet presAssocID="{C5BB637A-26F2-4178-B077-9B644E2504E9}" presName="Name37" presStyleLbl="parChTrans1D3" presStyleIdx="0" presStyleCnt="2"/>
      <dgm:spPr/>
    </dgm:pt>
    <dgm:pt modelId="{008D955E-52FB-4D6B-BDD9-429633E52104}" type="pres">
      <dgm:prSet presAssocID="{815DC562-B6D0-49AB-9BC0-E258A10F7B51}" presName="hierRoot2" presStyleCnt="0">
        <dgm:presLayoutVars>
          <dgm:hierBranch val="init"/>
        </dgm:presLayoutVars>
      </dgm:prSet>
      <dgm:spPr/>
    </dgm:pt>
    <dgm:pt modelId="{833A6200-FBD1-4727-BAD2-0FF64153414C}" type="pres">
      <dgm:prSet presAssocID="{815DC562-B6D0-49AB-9BC0-E258A10F7B51}" presName="rootComposite" presStyleCnt="0"/>
      <dgm:spPr/>
    </dgm:pt>
    <dgm:pt modelId="{21855D3B-6D8C-4EAA-A530-3694AB549C21}" type="pres">
      <dgm:prSet presAssocID="{815DC562-B6D0-49AB-9BC0-E258A10F7B51}" presName="rootText" presStyleLbl="node3" presStyleIdx="0" presStyleCnt="2" custScaleX="87013" custScaleY="88135" custLinFactX="78762" custLinFactNeighborX="100000" custLinFactNeighborY="6787">
        <dgm:presLayoutVars>
          <dgm:chPref val="3"/>
        </dgm:presLayoutVars>
      </dgm:prSet>
      <dgm:spPr/>
    </dgm:pt>
    <dgm:pt modelId="{4DDD897F-3681-4B83-AC40-8D2D32D01A03}" type="pres">
      <dgm:prSet presAssocID="{815DC562-B6D0-49AB-9BC0-E258A10F7B51}" presName="rootConnector" presStyleLbl="node3" presStyleIdx="0" presStyleCnt="2"/>
      <dgm:spPr/>
    </dgm:pt>
    <dgm:pt modelId="{390CBA34-7FC8-40AC-B9E3-6DD2110DF8B7}" type="pres">
      <dgm:prSet presAssocID="{815DC562-B6D0-49AB-9BC0-E258A10F7B51}" presName="hierChild4" presStyleCnt="0"/>
      <dgm:spPr/>
    </dgm:pt>
    <dgm:pt modelId="{15A9C3F4-D666-4CFC-8C26-2BFBCA000B8C}" type="pres">
      <dgm:prSet presAssocID="{CFC512DA-0B9A-46F3-B533-3E0F590F6C8F}" presName="Name37" presStyleLbl="parChTrans1D4" presStyleIdx="0" presStyleCnt="8"/>
      <dgm:spPr/>
    </dgm:pt>
    <dgm:pt modelId="{C223C978-D744-46DB-A73D-FC812A432E56}" type="pres">
      <dgm:prSet presAssocID="{551C536D-14F6-4058-81E2-B83CF4BCC465}" presName="hierRoot2" presStyleCnt="0">
        <dgm:presLayoutVars>
          <dgm:hierBranch val="init"/>
        </dgm:presLayoutVars>
      </dgm:prSet>
      <dgm:spPr/>
    </dgm:pt>
    <dgm:pt modelId="{9254073E-28BF-466E-B63E-E3EE20B94A6F}" type="pres">
      <dgm:prSet presAssocID="{551C536D-14F6-4058-81E2-B83CF4BCC465}" presName="rootComposite" presStyleCnt="0"/>
      <dgm:spPr/>
    </dgm:pt>
    <dgm:pt modelId="{177E7C94-B286-4E82-B66A-DFD085481153}" type="pres">
      <dgm:prSet presAssocID="{551C536D-14F6-4058-81E2-B83CF4BCC465}" presName="rootText" presStyleLbl="node4" presStyleIdx="0" presStyleCnt="8" custScaleX="110573" custScaleY="58090" custLinFactX="77874" custLinFactNeighborX="100000" custLinFactNeighborY="87683">
        <dgm:presLayoutVars>
          <dgm:chPref val="3"/>
        </dgm:presLayoutVars>
      </dgm:prSet>
      <dgm:spPr/>
    </dgm:pt>
    <dgm:pt modelId="{25BE1E61-1167-4C20-BB8D-739307EBD436}" type="pres">
      <dgm:prSet presAssocID="{551C536D-14F6-4058-81E2-B83CF4BCC465}" presName="rootConnector" presStyleLbl="node4" presStyleIdx="0" presStyleCnt="8"/>
      <dgm:spPr/>
    </dgm:pt>
    <dgm:pt modelId="{E8879918-7BD7-404F-8040-0D1C0C8F5123}" type="pres">
      <dgm:prSet presAssocID="{551C536D-14F6-4058-81E2-B83CF4BCC465}" presName="hierChild4" presStyleCnt="0"/>
      <dgm:spPr/>
    </dgm:pt>
    <dgm:pt modelId="{5659ABAF-A683-4769-88B4-4D22081A2FDB}" type="pres">
      <dgm:prSet presAssocID="{551C536D-14F6-4058-81E2-B83CF4BCC465}" presName="hierChild5" presStyleCnt="0"/>
      <dgm:spPr/>
    </dgm:pt>
    <dgm:pt modelId="{A8CA8743-E5A6-413E-9CF4-AD14E0847432}" type="pres">
      <dgm:prSet presAssocID="{359D24A4-BDD9-42D9-94F6-5B312B583231}" presName="Name37" presStyleLbl="parChTrans1D4" presStyleIdx="1" presStyleCnt="8"/>
      <dgm:spPr/>
    </dgm:pt>
    <dgm:pt modelId="{786709CD-4170-4F7E-AA93-E043959F6A35}" type="pres">
      <dgm:prSet presAssocID="{F06DA028-1630-4EF2-A480-BCE5FDBAA739}" presName="hierRoot2" presStyleCnt="0">
        <dgm:presLayoutVars>
          <dgm:hierBranch val="init"/>
        </dgm:presLayoutVars>
      </dgm:prSet>
      <dgm:spPr/>
    </dgm:pt>
    <dgm:pt modelId="{FC9B52EA-FB47-4F8C-8A53-46954835B64C}" type="pres">
      <dgm:prSet presAssocID="{F06DA028-1630-4EF2-A480-BCE5FDBAA739}" presName="rootComposite" presStyleCnt="0"/>
      <dgm:spPr/>
    </dgm:pt>
    <dgm:pt modelId="{582C2D5D-E690-46A9-A85D-D5350AE8A361}" type="pres">
      <dgm:prSet presAssocID="{F06DA028-1630-4EF2-A480-BCE5FDBAA739}" presName="rootText" presStyleLbl="node4" presStyleIdx="1" presStyleCnt="8" custScaleX="73828" custScaleY="61119" custLinFactX="86838" custLinFactY="100000" custLinFactNeighborX="100000" custLinFactNeighborY="134745">
        <dgm:presLayoutVars>
          <dgm:chPref val="3"/>
        </dgm:presLayoutVars>
      </dgm:prSet>
      <dgm:spPr/>
    </dgm:pt>
    <dgm:pt modelId="{6F9BA638-93F4-4568-9E0F-59A3FF165FDE}" type="pres">
      <dgm:prSet presAssocID="{F06DA028-1630-4EF2-A480-BCE5FDBAA739}" presName="rootConnector" presStyleLbl="node4" presStyleIdx="1" presStyleCnt="8"/>
      <dgm:spPr/>
    </dgm:pt>
    <dgm:pt modelId="{A4253FBA-AD9B-4CF3-8060-47A58B34F2A6}" type="pres">
      <dgm:prSet presAssocID="{F06DA028-1630-4EF2-A480-BCE5FDBAA739}" presName="hierChild4" presStyleCnt="0"/>
      <dgm:spPr/>
    </dgm:pt>
    <dgm:pt modelId="{1CFA621D-0D24-4290-B820-C65093112404}" type="pres">
      <dgm:prSet presAssocID="{F06DA028-1630-4EF2-A480-BCE5FDBAA739}" presName="hierChild5" presStyleCnt="0"/>
      <dgm:spPr/>
    </dgm:pt>
    <dgm:pt modelId="{1C2B5162-5B85-4173-8075-266474B66F77}" type="pres">
      <dgm:prSet presAssocID="{815DC562-B6D0-49AB-9BC0-E258A10F7B51}" presName="hierChild5" presStyleCnt="0"/>
      <dgm:spPr/>
    </dgm:pt>
    <dgm:pt modelId="{F7DBE9D1-A824-4118-B4F3-5B19F0DE461C}" type="pres">
      <dgm:prSet presAssocID="{BA103823-3719-46A4-B31E-745CFD20D5FC}" presName="Name37" presStyleLbl="parChTrans1D3" presStyleIdx="1" presStyleCnt="2"/>
      <dgm:spPr/>
    </dgm:pt>
    <dgm:pt modelId="{191BFE4D-0838-4AA1-905D-BC713218A059}" type="pres">
      <dgm:prSet presAssocID="{4A1A79C9-1CD6-4A57-B9E9-D320ECED1071}" presName="hierRoot2" presStyleCnt="0">
        <dgm:presLayoutVars>
          <dgm:hierBranch val="init"/>
        </dgm:presLayoutVars>
      </dgm:prSet>
      <dgm:spPr/>
    </dgm:pt>
    <dgm:pt modelId="{A7AAD29E-2AD5-46AB-AD80-38A55E08B53A}" type="pres">
      <dgm:prSet presAssocID="{4A1A79C9-1CD6-4A57-B9E9-D320ECED1071}" presName="rootComposite" presStyleCnt="0"/>
      <dgm:spPr/>
    </dgm:pt>
    <dgm:pt modelId="{960EAE9B-E19E-442C-B000-1F3D476D5A96}" type="pres">
      <dgm:prSet presAssocID="{4A1A79C9-1CD6-4A57-B9E9-D320ECED1071}" presName="rootText" presStyleLbl="node3" presStyleIdx="1" presStyleCnt="2" custScaleX="93034" custScaleY="79333" custLinFactNeighborX="-56247" custLinFactNeighborY="18326">
        <dgm:presLayoutVars>
          <dgm:chPref val="3"/>
        </dgm:presLayoutVars>
      </dgm:prSet>
      <dgm:spPr/>
    </dgm:pt>
    <dgm:pt modelId="{86619268-8023-4560-8059-B0F96FE1C465}" type="pres">
      <dgm:prSet presAssocID="{4A1A79C9-1CD6-4A57-B9E9-D320ECED1071}" presName="rootConnector" presStyleLbl="node3" presStyleIdx="1" presStyleCnt="2"/>
      <dgm:spPr/>
    </dgm:pt>
    <dgm:pt modelId="{1CF777D5-4A71-43FD-881B-8726841FC848}" type="pres">
      <dgm:prSet presAssocID="{4A1A79C9-1CD6-4A57-B9E9-D320ECED1071}" presName="hierChild4" presStyleCnt="0"/>
      <dgm:spPr/>
    </dgm:pt>
    <dgm:pt modelId="{AC449621-65A5-4042-87C5-F15432891F98}" type="pres">
      <dgm:prSet presAssocID="{C1D3A008-637A-42A8-84C5-4A289D779961}" presName="Name37" presStyleLbl="parChTrans1D4" presStyleIdx="2" presStyleCnt="8"/>
      <dgm:spPr/>
    </dgm:pt>
    <dgm:pt modelId="{311D7ECE-0B98-4C85-8A78-61D5C59CA6C7}" type="pres">
      <dgm:prSet presAssocID="{626CBEFB-3557-4C5F-A4A5-8DB96BFB330B}" presName="hierRoot2" presStyleCnt="0">
        <dgm:presLayoutVars>
          <dgm:hierBranch val="init"/>
        </dgm:presLayoutVars>
      </dgm:prSet>
      <dgm:spPr/>
    </dgm:pt>
    <dgm:pt modelId="{F36F0852-EAFB-4815-BEC7-DEE5169523F3}" type="pres">
      <dgm:prSet presAssocID="{626CBEFB-3557-4C5F-A4A5-8DB96BFB330B}" presName="rootComposite" presStyleCnt="0"/>
      <dgm:spPr/>
    </dgm:pt>
    <dgm:pt modelId="{0F8079F9-5699-40AA-84F3-00AB95925790}" type="pres">
      <dgm:prSet presAssocID="{626CBEFB-3557-4C5F-A4A5-8DB96BFB330B}" presName="rootText" presStyleLbl="node4" presStyleIdx="2" presStyleCnt="8" custScaleX="89817" custScaleY="81358" custLinFactX="-100000" custLinFactY="-80718" custLinFactNeighborX="-160847" custLinFactNeighborY="-100000">
        <dgm:presLayoutVars>
          <dgm:chPref val="3"/>
        </dgm:presLayoutVars>
      </dgm:prSet>
      <dgm:spPr/>
    </dgm:pt>
    <dgm:pt modelId="{EFFBD9F3-68DF-42F7-A017-229047CE670F}" type="pres">
      <dgm:prSet presAssocID="{626CBEFB-3557-4C5F-A4A5-8DB96BFB330B}" presName="rootConnector" presStyleLbl="node4" presStyleIdx="2" presStyleCnt="8"/>
      <dgm:spPr/>
    </dgm:pt>
    <dgm:pt modelId="{06C47F0A-44C2-468A-86F8-8ECB65285867}" type="pres">
      <dgm:prSet presAssocID="{626CBEFB-3557-4C5F-A4A5-8DB96BFB330B}" presName="hierChild4" presStyleCnt="0"/>
      <dgm:spPr/>
    </dgm:pt>
    <dgm:pt modelId="{A5D0AD1F-0D27-4444-8C5B-034B9158DFDD}" type="pres">
      <dgm:prSet presAssocID="{626CBEFB-3557-4C5F-A4A5-8DB96BFB330B}" presName="hierChild5" presStyleCnt="0"/>
      <dgm:spPr/>
    </dgm:pt>
    <dgm:pt modelId="{067ACB33-C676-4976-A369-752C4EC41637}" type="pres">
      <dgm:prSet presAssocID="{AC302FD1-9620-4646-835C-1ACA354A6CE3}" presName="Name37" presStyleLbl="parChTrans1D4" presStyleIdx="3" presStyleCnt="8"/>
      <dgm:spPr/>
    </dgm:pt>
    <dgm:pt modelId="{5F6246C8-8EB1-45F2-AF31-E087F2E2FE33}" type="pres">
      <dgm:prSet presAssocID="{1E78554D-01CF-4C72-9602-E8D466FD242C}" presName="hierRoot2" presStyleCnt="0">
        <dgm:presLayoutVars>
          <dgm:hierBranch val="init"/>
        </dgm:presLayoutVars>
      </dgm:prSet>
      <dgm:spPr/>
    </dgm:pt>
    <dgm:pt modelId="{6A7C992D-44A3-4205-87A2-9EEC7D3E8327}" type="pres">
      <dgm:prSet presAssocID="{1E78554D-01CF-4C72-9602-E8D466FD242C}" presName="rootComposite" presStyleCnt="0"/>
      <dgm:spPr/>
    </dgm:pt>
    <dgm:pt modelId="{CE059DA8-BE15-4C38-A0D8-73668612EC48}" type="pres">
      <dgm:prSet presAssocID="{1E78554D-01CF-4C72-9602-E8D466FD242C}" presName="rootText" presStyleLbl="node4" presStyleIdx="3" presStyleCnt="8" custScaleX="84507" custScaleY="53481" custLinFactX="-100000" custLinFactY="-88585" custLinFactNeighborX="-156754" custLinFactNeighborY="-100000">
        <dgm:presLayoutVars>
          <dgm:chPref val="3"/>
        </dgm:presLayoutVars>
      </dgm:prSet>
      <dgm:spPr/>
    </dgm:pt>
    <dgm:pt modelId="{0423DF1C-3BCD-4D5E-AE55-B2C10384C08A}" type="pres">
      <dgm:prSet presAssocID="{1E78554D-01CF-4C72-9602-E8D466FD242C}" presName="rootConnector" presStyleLbl="node4" presStyleIdx="3" presStyleCnt="8"/>
      <dgm:spPr/>
    </dgm:pt>
    <dgm:pt modelId="{7558C2D6-6292-4F1C-870E-1AA11BDF8EC4}" type="pres">
      <dgm:prSet presAssocID="{1E78554D-01CF-4C72-9602-E8D466FD242C}" presName="hierChild4" presStyleCnt="0"/>
      <dgm:spPr/>
    </dgm:pt>
    <dgm:pt modelId="{871165C6-A300-430E-A4F0-77A1362A869E}" type="pres">
      <dgm:prSet presAssocID="{1E78554D-01CF-4C72-9602-E8D466FD242C}" presName="hierChild5" presStyleCnt="0"/>
      <dgm:spPr/>
    </dgm:pt>
    <dgm:pt modelId="{3C2EE20E-C86D-472C-B555-1AFF343AE610}" type="pres">
      <dgm:prSet presAssocID="{8B091D5F-4D58-4A09-B162-C75EBE373AEC}" presName="Name37" presStyleLbl="parChTrans1D4" presStyleIdx="4" presStyleCnt="8"/>
      <dgm:spPr/>
    </dgm:pt>
    <dgm:pt modelId="{8AC2761E-2AFA-427A-8856-94DE0C9594BB}" type="pres">
      <dgm:prSet presAssocID="{B4301913-6CE2-465D-A7F6-491EE8FC9CC8}" presName="hierRoot2" presStyleCnt="0">
        <dgm:presLayoutVars>
          <dgm:hierBranch val="init"/>
        </dgm:presLayoutVars>
      </dgm:prSet>
      <dgm:spPr/>
    </dgm:pt>
    <dgm:pt modelId="{0A19DEBA-19F2-409A-ACDA-8C695E2DE2C2}" type="pres">
      <dgm:prSet presAssocID="{B4301913-6CE2-465D-A7F6-491EE8FC9CC8}" presName="rootComposite" presStyleCnt="0"/>
      <dgm:spPr/>
    </dgm:pt>
    <dgm:pt modelId="{D22268B8-B5EA-453E-9D26-93E91A50E702}" type="pres">
      <dgm:prSet presAssocID="{B4301913-6CE2-465D-A7F6-491EE8FC9CC8}" presName="rootText" presStyleLbl="node4" presStyleIdx="4" presStyleCnt="8" custScaleX="88704" custScaleY="62597" custLinFactX="-100000" custLinFactY="-97706" custLinFactNeighborX="-157739" custLinFactNeighborY="-100000">
        <dgm:presLayoutVars>
          <dgm:chPref val="3"/>
        </dgm:presLayoutVars>
      </dgm:prSet>
      <dgm:spPr/>
    </dgm:pt>
    <dgm:pt modelId="{5768B1FF-AEC1-49D7-BE14-5929EDD63FEB}" type="pres">
      <dgm:prSet presAssocID="{B4301913-6CE2-465D-A7F6-491EE8FC9CC8}" presName="rootConnector" presStyleLbl="node4" presStyleIdx="4" presStyleCnt="8"/>
      <dgm:spPr/>
    </dgm:pt>
    <dgm:pt modelId="{31B614AC-BE96-4B1D-870A-203ECCA3945A}" type="pres">
      <dgm:prSet presAssocID="{B4301913-6CE2-465D-A7F6-491EE8FC9CC8}" presName="hierChild4" presStyleCnt="0"/>
      <dgm:spPr/>
    </dgm:pt>
    <dgm:pt modelId="{6CEC57FF-2F3D-4B47-81A4-DD126C59E7D0}" type="pres">
      <dgm:prSet presAssocID="{B4301913-6CE2-465D-A7F6-491EE8FC9CC8}" presName="hierChild5" presStyleCnt="0"/>
      <dgm:spPr/>
    </dgm:pt>
    <dgm:pt modelId="{7FABA7C9-C158-4C5D-A787-3B57AB071DCB}" type="pres">
      <dgm:prSet presAssocID="{36AD53C0-BB91-478B-B99D-FD6FEC8C9B03}" presName="Name37" presStyleLbl="parChTrans1D4" presStyleIdx="5" presStyleCnt="8"/>
      <dgm:spPr/>
    </dgm:pt>
    <dgm:pt modelId="{9332BDC4-10C1-4F2A-AAE8-BA4A3CE61BF4}" type="pres">
      <dgm:prSet presAssocID="{89AD84D6-2BD2-4706-86AB-4F84051FCA68}" presName="hierRoot2" presStyleCnt="0">
        <dgm:presLayoutVars>
          <dgm:hierBranch val="init"/>
        </dgm:presLayoutVars>
      </dgm:prSet>
      <dgm:spPr/>
    </dgm:pt>
    <dgm:pt modelId="{B90C80C8-C276-41EB-99F7-CE93A0F7344E}" type="pres">
      <dgm:prSet presAssocID="{89AD84D6-2BD2-4706-86AB-4F84051FCA68}" presName="rootComposite" presStyleCnt="0"/>
      <dgm:spPr/>
    </dgm:pt>
    <dgm:pt modelId="{CF187748-525F-4BDF-85B5-78C03D6BE447}" type="pres">
      <dgm:prSet presAssocID="{89AD84D6-2BD2-4706-86AB-4F84051FCA68}" presName="rootText" presStyleLbl="node4" presStyleIdx="5" presStyleCnt="8" custScaleX="89901" custScaleY="54820" custLinFactX="-100000" custLinFactY="-100000" custLinFactNeighborX="-159695" custLinFactNeighborY="-114486">
        <dgm:presLayoutVars>
          <dgm:chPref val="3"/>
        </dgm:presLayoutVars>
      </dgm:prSet>
      <dgm:spPr/>
    </dgm:pt>
    <dgm:pt modelId="{A9EB39D6-282D-4455-B994-15E85076BEED}" type="pres">
      <dgm:prSet presAssocID="{89AD84D6-2BD2-4706-86AB-4F84051FCA68}" presName="rootConnector" presStyleLbl="node4" presStyleIdx="5" presStyleCnt="8"/>
      <dgm:spPr/>
    </dgm:pt>
    <dgm:pt modelId="{B658E7E9-2974-46EC-AE5F-3FBE9430DA62}" type="pres">
      <dgm:prSet presAssocID="{89AD84D6-2BD2-4706-86AB-4F84051FCA68}" presName="hierChild4" presStyleCnt="0"/>
      <dgm:spPr/>
    </dgm:pt>
    <dgm:pt modelId="{0B13D1B8-E838-4CF2-B65D-69CFA9E774A4}" type="pres">
      <dgm:prSet presAssocID="{89AD84D6-2BD2-4706-86AB-4F84051FCA68}" presName="hierChild5" presStyleCnt="0"/>
      <dgm:spPr/>
    </dgm:pt>
    <dgm:pt modelId="{D553B4E2-8A4D-4729-9CF6-1AEBB7C0CDCD}" type="pres">
      <dgm:prSet presAssocID="{F57F27E3-8FB7-47E8-AAE0-0FF520CD0AEB}" presName="Name37" presStyleLbl="parChTrans1D4" presStyleIdx="6" presStyleCnt="8"/>
      <dgm:spPr/>
    </dgm:pt>
    <dgm:pt modelId="{FD57FB73-3DD3-48D6-9FCC-F86028C3CBF5}" type="pres">
      <dgm:prSet presAssocID="{CE90AFCC-8257-4A1B-A052-737BA014CE27}" presName="hierRoot2" presStyleCnt="0">
        <dgm:presLayoutVars>
          <dgm:hierBranch val="init"/>
        </dgm:presLayoutVars>
      </dgm:prSet>
      <dgm:spPr/>
    </dgm:pt>
    <dgm:pt modelId="{AA0511B2-AC94-411F-B0F7-E08A8E7798E9}" type="pres">
      <dgm:prSet presAssocID="{CE90AFCC-8257-4A1B-A052-737BA014CE27}" presName="rootComposite" presStyleCnt="0"/>
      <dgm:spPr/>
    </dgm:pt>
    <dgm:pt modelId="{8FA136B2-5835-4582-9467-E9518FF8CBF1}" type="pres">
      <dgm:prSet presAssocID="{CE90AFCC-8257-4A1B-A052-737BA014CE27}" presName="rootText" presStyleLbl="node4" presStyleIdx="6" presStyleCnt="8" custScaleX="79028" custScaleY="65758" custLinFactX="-100000" custLinFactY="-100000" custLinFactNeighborX="-158771" custLinFactNeighborY="-120897">
        <dgm:presLayoutVars>
          <dgm:chPref val="3"/>
        </dgm:presLayoutVars>
      </dgm:prSet>
      <dgm:spPr/>
    </dgm:pt>
    <dgm:pt modelId="{90CFFC38-5E21-4964-A465-A7CD93B1BAE5}" type="pres">
      <dgm:prSet presAssocID="{CE90AFCC-8257-4A1B-A052-737BA014CE27}" presName="rootConnector" presStyleLbl="node4" presStyleIdx="6" presStyleCnt="8"/>
      <dgm:spPr/>
    </dgm:pt>
    <dgm:pt modelId="{B6099D6E-D577-4FB0-8F8D-F27EC902C0BE}" type="pres">
      <dgm:prSet presAssocID="{CE90AFCC-8257-4A1B-A052-737BA014CE27}" presName="hierChild4" presStyleCnt="0"/>
      <dgm:spPr/>
    </dgm:pt>
    <dgm:pt modelId="{7AB25024-E233-4A53-8997-1FD810A9678A}" type="pres">
      <dgm:prSet presAssocID="{CE90AFCC-8257-4A1B-A052-737BA014CE27}" presName="hierChild5" presStyleCnt="0"/>
      <dgm:spPr/>
    </dgm:pt>
    <dgm:pt modelId="{2DEF76D8-C18F-4066-8F46-534ABFDD5D91}" type="pres">
      <dgm:prSet presAssocID="{E4D6F6BD-B3E1-4F82-B1E4-F702A492FE23}" presName="Name37" presStyleLbl="parChTrans1D4" presStyleIdx="7" presStyleCnt="8"/>
      <dgm:spPr/>
    </dgm:pt>
    <dgm:pt modelId="{1EDA35C0-59B5-42AE-BD1B-776C6C1AD801}" type="pres">
      <dgm:prSet presAssocID="{68BE3B62-C9FA-42EA-A812-988EE6DCC164}" presName="hierRoot2" presStyleCnt="0">
        <dgm:presLayoutVars>
          <dgm:hierBranch val="init"/>
        </dgm:presLayoutVars>
      </dgm:prSet>
      <dgm:spPr/>
    </dgm:pt>
    <dgm:pt modelId="{31789492-E1BE-4535-963F-0F99EE421914}" type="pres">
      <dgm:prSet presAssocID="{68BE3B62-C9FA-42EA-A812-988EE6DCC164}" presName="rootComposite" presStyleCnt="0"/>
      <dgm:spPr/>
    </dgm:pt>
    <dgm:pt modelId="{643E85D3-F101-4D11-87E1-DF87E91EAA82}" type="pres">
      <dgm:prSet presAssocID="{68BE3B62-C9FA-42EA-A812-988EE6DCC164}" presName="rootText" presStyleLbl="node4" presStyleIdx="7" presStyleCnt="8" custScaleX="75357" custScaleY="65758" custLinFactX="-100000" custLinFactY="-100000" custLinFactNeighborX="-159696" custLinFactNeighborY="-146799">
        <dgm:presLayoutVars>
          <dgm:chPref val="3"/>
        </dgm:presLayoutVars>
      </dgm:prSet>
      <dgm:spPr/>
    </dgm:pt>
    <dgm:pt modelId="{52E9F28E-F748-4BB0-AFE2-9DC4C3F9A97D}" type="pres">
      <dgm:prSet presAssocID="{68BE3B62-C9FA-42EA-A812-988EE6DCC164}" presName="rootConnector" presStyleLbl="node4" presStyleIdx="7" presStyleCnt="8"/>
      <dgm:spPr/>
    </dgm:pt>
    <dgm:pt modelId="{ADF349AF-9563-4697-A856-E613703F45D8}" type="pres">
      <dgm:prSet presAssocID="{68BE3B62-C9FA-42EA-A812-988EE6DCC164}" presName="hierChild4" presStyleCnt="0"/>
      <dgm:spPr/>
    </dgm:pt>
    <dgm:pt modelId="{57CF0A4E-EB64-4840-9E5E-DB2F721D37A5}" type="pres">
      <dgm:prSet presAssocID="{68BE3B62-C9FA-42EA-A812-988EE6DCC164}" presName="hierChild5" presStyleCnt="0"/>
      <dgm:spPr/>
    </dgm:pt>
    <dgm:pt modelId="{4D7E31D3-3605-4377-8C21-BA2176C98B7A}" type="pres">
      <dgm:prSet presAssocID="{4A1A79C9-1CD6-4A57-B9E9-D320ECED1071}" presName="hierChild5" presStyleCnt="0"/>
      <dgm:spPr/>
    </dgm:pt>
    <dgm:pt modelId="{0322B2E3-84E0-4747-B158-CE69B498C28F}" type="pres">
      <dgm:prSet presAssocID="{E8A20E14-CE83-43DB-AAB5-CC6E6C5F4AD8}" presName="hierChild5" presStyleCnt="0"/>
      <dgm:spPr/>
    </dgm:pt>
    <dgm:pt modelId="{92E34214-FC45-4F96-AA3F-731D937506D0}" type="pres">
      <dgm:prSet presAssocID="{9C9A5F51-07B2-47FF-9B1E-1A7AA385F576}" presName="hierChild3" presStyleCnt="0"/>
      <dgm:spPr/>
    </dgm:pt>
  </dgm:ptLst>
  <dgm:cxnLst>
    <dgm:cxn modelId="{B3AE8703-0B7A-4467-B7B2-1675622CCA0F}" type="presOf" srcId="{F06DA028-1630-4EF2-A480-BCE5FDBAA739}" destId="{582C2D5D-E690-46A9-A85D-D5350AE8A361}" srcOrd="0" destOrd="0" presId="urn:microsoft.com/office/officeart/2005/8/layout/orgChart1"/>
    <dgm:cxn modelId="{A0DF9A07-D124-4CD5-9603-3CC97721AB76}" type="presOf" srcId="{E4D6F6BD-B3E1-4F82-B1E4-F702A492FE23}" destId="{2DEF76D8-C18F-4066-8F46-534ABFDD5D91}" srcOrd="0" destOrd="0" presId="urn:microsoft.com/office/officeart/2005/8/layout/orgChart1"/>
    <dgm:cxn modelId="{F3DC4718-616C-4B0D-BD62-C2E2586507A7}" type="presOf" srcId="{F06DA028-1630-4EF2-A480-BCE5FDBAA739}" destId="{6F9BA638-93F4-4568-9E0F-59A3FF165FDE}" srcOrd="1" destOrd="0" presId="urn:microsoft.com/office/officeart/2005/8/layout/orgChart1"/>
    <dgm:cxn modelId="{CF1EFF25-37B4-4BC6-A90C-ABE7F82D3E26}" type="presOf" srcId="{8B091D5F-4D58-4A09-B162-C75EBE373AEC}" destId="{3C2EE20E-C86D-472C-B555-1AFF343AE610}" srcOrd="0" destOrd="0" presId="urn:microsoft.com/office/officeart/2005/8/layout/orgChart1"/>
    <dgm:cxn modelId="{72C7AA30-4B82-4921-9F8B-48F14099D877}" type="presOf" srcId="{E8A20E14-CE83-43DB-AAB5-CC6E6C5F4AD8}" destId="{2CFD5D48-0AB9-47F8-963B-2E8056E173E4}" srcOrd="0" destOrd="0" presId="urn:microsoft.com/office/officeart/2005/8/layout/orgChart1"/>
    <dgm:cxn modelId="{7F6C9B3A-5172-4573-BC73-6EF76AB33735}" type="presOf" srcId="{359D24A4-BDD9-42D9-94F6-5B312B583231}" destId="{A8CA8743-E5A6-413E-9CF4-AD14E0847432}" srcOrd="0" destOrd="0" presId="urn:microsoft.com/office/officeart/2005/8/layout/orgChart1"/>
    <dgm:cxn modelId="{E50DFA40-E39A-47DE-B95A-A6491EE0C46B}" type="presOf" srcId="{64C9734C-EBF2-4C11-BAC0-1435AFA10870}" destId="{DB13D7C3-C417-40E0-8BF8-0B118557D500}" srcOrd="0" destOrd="0" presId="urn:microsoft.com/office/officeart/2005/8/layout/orgChart1"/>
    <dgm:cxn modelId="{6C8AC15D-4E35-4CE9-A5AA-8E65E21A821C}" srcId="{9C9A5F51-07B2-47FF-9B1E-1A7AA385F576}" destId="{E8A20E14-CE83-43DB-AAB5-CC6E6C5F4AD8}" srcOrd="0" destOrd="0" parTransId="{ADCC6EA4-2486-4ABB-A124-D95A3252415B}" sibTransId="{6BDD5CBC-8903-4FBA-AE7C-ED5839060EA1}"/>
    <dgm:cxn modelId="{46EB1A41-5E8E-4074-8864-64EA7451319A}" srcId="{4A1A79C9-1CD6-4A57-B9E9-D320ECED1071}" destId="{89AD84D6-2BD2-4706-86AB-4F84051FCA68}" srcOrd="3" destOrd="0" parTransId="{36AD53C0-BB91-478B-B99D-FD6FEC8C9B03}" sibTransId="{E2072CBD-C582-47C5-B3CC-2CC3DFC11B56}"/>
    <dgm:cxn modelId="{A5187D61-15BD-45A1-8538-52357EB6FD49}" srcId="{E8A20E14-CE83-43DB-AAB5-CC6E6C5F4AD8}" destId="{4A1A79C9-1CD6-4A57-B9E9-D320ECED1071}" srcOrd="1" destOrd="0" parTransId="{BA103823-3719-46A4-B31E-745CFD20D5FC}" sibTransId="{273EA7AC-3EA6-48C3-BFDB-91DC156FE932}"/>
    <dgm:cxn modelId="{803C0862-A4C2-4679-9216-581423BB9E88}" type="presOf" srcId="{1E78554D-01CF-4C72-9602-E8D466FD242C}" destId="{CE059DA8-BE15-4C38-A0D8-73668612EC48}" srcOrd="0" destOrd="0" presId="urn:microsoft.com/office/officeart/2005/8/layout/orgChart1"/>
    <dgm:cxn modelId="{E2318743-2DD7-466A-99D0-C7F90EEF1630}" srcId="{64C9734C-EBF2-4C11-BAC0-1435AFA10870}" destId="{9C9A5F51-07B2-47FF-9B1E-1A7AA385F576}" srcOrd="0" destOrd="0" parTransId="{BF5122DD-75AC-488B-882F-2D6616355F7F}" sibTransId="{B25E6431-2C45-4D0C-AD14-E6A5ED958C8C}"/>
    <dgm:cxn modelId="{64CEF744-3AC9-4B33-85C8-111E82C6CDB8}" type="presOf" srcId="{BA103823-3719-46A4-B31E-745CFD20D5FC}" destId="{F7DBE9D1-A824-4118-B4F3-5B19F0DE461C}" srcOrd="0" destOrd="0" presId="urn:microsoft.com/office/officeart/2005/8/layout/orgChart1"/>
    <dgm:cxn modelId="{C58E3B45-34A1-4FAA-96E3-25AB6576A736}" type="presOf" srcId="{1E78554D-01CF-4C72-9602-E8D466FD242C}" destId="{0423DF1C-3BCD-4D5E-AE55-B2C10384C08A}" srcOrd="1" destOrd="0" presId="urn:microsoft.com/office/officeart/2005/8/layout/orgChart1"/>
    <dgm:cxn modelId="{360C4C69-10E3-4B41-BEAE-BA6A5345B19E}" type="presOf" srcId="{551C536D-14F6-4058-81E2-B83CF4BCC465}" destId="{25BE1E61-1167-4C20-BB8D-739307EBD436}" srcOrd="1" destOrd="0" presId="urn:microsoft.com/office/officeart/2005/8/layout/orgChart1"/>
    <dgm:cxn modelId="{5DF3236C-3984-4568-A9B2-1F8E29F63E12}" srcId="{815DC562-B6D0-49AB-9BC0-E258A10F7B51}" destId="{F06DA028-1630-4EF2-A480-BCE5FDBAA739}" srcOrd="1" destOrd="0" parTransId="{359D24A4-BDD9-42D9-94F6-5B312B583231}" sibTransId="{21100C1D-645C-482D-9649-D059C54BA1A5}"/>
    <dgm:cxn modelId="{EEC75D51-B27A-410A-937B-09DCD8577037}" type="presOf" srcId="{68BE3B62-C9FA-42EA-A812-988EE6DCC164}" destId="{52E9F28E-F748-4BB0-AFE2-9DC4C3F9A97D}" srcOrd="1" destOrd="0" presId="urn:microsoft.com/office/officeart/2005/8/layout/orgChart1"/>
    <dgm:cxn modelId="{82E96271-0E14-4248-925B-67B0C73DDB56}" type="presOf" srcId="{89AD84D6-2BD2-4706-86AB-4F84051FCA68}" destId="{A9EB39D6-282D-4455-B994-15E85076BEED}" srcOrd="1" destOrd="0" presId="urn:microsoft.com/office/officeart/2005/8/layout/orgChart1"/>
    <dgm:cxn modelId="{9AD35471-A4F5-45F9-BEA0-606A2F6F6421}" srcId="{4A1A79C9-1CD6-4A57-B9E9-D320ECED1071}" destId="{B4301913-6CE2-465D-A7F6-491EE8FC9CC8}" srcOrd="2" destOrd="0" parTransId="{8B091D5F-4D58-4A09-B162-C75EBE373AEC}" sibTransId="{93712FF4-9BC2-45CB-AD9A-ACA7F65BA02C}"/>
    <dgm:cxn modelId="{406EC172-6A91-42E3-9EE3-D0F103A51734}" type="presOf" srcId="{68BE3B62-C9FA-42EA-A812-988EE6DCC164}" destId="{643E85D3-F101-4D11-87E1-DF87E91EAA82}" srcOrd="0" destOrd="0" presId="urn:microsoft.com/office/officeart/2005/8/layout/orgChart1"/>
    <dgm:cxn modelId="{F9E8C952-AD10-4706-AA5F-00DAB5A64941}" type="presOf" srcId="{626CBEFB-3557-4C5F-A4A5-8DB96BFB330B}" destId="{EFFBD9F3-68DF-42F7-A017-229047CE670F}" srcOrd="1" destOrd="0" presId="urn:microsoft.com/office/officeart/2005/8/layout/orgChart1"/>
    <dgm:cxn modelId="{133BA273-BEB7-4C29-B1F1-522FC9494A8C}" type="presOf" srcId="{CE90AFCC-8257-4A1B-A052-737BA014CE27}" destId="{8FA136B2-5835-4582-9467-E9518FF8CBF1}" srcOrd="0" destOrd="0" presId="urn:microsoft.com/office/officeart/2005/8/layout/orgChart1"/>
    <dgm:cxn modelId="{F4CDFE74-72F7-4D1A-9D64-FC2D001D7676}" type="presOf" srcId="{4A1A79C9-1CD6-4A57-B9E9-D320ECED1071}" destId="{960EAE9B-E19E-442C-B000-1F3D476D5A96}" srcOrd="0" destOrd="0" presId="urn:microsoft.com/office/officeart/2005/8/layout/orgChart1"/>
    <dgm:cxn modelId="{19DA8676-77AA-4E21-8AD1-16BB02C541AA}" type="presOf" srcId="{4A1A79C9-1CD6-4A57-B9E9-D320ECED1071}" destId="{86619268-8023-4560-8059-B0F96FE1C465}" srcOrd="1" destOrd="0" presId="urn:microsoft.com/office/officeart/2005/8/layout/orgChart1"/>
    <dgm:cxn modelId="{DF53717E-2E64-45AE-A361-5677E1A2F7AA}" type="presOf" srcId="{E8A20E14-CE83-43DB-AAB5-CC6E6C5F4AD8}" destId="{33E48A89-A84C-4C02-8BF8-030B299A00FB}" srcOrd="1" destOrd="0" presId="urn:microsoft.com/office/officeart/2005/8/layout/orgChart1"/>
    <dgm:cxn modelId="{1B63C97E-BE00-4D3B-AA1F-062E9FEE020D}" type="presOf" srcId="{815DC562-B6D0-49AB-9BC0-E258A10F7B51}" destId="{4DDD897F-3681-4B83-AC40-8D2D32D01A03}" srcOrd="1" destOrd="0" presId="urn:microsoft.com/office/officeart/2005/8/layout/orgChart1"/>
    <dgm:cxn modelId="{CA14AC89-CEF1-4985-8B2D-E40793CB0A34}" type="presOf" srcId="{CFC512DA-0B9A-46F3-B533-3E0F590F6C8F}" destId="{15A9C3F4-D666-4CFC-8C26-2BFBCA000B8C}" srcOrd="0" destOrd="0" presId="urn:microsoft.com/office/officeart/2005/8/layout/orgChart1"/>
    <dgm:cxn modelId="{77409C90-A298-4401-BAC2-6F27080A4E8E}" type="presOf" srcId="{CE90AFCC-8257-4A1B-A052-737BA014CE27}" destId="{90CFFC38-5E21-4964-A465-A7CD93B1BAE5}" srcOrd="1" destOrd="0" presId="urn:microsoft.com/office/officeart/2005/8/layout/orgChart1"/>
    <dgm:cxn modelId="{7C304493-5859-41AD-A97D-D64C9896754D}" type="presOf" srcId="{C1D3A008-637A-42A8-84C5-4A289D779961}" destId="{AC449621-65A5-4042-87C5-F15432891F98}" srcOrd="0" destOrd="0" presId="urn:microsoft.com/office/officeart/2005/8/layout/orgChart1"/>
    <dgm:cxn modelId="{12741599-2310-43C1-BC29-BD16A38DFBC7}" type="presOf" srcId="{ADCC6EA4-2486-4ABB-A124-D95A3252415B}" destId="{3EC7BBB6-37C6-455F-8BBE-9D4044F9A0FC}" srcOrd="0" destOrd="0" presId="urn:microsoft.com/office/officeart/2005/8/layout/orgChart1"/>
    <dgm:cxn modelId="{B31B4AA5-19D1-477D-AA23-D49C22B29774}" type="presOf" srcId="{626CBEFB-3557-4C5F-A4A5-8DB96BFB330B}" destId="{0F8079F9-5699-40AA-84F3-00AB95925790}" srcOrd="0" destOrd="0" presId="urn:microsoft.com/office/officeart/2005/8/layout/orgChart1"/>
    <dgm:cxn modelId="{987059A6-46A9-4F10-B3A1-FFB972CC79AB}" type="presOf" srcId="{36AD53C0-BB91-478B-B99D-FD6FEC8C9B03}" destId="{7FABA7C9-C158-4C5D-A787-3B57AB071DCB}" srcOrd="0" destOrd="0" presId="urn:microsoft.com/office/officeart/2005/8/layout/orgChart1"/>
    <dgm:cxn modelId="{8540D5B1-1CFE-48D0-AEA7-8CAAB3F82D7D}" srcId="{4A1A79C9-1CD6-4A57-B9E9-D320ECED1071}" destId="{626CBEFB-3557-4C5F-A4A5-8DB96BFB330B}" srcOrd="0" destOrd="0" parTransId="{C1D3A008-637A-42A8-84C5-4A289D779961}" sibTransId="{40CC062B-2682-436B-AB35-CB5C47D1D1CC}"/>
    <dgm:cxn modelId="{258169BB-7167-4276-9E21-5A6E6A4D020C}" type="presOf" srcId="{551C536D-14F6-4058-81E2-B83CF4BCC465}" destId="{177E7C94-B286-4E82-B66A-DFD085481153}" srcOrd="0" destOrd="0" presId="urn:microsoft.com/office/officeart/2005/8/layout/orgChart1"/>
    <dgm:cxn modelId="{C5AE21BC-232C-4CBF-821B-7B48B33B57D6}" srcId="{4A1A79C9-1CD6-4A57-B9E9-D320ECED1071}" destId="{68BE3B62-C9FA-42EA-A812-988EE6DCC164}" srcOrd="5" destOrd="0" parTransId="{E4D6F6BD-B3E1-4F82-B1E4-F702A492FE23}" sibTransId="{C0CC5CFD-5FB0-4C51-AF69-5912E92CF49C}"/>
    <dgm:cxn modelId="{D019A8BE-EF00-4AD6-92CD-5E777178185D}" srcId="{4A1A79C9-1CD6-4A57-B9E9-D320ECED1071}" destId="{CE90AFCC-8257-4A1B-A052-737BA014CE27}" srcOrd="4" destOrd="0" parTransId="{F57F27E3-8FB7-47E8-AAE0-0FF520CD0AEB}" sibTransId="{A75A98A7-92AA-48CE-993A-9080D1879626}"/>
    <dgm:cxn modelId="{2AD62DC1-D4DD-4FA3-8301-0EB8273F672D}" srcId="{4A1A79C9-1CD6-4A57-B9E9-D320ECED1071}" destId="{1E78554D-01CF-4C72-9602-E8D466FD242C}" srcOrd="1" destOrd="0" parTransId="{AC302FD1-9620-4646-835C-1ACA354A6CE3}" sibTransId="{984897AA-EDA4-4EA2-9B22-186D68D72F78}"/>
    <dgm:cxn modelId="{74E3ECC6-A902-4D55-A38E-074FAA9B3960}" type="presOf" srcId="{F57F27E3-8FB7-47E8-AAE0-0FF520CD0AEB}" destId="{D553B4E2-8A4D-4729-9CF6-1AEBB7C0CDCD}" srcOrd="0" destOrd="0" presId="urn:microsoft.com/office/officeart/2005/8/layout/orgChart1"/>
    <dgm:cxn modelId="{FC1D36C9-A620-4C41-ADDE-D3E8177855F7}" type="presOf" srcId="{89AD84D6-2BD2-4706-86AB-4F84051FCA68}" destId="{CF187748-525F-4BDF-85B5-78C03D6BE447}" srcOrd="0" destOrd="0" presId="urn:microsoft.com/office/officeart/2005/8/layout/orgChart1"/>
    <dgm:cxn modelId="{31C86AD2-FC9C-4AC8-B262-BE613900A009}" type="presOf" srcId="{AC302FD1-9620-4646-835C-1ACA354A6CE3}" destId="{067ACB33-C676-4976-A369-752C4EC41637}" srcOrd="0" destOrd="0" presId="urn:microsoft.com/office/officeart/2005/8/layout/orgChart1"/>
    <dgm:cxn modelId="{3F4D50D2-76BD-4357-88FE-0A3E9466ACF6}" type="presOf" srcId="{9C9A5F51-07B2-47FF-9B1E-1A7AA385F576}" destId="{A2F11FF5-D1A1-4D47-9E65-91AA91640B27}" srcOrd="1" destOrd="0" presId="urn:microsoft.com/office/officeart/2005/8/layout/orgChart1"/>
    <dgm:cxn modelId="{26E7AAD7-EB52-4984-B4CE-1C495A0EFBA4}" type="presOf" srcId="{B4301913-6CE2-465D-A7F6-491EE8FC9CC8}" destId="{D22268B8-B5EA-453E-9D26-93E91A50E702}" srcOrd="0" destOrd="0" presId="urn:microsoft.com/office/officeart/2005/8/layout/orgChart1"/>
    <dgm:cxn modelId="{254618EA-9AC9-4BF6-9F82-142E58D1652E}" type="presOf" srcId="{815DC562-B6D0-49AB-9BC0-E258A10F7B51}" destId="{21855D3B-6D8C-4EAA-A530-3694AB549C21}" srcOrd="0" destOrd="0" presId="urn:microsoft.com/office/officeart/2005/8/layout/orgChart1"/>
    <dgm:cxn modelId="{1CFCF7EA-47FE-401D-A6AA-F28AFEE5F05D}" srcId="{815DC562-B6D0-49AB-9BC0-E258A10F7B51}" destId="{551C536D-14F6-4058-81E2-B83CF4BCC465}" srcOrd="0" destOrd="0" parTransId="{CFC512DA-0B9A-46F3-B533-3E0F590F6C8F}" sibTransId="{B77A53D2-1F87-45F8-AB19-49BA493B8F21}"/>
    <dgm:cxn modelId="{B2AE17EF-FAC4-4232-B8EA-EE50035FAFC3}" srcId="{E8A20E14-CE83-43DB-AAB5-CC6E6C5F4AD8}" destId="{815DC562-B6D0-49AB-9BC0-E258A10F7B51}" srcOrd="0" destOrd="0" parTransId="{C5BB637A-26F2-4178-B077-9B644E2504E9}" sibTransId="{7D3B9F89-43BD-4DCE-97B0-D047E713E204}"/>
    <dgm:cxn modelId="{64FC06FE-365C-468E-8D4F-6657D6A25950}" type="presOf" srcId="{B4301913-6CE2-465D-A7F6-491EE8FC9CC8}" destId="{5768B1FF-AEC1-49D7-BE14-5929EDD63FEB}" srcOrd="1" destOrd="0" presId="urn:microsoft.com/office/officeart/2005/8/layout/orgChart1"/>
    <dgm:cxn modelId="{EF8BF1FE-C5F9-4E66-820A-D525468076E6}" type="presOf" srcId="{C5BB637A-26F2-4178-B077-9B644E2504E9}" destId="{7B178E99-144C-418E-8BE6-3F8F29EF23F9}" srcOrd="0" destOrd="0" presId="urn:microsoft.com/office/officeart/2005/8/layout/orgChart1"/>
    <dgm:cxn modelId="{BBBC6BFF-C42D-40A7-A5C3-2E38C8EFB165}" type="presOf" srcId="{9C9A5F51-07B2-47FF-9B1E-1A7AA385F576}" destId="{A05A97C0-87DD-40BC-8D65-BD309413A904}" srcOrd="0" destOrd="0" presId="urn:microsoft.com/office/officeart/2005/8/layout/orgChart1"/>
    <dgm:cxn modelId="{76B66C50-8BAE-4AF4-B34A-CF045E6ABC76}" type="presParOf" srcId="{DB13D7C3-C417-40E0-8BF8-0B118557D500}" destId="{1959E617-886C-4135-8677-7BD781AD9344}" srcOrd="0" destOrd="0" presId="urn:microsoft.com/office/officeart/2005/8/layout/orgChart1"/>
    <dgm:cxn modelId="{C975A5DA-6EAD-46AD-949D-379A2C968D10}" type="presParOf" srcId="{1959E617-886C-4135-8677-7BD781AD9344}" destId="{7D187F77-3826-4FB3-BFF3-D2A9302E3F35}" srcOrd="0" destOrd="0" presId="urn:microsoft.com/office/officeart/2005/8/layout/orgChart1"/>
    <dgm:cxn modelId="{8460F6C3-BD8F-45A6-8B46-83E5EAAB9507}" type="presParOf" srcId="{7D187F77-3826-4FB3-BFF3-D2A9302E3F35}" destId="{A05A97C0-87DD-40BC-8D65-BD309413A904}" srcOrd="0" destOrd="0" presId="urn:microsoft.com/office/officeart/2005/8/layout/orgChart1"/>
    <dgm:cxn modelId="{9F616E03-6F90-4A08-A9F5-972E9159E002}" type="presParOf" srcId="{7D187F77-3826-4FB3-BFF3-D2A9302E3F35}" destId="{A2F11FF5-D1A1-4D47-9E65-91AA91640B27}" srcOrd="1" destOrd="0" presId="urn:microsoft.com/office/officeart/2005/8/layout/orgChart1"/>
    <dgm:cxn modelId="{56D1A5AB-8166-451A-8828-65BFC0101FC7}" type="presParOf" srcId="{1959E617-886C-4135-8677-7BD781AD9344}" destId="{FE20D059-DCCD-4612-94AA-039E2494E412}" srcOrd="1" destOrd="0" presId="urn:microsoft.com/office/officeart/2005/8/layout/orgChart1"/>
    <dgm:cxn modelId="{CA4CF2B9-8C28-4934-B952-DAA94047D761}" type="presParOf" srcId="{FE20D059-DCCD-4612-94AA-039E2494E412}" destId="{3EC7BBB6-37C6-455F-8BBE-9D4044F9A0FC}" srcOrd="0" destOrd="0" presId="urn:microsoft.com/office/officeart/2005/8/layout/orgChart1"/>
    <dgm:cxn modelId="{057A36D4-8560-40A4-9DAB-DF1C3F90D287}" type="presParOf" srcId="{FE20D059-DCCD-4612-94AA-039E2494E412}" destId="{7D690C14-A9E2-4704-AD44-21173E7EBCF9}" srcOrd="1" destOrd="0" presId="urn:microsoft.com/office/officeart/2005/8/layout/orgChart1"/>
    <dgm:cxn modelId="{86F055CF-D56C-47DD-B7D6-2F494D797C98}" type="presParOf" srcId="{7D690C14-A9E2-4704-AD44-21173E7EBCF9}" destId="{D29D5C76-8853-4689-9C52-66AABFAD9FCF}" srcOrd="0" destOrd="0" presId="urn:microsoft.com/office/officeart/2005/8/layout/orgChart1"/>
    <dgm:cxn modelId="{81FE90DC-583D-43B8-B6F9-0002FF436046}" type="presParOf" srcId="{D29D5C76-8853-4689-9C52-66AABFAD9FCF}" destId="{2CFD5D48-0AB9-47F8-963B-2E8056E173E4}" srcOrd="0" destOrd="0" presId="urn:microsoft.com/office/officeart/2005/8/layout/orgChart1"/>
    <dgm:cxn modelId="{D549644E-A8FD-4964-8419-E951B897A9EA}" type="presParOf" srcId="{D29D5C76-8853-4689-9C52-66AABFAD9FCF}" destId="{33E48A89-A84C-4C02-8BF8-030B299A00FB}" srcOrd="1" destOrd="0" presId="urn:microsoft.com/office/officeart/2005/8/layout/orgChart1"/>
    <dgm:cxn modelId="{63A8A0E9-754B-47D4-8336-A42A57EF1F99}" type="presParOf" srcId="{7D690C14-A9E2-4704-AD44-21173E7EBCF9}" destId="{2F83068A-EF7A-40BA-B3A9-55C6F5478286}" srcOrd="1" destOrd="0" presId="urn:microsoft.com/office/officeart/2005/8/layout/orgChart1"/>
    <dgm:cxn modelId="{9B119D4E-4236-4436-AC90-5C3715B2AEEB}" type="presParOf" srcId="{2F83068A-EF7A-40BA-B3A9-55C6F5478286}" destId="{7B178E99-144C-418E-8BE6-3F8F29EF23F9}" srcOrd="0" destOrd="0" presId="urn:microsoft.com/office/officeart/2005/8/layout/orgChart1"/>
    <dgm:cxn modelId="{A0DAA96E-9834-47E8-BC5E-D8AD96FE81D8}" type="presParOf" srcId="{2F83068A-EF7A-40BA-B3A9-55C6F5478286}" destId="{008D955E-52FB-4D6B-BDD9-429633E52104}" srcOrd="1" destOrd="0" presId="urn:microsoft.com/office/officeart/2005/8/layout/orgChart1"/>
    <dgm:cxn modelId="{5974F052-2EEF-4C8F-B3EC-E763BE3DAEC8}" type="presParOf" srcId="{008D955E-52FB-4D6B-BDD9-429633E52104}" destId="{833A6200-FBD1-4727-BAD2-0FF64153414C}" srcOrd="0" destOrd="0" presId="urn:microsoft.com/office/officeart/2005/8/layout/orgChart1"/>
    <dgm:cxn modelId="{9191A2C4-6966-47E8-B842-CD58491BCE91}" type="presParOf" srcId="{833A6200-FBD1-4727-BAD2-0FF64153414C}" destId="{21855D3B-6D8C-4EAA-A530-3694AB549C21}" srcOrd="0" destOrd="0" presId="urn:microsoft.com/office/officeart/2005/8/layout/orgChart1"/>
    <dgm:cxn modelId="{9430FE68-29BB-4803-A496-3610C90A61F6}" type="presParOf" srcId="{833A6200-FBD1-4727-BAD2-0FF64153414C}" destId="{4DDD897F-3681-4B83-AC40-8D2D32D01A03}" srcOrd="1" destOrd="0" presId="urn:microsoft.com/office/officeart/2005/8/layout/orgChart1"/>
    <dgm:cxn modelId="{6C9155A7-9BA6-4084-8748-D6177687CE67}" type="presParOf" srcId="{008D955E-52FB-4D6B-BDD9-429633E52104}" destId="{390CBA34-7FC8-40AC-B9E3-6DD2110DF8B7}" srcOrd="1" destOrd="0" presId="urn:microsoft.com/office/officeart/2005/8/layout/orgChart1"/>
    <dgm:cxn modelId="{4753F496-7923-45C0-93B0-095E7C20DB6B}" type="presParOf" srcId="{390CBA34-7FC8-40AC-B9E3-6DD2110DF8B7}" destId="{15A9C3F4-D666-4CFC-8C26-2BFBCA000B8C}" srcOrd="0" destOrd="0" presId="urn:microsoft.com/office/officeart/2005/8/layout/orgChart1"/>
    <dgm:cxn modelId="{1ACD6931-06DB-45D6-AD09-E7EBD6BA0023}" type="presParOf" srcId="{390CBA34-7FC8-40AC-B9E3-6DD2110DF8B7}" destId="{C223C978-D744-46DB-A73D-FC812A432E56}" srcOrd="1" destOrd="0" presId="urn:microsoft.com/office/officeart/2005/8/layout/orgChart1"/>
    <dgm:cxn modelId="{2F5F1F0A-C591-4E5E-BAF7-0AC12FABDF04}" type="presParOf" srcId="{C223C978-D744-46DB-A73D-FC812A432E56}" destId="{9254073E-28BF-466E-B63E-E3EE20B94A6F}" srcOrd="0" destOrd="0" presId="urn:microsoft.com/office/officeart/2005/8/layout/orgChart1"/>
    <dgm:cxn modelId="{9BD6C079-EBB2-41A1-91C8-10CDC3CFF348}" type="presParOf" srcId="{9254073E-28BF-466E-B63E-E3EE20B94A6F}" destId="{177E7C94-B286-4E82-B66A-DFD085481153}" srcOrd="0" destOrd="0" presId="urn:microsoft.com/office/officeart/2005/8/layout/orgChart1"/>
    <dgm:cxn modelId="{267ED1E9-2521-4844-BF74-2DDB5EB43DA7}" type="presParOf" srcId="{9254073E-28BF-466E-B63E-E3EE20B94A6F}" destId="{25BE1E61-1167-4C20-BB8D-739307EBD436}" srcOrd="1" destOrd="0" presId="urn:microsoft.com/office/officeart/2005/8/layout/orgChart1"/>
    <dgm:cxn modelId="{769A7EF1-91DA-41B9-B80A-EE6E08DAB3F7}" type="presParOf" srcId="{C223C978-D744-46DB-A73D-FC812A432E56}" destId="{E8879918-7BD7-404F-8040-0D1C0C8F5123}" srcOrd="1" destOrd="0" presId="urn:microsoft.com/office/officeart/2005/8/layout/orgChart1"/>
    <dgm:cxn modelId="{F75FEC36-CD94-445D-962E-E5DC0C344EC0}" type="presParOf" srcId="{C223C978-D744-46DB-A73D-FC812A432E56}" destId="{5659ABAF-A683-4769-88B4-4D22081A2FDB}" srcOrd="2" destOrd="0" presId="urn:microsoft.com/office/officeart/2005/8/layout/orgChart1"/>
    <dgm:cxn modelId="{8CB62EA9-F7F4-44C0-B8E3-9BE4EA39E7F2}" type="presParOf" srcId="{390CBA34-7FC8-40AC-B9E3-6DD2110DF8B7}" destId="{A8CA8743-E5A6-413E-9CF4-AD14E0847432}" srcOrd="2" destOrd="0" presId="urn:microsoft.com/office/officeart/2005/8/layout/orgChart1"/>
    <dgm:cxn modelId="{6B64F1E8-6BE4-4313-931F-EE46EEE22773}" type="presParOf" srcId="{390CBA34-7FC8-40AC-B9E3-6DD2110DF8B7}" destId="{786709CD-4170-4F7E-AA93-E043959F6A35}" srcOrd="3" destOrd="0" presId="urn:microsoft.com/office/officeart/2005/8/layout/orgChart1"/>
    <dgm:cxn modelId="{C1F6E0C1-9B6B-4805-B676-D0FAA274F179}" type="presParOf" srcId="{786709CD-4170-4F7E-AA93-E043959F6A35}" destId="{FC9B52EA-FB47-4F8C-8A53-46954835B64C}" srcOrd="0" destOrd="0" presId="urn:microsoft.com/office/officeart/2005/8/layout/orgChart1"/>
    <dgm:cxn modelId="{55DE2C4F-42BD-41D6-8D87-ED23280AE934}" type="presParOf" srcId="{FC9B52EA-FB47-4F8C-8A53-46954835B64C}" destId="{582C2D5D-E690-46A9-A85D-D5350AE8A361}" srcOrd="0" destOrd="0" presId="urn:microsoft.com/office/officeart/2005/8/layout/orgChart1"/>
    <dgm:cxn modelId="{0D6BA568-D172-4889-9844-25A7B4028654}" type="presParOf" srcId="{FC9B52EA-FB47-4F8C-8A53-46954835B64C}" destId="{6F9BA638-93F4-4568-9E0F-59A3FF165FDE}" srcOrd="1" destOrd="0" presId="urn:microsoft.com/office/officeart/2005/8/layout/orgChart1"/>
    <dgm:cxn modelId="{B178A1C6-E42F-4487-9696-F8B81C2265C7}" type="presParOf" srcId="{786709CD-4170-4F7E-AA93-E043959F6A35}" destId="{A4253FBA-AD9B-4CF3-8060-47A58B34F2A6}" srcOrd="1" destOrd="0" presId="urn:microsoft.com/office/officeart/2005/8/layout/orgChart1"/>
    <dgm:cxn modelId="{4AFBB9D6-C83E-4967-BFD0-05A3873813F5}" type="presParOf" srcId="{786709CD-4170-4F7E-AA93-E043959F6A35}" destId="{1CFA621D-0D24-4290-B820-C65093112404}" srcOrd="2" destOrd="0" presId="urn:microsoft.com/office/officeart/2005/8/layout/orgChart1"/>
    <dgm:cxn modelId="{D3378BD0-86D9-4DCE-8736-7761EAD6279C}" type="presParOf" srcId="{008D955E-52FB-4D6B-BDD9-429633E52104}" destId="{1C2B5162-5B85-4173-8075-266474B66F77}" srcOrd="2" destOrd="0" presId="urn:microsoft.com/office/officeart/2005/8/layout/orgChart1"/>
    <dgm:cxn modelId="{F5DF12F3-2157-4428-87B3-36FA00039262}" type="presParOf" srcId="{2F83068A-EF7A-40BA-B3A9-55C6F5478286}" destId="{F7DBE9D1-A824-4118-B4F3-5B19F0DE461C}" srcOrd="2" destOrd="0" presId="urn:microsoft.com/office/officeart/2005/8/layout/orgChart1"/>
    <dgm:cxn modelId="{2AEFCA1D-44AD-4362-8A4C-87EA8321D41B}" type="presParOf" srcId="{2F83068A-EF7A-40BA-B3A9-55C6F5478286}" destId="{191BFE4D-0838-4AA1-905D-BC713218A059}" srcOrd="3" destOrd="0" presId="urn:microsoft.com/office/officeart/2005/8/layout/orgChart1"/>
    <dgm:cxn modelId="{56513D36-376D-4856-A150-002394BC3F8A}" type="presParOf" srcId="{191BFE4D-0838-4AA1-905D-BC713218A059}" destId="{A7AAD29E-2AD5-46AB-AD80-38A55E08B53A}" srcOrd="0" destOrd="0" presId="urn:microsoft.com/office/officeart/2005/8/layout/orgChart1"/>
    <dgm:cxn modelId="{6E577B07-1ECE-4B2A-BB4C-C5128DFF0F9A}" type="presParOf" srcId="{A7AAD29E-2AD5-46AB-AD80-38A55E08B53A}" destId="{960EAE9B-E19E-442C-B000-1F3D476D5A96}" srcOrd="0" destOrd="0" presId="urn:microsoft.com/office/officeart/2005/8/layout/orgChart1"/>
    <dgm:cxn modelId="{6DCABD34-BE12-41DB-9D0B-68D4E60D0795}" type="presParOf" srcId="{A7AAD29E-2AD5-46AB-AD80-38A55E08B53A}" destId="{86619268-8023-4560-8059-B0F96FE1C465}" srcOrd="1" destOrd="0" presId="urn:microsoft.com/office/officeart/2005/8/layout/orgChart1"/>
    <dgm:cxn modelId="{B27EC894-4742-4B8C-85D9-CBC9479F9CFF}" type="presParOf" srcId="{191BFE4D-0838-4AA1-905D-BC713218A059}" destId="{1CF777D5-4A71-43FD-881B-8726841FC848}" srcOrd="1" destOrd="0" presId="urn:microsoft.com/office/officeart/2005/8/layout/orgChart1"/>
    <dgm:cxn modelId="{82F03885-7D81-4718-8FB6-E68ECB6A769F}" type="presParOf" srcId="{1CF777D5-4A71-43FD-881B-8726841FC848}" destId="{AC449621-65A5-4042-87C5-F15432891F98}" srcOrd="0" destOrd="0" presId="urn:microsoft.com/office/officeart/2005/8/layout/orgChart1"/>
    <dgm:cxn modelId="{30AF5B51-F167-4A65-9F82-D21169CFB5EB}" type="presParOf" srcId="{1CF777D5-4A71-43FD-881B-8726841FC848}" destId="{311D7ECE-0B98-4C85-8A78-61D5C59CA6C7}" srcOrd="1" destOrd="0" presId="urn:microsoft.com/office/officeart/2005/8/layout/orgChart1"/>
    <dgm:cxn modelId="{A6D044E6-0AE4-40C4-B5E1-FFA09F983462}" type="presParOf" srcId="{311D7ECE-0B98-4C85-8A78-61D5C59CA6C7}" destId="{F36F0852-EAFB-4815-BEC7-DEE5169523F3}" srcOrd="0" destOrd="0" presId="urn:microsoft.com/office/officeart/2005/8/layout/orgChart1"/>
    <dgm:cxn modelId="{686687E2-3D7D-4BEE-8408-B055C6149D33}" type="presParOf" srcId="{F36F0852-EAFB-4815-BEC7-DEE5169523F3}" destId="{0F8079F9-5699-40AA-84F3-00AB95925790}" srcOrd="0" destOrd="0" presId="urn:microsoft.com/office/officeart/2005/8/layout/orgChart1"/>
    <dgm:cxn modelId="{E6D3354E-5DDC-4940-9289-81CC1066CF88}" type="presParOf" srcId="{F36F0852-EAFB-4815-BEC7-DEE5169523F3}" destId="{EFFBD9F3-68DF-42F7-A017-229047CE670F}" srcOrd="1" destOrd="0" presId="urn:microsoft.com/office/officeart/2005/8/layout/orgChart1"/>
    <dgm:cxn modelId="{6008C737-CF87-4F89-963D-E1477EBA63E6}" type="presParOf" srcId="{311D7ECE-0B98-4C85-8A78-61D5C59CA6C7}" destId="{06C47F0A-44C2-468A-86F8-8ECB65285867}" srcOrd="1" destOrd="0" presId="urn:microsoft.com/office/officeart/2005/8/layout/orgChart1"/>
    <dgm:cxn modelId="{F714D791-E58A-43C7-9D49-A754AD7E4CC8}" type="presParOf" srcId="{311D7ECE-0B98-4C85-8A78-61D5C59CA6C7}" destId="{A5D0AD1F-0D27-4444-8C5B-034B9158DFDD}" srcOrd="2" destOrd="0" presId="urn:microsoft.com/office/officeart/2005/8/layout/orgChart1"/>
    <dgm:cxn modelId="{34FADA0D-F42F-4DBE-8CC7-90E1015DED3A}" type="presParOf" srcId="{1CF777D5-4A71-43FD-881B-8726841FC848}" destId="{067ACB33-C676-4976-A369-752C4EC41637}" srcOrd="2" destOrd="0" presId="urn:microsoft.com/office/officeart/2005/8/layout/orgChart1"/>
    <dgm:cxn modelId="{157198A7-BBDE-46E5-B127-0B889FC48CAE}" type="presParOf" srcId="{1CF777D5-4A71-43FD-881B-8726841FC848}" destId="{5F6246C8-8EB1-45F2-AF31-E087F2E2FE33}" srcOrd="3" destOrd="0" presId="urn:microsoft.com/office/officeart/2005/8/layout/orgChart1"/>
    <dgm:cxn modelId="{E495EE7A-83F7-4F0C-9127-BDF784CF61C1}" type="presParOf" srcId="{5F6246C8-8EB1-45F2-AF31-E087F2E2FE33}" destId="{6A7C992D-44A3-4205-87A2-9EEC7D3E8327}" srcOrd="0" destOrd="0" presId="urn:microsoft.com/office/officeart/2005/8/layout/orgChart1"/>
    <dgm:cxn modelId="{4A127485-81FA-4B20-B2C0-2F7FE8101156}" type="presParOf" srcId="{6A7C992D-44A3-4205-87A2-9EEC7D3E8327}" destId="{CE059DA8-BE15-4C38-A0D8-73668612EC48}" srcOrd="0" destOrd="0" presId="urn:microsoft.com/office/officeart/2005/8/layout/orgChart1"/>
    <dgm:cxn modelId="{AC47B6C5-990B-49B8-8D72-DF8F88689FAC}" type="presParOf" srcId="{6A7C992D-44A3-4205-87A2-9EEC7D3E8327}" destId="{0423DF1C-3BCD-4D5E-AE55-B2C10384C08A}" srcOrd="1" destOrd="0" presId="urn:microsoft.com/office/officeart/2005/8/layout/orgChart1"/>
    <dgm:cxn modelId="{B65CE6F3-AF2D-4CA9-B509-F274F65865AC}" type="presParOf" srcId="{5F6246C8-8EB1-45F2-AF31-E087F2E2FE33}" destId="{7558C2D6-6292-4F1C-870E-1AA11BDF8EC4}" srcOrd="1" destOrd="0" presId="urn:microsoft.com/office/officeart/2005/8/layout/orgChart1"/>
    <dgm:cxn modelId="{B119F44A-E2D8-4989-923E-E227217DB525}" type="presParOf" srcId="{5F6246C8-8EB1-45F2-AF31-E087F2E2FE33}" destId="{871165C6-A300-430E-A4F0-77A1362A869E}" srcOrd="2" destOrd="0" presId="urn:microsoft.com/office/officeart/2005/8/layout/orgChart1"/>
    <dgm:cxn modelId="{82835203-D88D-45EF-B5C3-470A4AB1300D}" type="presParOf" srcId="{1CF777D5-4A71-43FD-881B-8726841FC848}" destId="{3C2EE20E-C86D-472C-B555-1AFF343AE610}" srcOrd="4" destOrd="0" presId="urn:microsoft.com/office/officeart/2005/8/layout/orgChart1"/>
    <dgm:cxn modelId="{16B81DBA-C1EE-4D34-9555-1A815127E2FC}" type="presParOf" srcId="{1CF777D5-4A71-43FD-881B-8726841FC848}" destId="{8AC2761E-2AFA-427A-8856-94DE0C9594BB}" srcOrd="5" destOrd="0" presId="urn:microsoft.com/office/officeart/2005/8/layout/orgChart1"/>
    <dgm:cxn modelId="{C52E7A6D-B3D9-49DB-A9F5-4298107A7EC4}" type="presParOf" srcId="{8AC2761E-2AFA-427A-8856-94DE0C9594BB}" destId="{0A19DEBA-19F2-409A-ACDA-8C695E2DE2C2}" srcOrd="0" destOrd="0" presId="urn:microsoft.com/office/officeart/2005/8/layout/orgChart1"/>
    <dgm:cxn modelId="{63E4F79E-4C93-4FD5-AE15-275A5B9C84FF}" type="presParOf" srcId="{0A19DEBA-19F2-409A-ACDA-8C695E2DE2C2}" destId="{D22268B8-B5EA-453E-9D26-93E91A50E702}" srcOrd="0" destOrd="0" presId="urn:microsoft.com/office/officeart/2005/8/layout/orgChart1"/>
    <dgm:cxn modelId="{3B9BEB97-82D2-4FA9-9B2C-4D626B66123F}" type="presParOf" srcId="{0A19DEBA-19F2-409A-ACDA-8C695E2DE2C2}" destId="{5768B1FF-AEC1-49D7-BE14-5929EDD63FEB}" srcOrd="1" destOrd="0" presId="urn:microsoft.com/office/officeart/2005/8/layout/orgChart1"/>
    <dgm:cxn modelId="{0D690A02-5691-40F7-85AE-6F488CF3632D}" type="presParOf" srcId="{8AC2761E-2AFA-427A-8856-94DE0C9594BB}" destId="{31B614AC-BE96-4B1D-870A-203ECCA3945A}" srcOrd="1" destOrd="0" presId="urn:microsoft.com/office/officeart/2005/8/layout/orgChart1"/>
    <dgm:cxn modelId="{D62D167F-D151-4679-A0E2-376F7577FAF6}" type="presParOf" srcId="{8AC2761E-2AFA-427A-8856-94DE0C9594BB}" destId="{6CEC57FF-2F3D-4B47-81A4-DD126C59E7D0}" srcOrd="2" destOrd="0" presId="urn:microsoft.com/office/officeart/2005/8/layout/orgChart1"/>
    <dgm:cxn modelId="{883EEA6F-E084-4D33-944B-2FF32D49B0EF}" type="presParOf" srcId="{1CF777D5-4A71-43FD-881B-8726841FC848}" destId="{7FABA7C9-C158-4C5D-A787-3B57AB071DCB}" srcOrd="6" destOrd="0" presId="urn:microsoft.com/office/officeart/2005/8/layout/orgChart1"/>
    <dgm:cxn modelId="{EB2156AC-E00F-4FF5-A4C7-169E15559D22}" type="presParOf" srcId="{1CF777D5-4A71-43FD-881B-8726841FC848}" destId="{9332BDC4-10C1-4F2A-AAE8-BA4A3CE61BF4}" srcOrd="7" destOrd="0" presId="urn:microsoft.com/office/officeart/2005/8/layout/orgChart1"/>
    <dgm:cxn modelId="{7D815058-D87E-4CA6-9BFF-DA2F35676AD5}" type="presParOf" srcId="{9332BDC4-10C1-4F2A-AAE8-BA4A3CE61BF4}" destId="{B90C80C8-C276-41EB-99F7-CE93A0F7344E}" srcOrd="0" destOrd="0" presId="urn:microsoft.com/office/officeart/2005/8/layout/orgChart1"/>
    <dgm:cxn modelId="{5F51C703-092A-47FB-A7CB-B2C90FE17170}" type="presParOf" srcId="{B90C80C8-C276-41EB-99F7-CE93A0F7344E}" destId="{CF187748-525F-4BDF-85B5-78C03D6BE447}" srcOrd="0" destOrd="0" presId="urn:microsoft.com/office/officeart/2005/8/layout/orgChart1"/>
    <dgm:cxn modelId="{73811C0A-8BEB-4F3A-A254-895DFD7E2ED6}" type="presParOf" srcId="{B90C80C8-C276-41EB-99F7-CE93A0F7344E}" destId="{A9EB39D6-282D-4455-B994-15E85076BEED}" srcOrd="1" destOrd="0" presId="urn:microsoft.com/office/officeart/2005/8/layout/orgChart1"/>
    <dgm:cxn modelId="{57285FA3-E1C8-43DE-8B6A-8DA32C15F45A}" type="presParOf" srcId="{9332BDC4-10C1-4F2A-AAE8-BA4A3CE61BF4}" destId="{B658E7E9-2974-46EC-AE5F-3FBE9430DA62}" srcOrd="1" destOrd="0" presId="urn:microsoft.com/office/officeart/2005/8/layout/orgChart1"/>
    <dgm:cxn modelId="{C42E9BF0-29DD-49A4-B5A1-EAB57CF0F47C}" type="presParOf" srcId="{9332BDC4-10C1-4F2A-AAE8-BA4A3CE61BF4}" destId="{0B13D1B8-E838-4CF2-B65D-69CFA9E774A4}" srcOrd="2" destOrd="0" presId="urn:microsoft.com/office/officeart/2005/8/layout/orgChart1"/>
    <dgm:cxn modelId="{41EDAD0B-3CF3-405B-8FC1-22D48A2FA4CB}" type="presParOf" srcId="{1CF777D5-4A71-43FD-881B-8726841FC848}" destId="{D553B4E2-8A4D-4729-9CF6-1AEBB7C0CDCD}" srcOrd="8" destOrd="0" presId="urn:microsoft.com/office/officeart/2005/8/layout/orgChart1"/>
    <dgm:cxn modelId="{F239764C-2667-4B8C-9696-D80E76C8EFAD}" type="presParOf" srcId="{1CF777D5-4A71-43FD-881B-8726841FC848}" destId="{FD57FB73-3DD3-48D6-9FCC-F86028C3CBF5}" srcOrd="9" destOrd="0" presId="urn:microsoft.com/office/officeart/2005/8/layout/orgChart1"/>
    <dgm:cxn modelId="{9AEF07BE-41D7-468C-9A7E-01D765DE1BC4}" type="presParOf" srcId="{FD57FB73-3DD3-48D6-9FCC-F86028C3CBF5}" destId="{AA0511B2-AC94-411F-B0F7-E08A8E7798E9}" srcOrd="0" destOrd="0" presId="urn:microsoft.com/office/officeart/2005/8/layout/orgChart1"/>
    <dgm:cxn modelId="{DCB2A83A-CD54-442A-A8C7-63BD0E553124}" type="presParOf" srcId="{AA0511B2-AC94-411F-B0F7-E08A8E7798E9}" destId="{8FA136B2-5835-4582-9467-E9518FF8CBF1}" srcOrd="0" destOrd="0" presId="urn:microsoft.com/office/officeart/2005/8/layout/orgChart1"/>
    <dgm:cxn modelId="{88D8BE9A-9BEF-4F2D-B09E-D4ADB68B9420}" type="presParOf" srcId="{AA0511B2-AC94-411F-B0F7-E08A8E7798E9}" destId="{90CFFC38-5E21-4964-A465-A7CD93B1BAE5}" srcOrd="1" destOrd="0" presId="urn:microsoft.com/office/officeart/2005/8/layout/orgChart1"/>
    <dgm:cxn modelId="{DBA9C40A-5248-463F-85AC-23DEBBBD73D0}" type="presParOf" srcId="{FD57FB73-3DD3-48D6-9FCC-F86028C3CBF5}" destId="{B6099D6E-D577-4FB0-8F8D-F27EC902C0BE}" srcOrd="1" destOrd="0" presId="urn:microsoft.com/office/officeart/2005/8/layout/orgChart1"/>
    <dgm:cxn modelId="{28FFB649-7321-4B5C-9CAE-C59B72837EC5}" type="presParOf" srcId="{FD57FB73-3DD3-48D6-9FCC-F86028C3CBF5}" destId="{7AB25024-E233-4A53-8997-1FD810A9678A}" srcOrd="2" destOrd="0" presId="urn:microsoft.com/office/officeart/2005/8/layout/orgChart1"/>
    <dgm:cxn modelId="{5AC8C157-7883-4984-B700-9AB6990277AA}" type="presParOf" srcId="{1CF777D5-4A71-43FD-881B-8726841FC848}" destId="{2DEF76D8-C18F-4066-8F46-534ABFDD5D91}" srcOrd="10" destOrd="0" presId="urn:microsoft.com/office/officeart/2005/8/layout/orgChart1"/>
    <dgm:cxn modelId="{C8038102-EBD1-4BA2-8093-C3C8F50DDF3E}" type="presParOf" srcId="{1CF777D5-4A71-43FD-881B-8726841FC848}" destId="{1EDA35C0-59B5-42AE-BD1B-776C6C1AD801}" srcOrd="11" destOrd="0" presId="urn:microsoft.com/office/officeart/2005/8/layout/orgChart1"/>
    <dgm:cxn modelId="{DCBB8701-5AB7-429A-9A32-C5B9D505B395}" type="presParOf" srcId="{1EDA35C0-59B5-42AE-BD1B-776C6C1AD801}" destId="{31789492-E1BE-4535-963F-0F99EE421914}" srcOrd="0" destOrd="0" presId="urn:microsoft.com/office/officeart/2005/8/layout/orgChart1"/>
    <dgm:cxn modelId="{E9169D31-C871-48BA-8D04-5B34846D9153}" type="presParOf" srcId="{31789492-E1BE-4535-963F-0F99EE421914}" destId="{643E85D3-F101-4D11-87E1-DF87E91EAA82}" srcOrd="0" destOrd="0" presId="urn:microsoft.com/office/officeart/2005/8/layout/orgChart1"/>
    <dgm:cxn modelId="{3FB27C3E-2C31-4CAE-9857-AA7A027DBCD7}" type="presParOf" srcId="{31789492-E1BE-4535-963F-0F99EE421914}" destId="{52E9F28E-F748-4BB0-AFE2-9DC4C3F9A97D}" srcOrd="1" destOrd="0" presId="urn:microsoft.com/office/officeart/2005/8/layout/orgChart1"/>
    <dgm:cxn modelId="{4D68EA32-8821-4BF9-8069-2227A28C53C5}" type="presParOf" srcId="{1EDA35C0-59B5-42AE-BD1B-776C6C1AD801}" destId="{ADF349AF-9563-4697-A856-E613703F45D8}" srcOrd="1" destOrd="0" presId="urn:microsoft.com/office/officeart/2005/8/layout/orgChart1"/>
    <dgm:cxn modelId="{E179D119-DA09-454E-8C29-024C92E395EA}" type="presParOf" srcId="{1EDA35C0-59B5-42AE-BD1B-776C6C1AD801}" destId="{57CF0A4E-EB64-4840-9E5E-DB2F721D37A5}" srcOrd="2" destOrd="0" presId="urn:microsoft.com/office/officeart/2005/8/layout/orgChart1"/>
    <dgm:cxn modelId="{6FF942B1-F4E4-4138-865F-7198D241137B}" type="presParOf" srcId="{191BFE4D-0838-4AA1-905D-BC713218A059}" destId="{4D7E31D3-3605-4377-8C21-BA2176C98B7A}" srcOrd="2" destOrd="0" presId="urn:microsoft.com/office/officeart/2005/8/layout/orgChart1"/>
    <dgm:cxn modelId="{41AF8176-76AE-4009-A070-3EB9FDE0EEB1}" type="presParOf" srcId="{7D690C14-A9E2-4704-AD44-21173E7EBCF9}" destId="{0322B2E3-84E0-4747-B158-CE69B498C28F}" srcOrd="2" destOrd="0" presId="urn:microsoft.com/office/officeart/2005/8/layout/orgChart1"/>
    <dgm:cxn modelId="{C9095090-96B2-4E96-9FC5-B3F6473C0534}" type="presParOf" srcId="{1959E617-886C-4135-8677-7BD781AD9344}" destId="{92E34214-FC45-4F96-AA3F-731D937506D0}"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EF76D8-C18F-4066-8F46-534ABFDD5D91}">
      <dsp:nvSpPr>
        <dsp:cNvPr id="0" name=""/>
        <dsp:cNvSpPr/>
      </dsp:nvSpPr>
      <dsp:spPr>
        <a:xfrm>
          <a:off x="2111817" y="1952227"/>
          <a:ext cx="1175197" cy="1738894"/>
        </a:xfrm>
        <a:custGeom>
          <a:avLst/>
          <a:gdLst/>
          <a:ahLst/>
          <a:cxnLst/>
          <a:rect l="0" t="0" r="0" b="0"/>
          <a:pathLst>
            <a:path>
              <a:moveTo>
                <a:pt x="1175197" y="0"/>
              </a:moveTo>
              <a:lnTo>
                <a:pt x="1175197" y="1738894"/>
              </a:lnTo>
              <a:lnTo>
                <a:pt x="0" y="1738894"/>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53B4E2-8A4D-4729-9CF6-1AEBB7C0CDCD}">
      <dsp:nvSpPr>
        <dsp:cNvPr id="0" name=""/>
        <dsp:cNvSpPr/>
      </dsp:nvSpPr>
      <dsp:spPr>
        <a:xfrm>
          <a:off x="2159140" y="1952227"/>
          <a:ext cx="1127875" cy="1317484"/>
        </a:xfrm>
        <a:custGeom>
          <a:avLst/>
          <a:gdLst/>
          <a:ahLst/>
          <a:cxnLst/>
          <a:rect l="0" t="0" r="0" b="0"/>
          <a:pathLst>
            <a:path>
              <a:moveTo>
                <a:pt x="1127875" y="0"/>
              </a:moveTo>
              <a:lnTo>
                <a:pt x="1127875" y="1317484"/>
              </a:lnTo>
              <a:lnTo>
                <a:pt x="0" y="1317484"/>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ABA7C9-C158-4C5D-A787-3B57AB071DCB}">
      <dsp:nvSpPr>
        <dsp:cNvPr id="0" name=""/>
        <dsp:cNvSpPr/>
      </dsp:nvSpPr>
      <dsp:spPr>
        <a:xfrm>
          <a:off x="2261578" y="1952227"/>
          <a:ext cx="1025436" cy="823885"/>
        </a:xfrm>
        <a:custGeom>
          <a:avLst/>
          <a:gdLst/>
          <a:ahLst/>
          <a:cxnLst/>
          <a:rect l="0" t="0" r="0" b="0"/>
          <a:pathLst>
            <a:path>
              <a:moveTo>
                <a:pt x="1025436" y="0"/>
              </a:moveTo>
              <a:lnTo>
                <a:pt x="1025436" y="823885"/>
              </a:lnTo>
              <a:lnTo>
                <a:pt x="0" y="823885"/>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2EE20E-C86D-472C-B555-1AFF343AE610}">
      <dsp:nvSpPr>
        <dsp:cNvPr id="0" name=""/>
        <dsp:cNvSpPr/>
      </dsp:nvSpPr>
      <dsp:spPr>
        <a:xfrm>
          <a:off x="2269393" y="1952227"/>
          <a:ext cx="1017621" cy="391805"/>
        </a:xfrm>
        <a:custGeom>
          <a:avLst/>
          <a:gdLst/>
          <a:ahLst/>
          <a:cxnLst/>
          <a:rect l="0" t="0" r="0" b="0"/>
          <a:pathLst>
            <a:path>
              <a:moveTo>
                <a:pt x="1017621" y="0"/>
              </a:moveTo>
              <a:lnTo>
                <a:pt x="1017621" y="391805"/>
              </a:lnTo>
              <a:lnTo>
                <a:pt x="0" y="391805"/>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7ACB33-C676-4976-A369-752C4EC41637}">
      <dsp:nvSpPr>
        <dsp:cNvPr id="0" name=""/>
        <dsp:cNvSpPr/>
      </dsp:nvSpPr>
      <dsp:spPr>
        <a:xfrm>
          <a:off x="2236321" y="1830249"/>
          <a:ext cx="1050693" cy="91440"/>
        </a:xfrm>
        <a:custGeom>
          <a:avLst/>
          <a:gdLst/>
          <a:ahLst/>
          <a:cxnLst/>
          <a:rect l="0" t="0" r="0" b="0"/>
          <a:pathLst>
            <a:path>
              <a:moveTo>
                <a:pt x="1050693" y="121977"/>
              </a:moveTo>
              <a:lnTo>
                <a:pt x="0" y="45720"/>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449621-65A5-4042-87C5-F15432891F98}">
      <dsp:nvSpPr>
        <dsp:cNvPr id="0" name=""/>
        <dsp:cNvSpPr/>
      </dsp:nvSpPr>
      <dsp:spPr>
        <a:xfrm>
          <a:off x="2248852" y="1353157"/>
          <a:ext cx="1038162" cy="599069"/>
        </a:xfrm>
        <a:custGeom>
          <a:avLst/>
          <a:gdLst/>
          <a:ahLst/>
          <a:cxnLst/>
          <a:rect l="0" t="0" r="0" b="0"/>
          <a:pathLst>
            <a:path>
              <a:moveTo>
                <a:pt x="1038162" y="599069"/>
              </a:moveTo>
              <a:lnTo>
                <a:pt x="0" y="0"/>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DBE9D1-A824-4118-B4F3-5B19F0DE461C}">
      <dsp:nvSpPr>
        <dsp:cNvPr id="0" name=""/>
        <dsp:cNvSpPr/>
      </dsp:nvSpPr>
      <dsp:spPr>
        <a:xfrm>
          <a:off x="3670180" y="1172430"/>
          <a:ext cx="150307" cy="371375"/>
        </a:xfrm>
        <a:custGeom>
          <a:avLst/>
          <a:gdLst/>
          <a:ahLst/>
          <a:cxnLst/>
          <a:rect l="0" t="0" r="0" b="0"/>
          <a:pathLst>
            <a:path>
              <a:moveTo>
                <a:pt x="150307" y="0"/>
              </a:moveTo>
              <a:lnTo>
                <a:pt x="150307" y="263263"/>
              </a:lnTo>
              <a:lnTo>
                <a:pt x="0" y="263263"/>
              </a:lnTo>
              <a:lnTo>
                <a:pt x="0" y="371375"/>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CA8743-E5A6-413E-9CF4-AD14E0847432}">
      <dsp:nvSpPr>
        <dsp:cNvPr id="0" name=""/>
        <dsp:cNvSpPr/>
      </dsp:nvSpPr>
      <dsp:spPr>
        <a:xfrm>
          <a:off x="4361330" y="1938136"/>
          <a:ext cx="217541" cy="2062404"/>
        </a:xfrm>
        <a:custGeom>
          <a:avLst/>
          <a:gdLst/>
          <a:ahLst/>
          <a:cxnLst/>
          <a:rect l="0" t="0" r="0" b="0"/>
          <a:pathLst>
            <a:path>
              <a:moveTo>
                <a:pt x="0" y="0"/>
              </a:moveTo>
              <a:lnTo>
                <a:pt x="0" y="2062404"/>
              </a:lnTo>
              <a:lnTo>
                <a:pt x="217541" y="2062404"/>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9C3F4-D666-4CFC-8C26-2BFBCA000B8C}">
      <dsp:nvSpPr>
        <dsp:cNvPr id="0" name=""/>
        <dsp:cNvSpPr/>
      </dsp:nvSpPr>
      <dsp:spPr>
        <a:xfrm>
          <a:off x="4361330" y="1938136"/>
          <a:ext cx="125244" cy="782221"/>
        </a:xfrm>
        <a:custGeom>
          <a:avLst/>
          <a:gdLst/>
          <a:ahLst/>
          <a:cxnLst/>
          <a:rect l="0" t="0" r="0" b="0"/>
          <a:pathLst>
            <a:path>
              <a:moveTo>
                <a:pt x="0" y="0"/>
              </a:moveTo>
              <a:lnTo>
                <a:pt x="0" y="782221"/>
              </a:lnTo>
              <a:lnTo>
                <a:pt x="125244" y="782221"/>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178E99-144C-418E-8BE6-3F8F29EF23F9}">
      <dsp:nvSpPr>
        <dsp:cNvPr id="0" name=""/>
        <dsp:cNvSpPr/>
      </dsp:nvSpPr>
      <dsp:spPr>
        <a:xfrm>
          <a:off x="3820488" y="1172430"/>
          <a:ext cx="899210" cy="311970"/>
        </a:xfrm>
        <a:custGeom>
          <a:avLst/>
          <a:gdLst/>
          <a:ahLst/>
          <a:cxnLst/>
          <a:rect l="0" t="0" r="0" b="0"/>
          <a:pathLst>
            <a:path>
              <a:moveTo>
                <a:pt x="0" y="0"/>
              </a:moveTo>
              <a:lnTo>
                <a:pt x="0" y="203858"/>
              </a:lnTo>
              <a:lnTo>
                <a:pt x="899210" y="203858"/>
              </a:lnTo>
              <a:lnTo>
                <a:pt x="899210" y="311970"/>
              </a:lnTo>
            </a:path>
          </a:pathLst>
        </a:custGeom>
        <a:noFill/>
        <a:ln w="25400">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C7BBB6-37C6-455F-8BBE-9D4044F9A0FC}">
      <dsp:nvSpPr>
        <dsp:cNvPr id="0" name=""/>
        <dsp:cNvSpPr/>
      </dsp:nvSpPr>
      <dsp:spPr>
        <a:xfrm>
          <a:off x="3774768" y="498269"/>
          <a:ext cx="91440" cy="111638"/>
        </a:xfrm>
        <a:custGeom>
          <a:avLst/>
          <a:gdLst/>
          <a:ahLst/>
          <a:cxnLst/>
          <a:rect l="0" t="0" r="0" b="0"/>
          <a:pathLst>
            <a:path>
              <a:moveTo>
                <a:pt x="57241" y="0"/>
              </a:moveTo>
              <a:lnTo>
                <a:pt x="57241" y="3526"/>
              </a:lnTo>
              <a:lnTo>
                <a:pt x="45720" y="3526"/>
              </a:lnTo>
              <a:lnTo>
                <a:pt x="45720" y="111638"/>
              </a:lnTo>
            </a:path>
          </a:pathLst>
        </a:custGeom>
        <a:noFill/>
        <a:ln w="25400">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5A97C0-87DD-40BC-8D65-BD309413A904}">
      <dsp:nvSpPr>
        <dsp:cNvPr id="0" name=""/>
        <dsp:cNvSpPr/>
      </dsp:nvSpPr>
      <dsp:spPr>
        <a:xfrm>
          <a:off x="3357969" y="45527"/>
          <a:ext cx="948080" cy="452742"/>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Form Login</a:t>
          </a:r>
        </a:p>
      </dsp:txBody>
      <dsp:txXfrm>
        <a:off x="3357969" y="45527"/>
        <a:ext cx="948080" cy="452742"/>
      </dsp:txXfrm>
    </dsp:sp>
    <dsp:sp modelId="{2CFD5D48-0AB9-47F8-963B-2E8056E173E4}">
      <dsp:nvSpPr>
        <dsp:cNvPr id="0" name=""/>
        <dsp:cNvSpPr/>
      </dsp:nvSpPr>
      <dsp:spPr>
        <a:xfrm>
          <a:off x="3378840" y="609908"/>
          <a:ext cx="883295" cy="562522"/>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Form Manament</a:t>
          </a:r>
        </a:p>
      </dsp:txBody>
      <dsp:txXfrm>
        <a:off x="3378840" y="609908"/>
        <a:ext cx="883295" cy="562522"/>
      </dsp:txXfrm>
    </dsp:sp>
    <dsp:sp modelId="{21855D3B-6D8C-4EAA-A530-3694AB549C21}">
      <dsp:nvSpPr>
        <dsp:cNvPr id="0" name=""/>
        <dsp:cNvSpPr/>
      </dsp:nvSpPr>
      <dsp:spPr>
        <a:xfrm>
          <a:off x="4271739" y="1484400"/>
          <a:ext cx="895919" cy="453735"/>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Form Accinfo</a:t>
          </a:r>
        </a:p>
      </dsp:txBody>
      <dsp:txXfrm>
        <a:off x="4271739" y="1484400"/>
        <a:ext cx="895919" cy="453735"/>
      </dsp:txXfrm>
    </dsp:sp>
    <dsp:sp modelId="{177E7C94-B286-4E82-B66A-DFD085481153}">
      <dsp:nvSpPr>
        <dsp:cNvPr id="0" name=""/>
        <dsp:cNvSpPr/>
      </dsp:nvSpPr>
      <dsp:spPr>
        <a:xfrm>
          <a:off x="4486575" y="2570828"/>
          <a:ext cx="1138501" cy="299058"/>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Thông tin cá nhân</a:t>
          </a:r>
        </a:p>
      </dsp:txBody>
      <dsp:txXfrm>
        <a:off x="4486575" y="2570828"/>
        <a:ext cx="1138501" cy="299058"/>
      </dsp:txXfrm>
    </dsp:sp>
    <dsp:sp modelId="{582C2D5D-E690-46A9-A85D-D5350AE8A361}">
      <dsp:nvSpPr>
        <dsp:cNvPr id="0" name=""/>
        <dsp:cNvSpPr/>
      </dsp:nvSpPr>
      <dsp:spPr>
        <a:xfrm>
          <a:off x="4578872" y="3843214"/>
          <a:ext cx="760161" cy="314652"/>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Đăng xuất</a:t>
          </a:r>
        </a:p>
      </dsp:txBody>
      <dsp:txXfrm>
        <a:off x="4578872" y="3843214"/>
        <a:ext cx="760161" cy="314652"/>
      </dsp:txXfrm>
    </dsp:sp>
    <dsp:sp modelId="{960EAE9B-E19E-442C-B000-1F3D476D5A96}">
      <dsp:nvSpPr>
        <dsp:cNvPr id="0" name=""/>
        <dsp:cNvSpPr/>
      </dsp:nvSpPr>
      <dsp:spPr>
        <a:xfrm>
          <a:off x="3191223" y="1543805"/>
          <a:ext cx="957913" cy="408421"/>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Form Admin</a:t>
          </a:r>
        </a:p>
      </dsp:txBody>
      <dsp:txXfrm>
        <a:off x="3191223" y="1543805"/>
        <a:ext cx="957913" cy="408421"/>
      </dsp:txXfrm>
    </dsp:sp>
    <dsp:sp modelId="{0F8079F9-5699-40AA-84F3-00AB95925790}">
      <dsp:nvSpPr>
        <dsp:cNvPr id="0" name=""/>
        <dsp:cNvSpPr/>
      </dsp:nvSpPr>
      <dsp:spPr>
        <a:xfrm>
          <a:off x="1324062" y="1143734"/>
          <a:ext cx="924790" cy="418846"/>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Lịch sử bán hàng</a:t>
          </a:r>
        </a:p>
      </dsp:txBody>
      <dsp:txXfrm>
        <a:off x="1324062" y="1143734"/>
        <a:ext cx="924790" cy="418846"/>
      </dsp:txXfrm>
    </dsp:sp>
    <dsp:sp modelId="{CE059DA8-BE15-4C38-A0D8-73668612EC48}">
      <dsp:nvSpPr>
        <dsp:cNvPr id="0" name=""/>
        <dsp:cNvSpPr/>
      </dsp:nvSpPr>
      <dsp:spPr>
        <a:xfrm>
          <a:off x="1366205" y="1738304"/>
          <a:ext cx="870116" cy="275330"/>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Thực đơn</a:t>
          </a:r>
        </a:p>
      </dsp:txBody>
      <dsp:txXfrm>
        <a:off x="1366205" y="1738304"/>
        <a:ext cx="870116" cy="275330"/>
      </dsp:txXfrm>
    </dsp:sp>
    <dsp:sp modelId="{D22268B8-B5EA-453E-9D26-93E91A50E702}">
      <dsp:nvSpPr>
        <dsp:cNvPr id="0" name=""/>
        <dsp:cNvSpPr/>
      </dsp:nvSpPr>
      <dsp:spPr>
        <a:xfrm>
          <a:off x="1356063" y="2182902"/>
          <a:ext cx="913330" cy="322261"/>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Danh mục</a:t>
          </a:r>
        </a:p>
      </dsp:txBody>
      <dsp:txXfrm>
        <a:off x="1356063" y="2182902"/>
        <a:ext cx="913330" cy="322261"/>
      </dsp:txXfrm>
    </dsp:sp>
    <dsp:sp modelId="{CF187748-525F-4BDF-85B5-78C03D6BE447}">
      <dsp:nvSpPr>
        <dsp:cNvPr id="0" name=""/>
        <dsp:cNvSpPr/>
      </dsp:nvSpPr>
      <dsp:spPr>
        <a:xfrm>
          <a:off x="1335923" y="2635001"/>
          <a:ext cx="925655" cy="282223"/>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Bàn ăn</a:t>
          </a:r>
        </a:p>
      </dsp:txBody>
      <dsp:txXfrm>
        <a:off x="1335923" y="2635001"/>
        <a:ext cx="925655" cy="282223"/>
      </dsp:txXfrm>
    </dsp:sp>
    <dsp:sp modelId="{8FA136B2-5835-4582-9467-E9518FF8CBF1}">
      <dsp:nvSpPr>
        <dsp:cNvPr id="0" name=""/>
        <dsp:cNvSpPr/>
      </dsp:nvSpPr>
      <dsp:spPr>
        <a:xfrm>
          <a:off x="1345437" y="3100443"/>
          <a:ext cx="813702" cy="338534"/>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Tài khoản</a:t>
          </a:r>
        </a:p>
      </dsp:txBody>
      <dsp:txXfrm>
        <a:off x="1345437" y="3100443"/>
        <a:ext cx="813702" cy="338534"/>
      </dsp:txXfrm>
    </dsp:sp>
    <dsp:sp modelId="{643E85D3-F101-4D11-87E1-DF87E91EAA82}">
      <dsp:nvSpPr>
        <dsp:cNvPr id="0" name=""/>
        <dsp:cNvSpPr/>
      </dsp:nvSpPr>
      <dsp:spPr>
        <a:xfrm>
          <a:off x="1335913" y="3521854"/>
          <a:ext cx="775904" cy="338534"/>
        </a:xfrm>
        <a:prstGeom prst="rect">
          <a:avLst/>
        </a:prstGeom>
        <a:solidFill>
          <a:schemeClr val="accent1">
            <a:hueOff val="0"/>
            <a:satOff val="0"/>
            <a:lumOff val="0"/>
            <a:alphaOff val="0"/>
          </a:schemeClr>
        </a:solidFill>
        <a:ln w="25400">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Nhân viên</a:t>
          </a:r>
        </a:p>
      </dsp:txBody>
      <dsp:txXfrm>
        <a:off x="1335913" y="3521854"/>
        <a:ext cx="775904" cy="338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712AF277199437995B06930247C2C6F"/>
        <w:category>
          <w:name w:val="General"/>
          <w:gallery w:val="placeholder"/>
        </w:category>
        <w:types>
          <w:type w:val="bbPlcHdr"/>
        </w:types>
        <w:behaviors>
          <w:behavior w:val="content"/>
        </w:behaviors>
        <w:guid w:val="{D93570E2-DB0E-4D9B-A1B3-2B511F8B6C7B}"/>
      </w:docPartPr>
      <w:docPartBody>
        <w:p w:rsidR="005B403F" w:rsidRDefault="005B403F">
          <w:pPr>
            <w:pStyle w:val="3712AF277199437995B06930247C2C6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10</w:t>
          </w:r>
          <w:r w:rsidRPr="00D86945">
            <w:rPr>
              <w:rStyle w:val="SubtitleChar"/>
              <w:b/>
            </w:rPr>
            <w:fldChar w:fldCharType="end"/>
          </w:r>
        </w:p>
      </w:docPartBody>
    </w:docPart>
    <w:docPart>
      <w:docPartPr>
        <w:name w:val="2539C04B385C4880B0869795550D0921"/>
        <w:category>
          <w:name w:val="General"/>
          <w:gallery w:val="placeholder"/>
        </w:category>
        <w:types>
          <w:type w:val="bbPlcHdr"/>
        </w:types>
        <w:behaviors>
          <w:behavior w:val="content"/>
        </w:behaviors>
        <w:guid w:val="{7C725E3A-0934-42B0-8A8B-806D386FE0DB}"/>
      </w:docPartPr>
      <w:docPartBody>
        <w:p w:rsidR="005B403F" w:rsidRDefault="005B403F">
          <w:pPr>
            <w:pStyle w:val="2539C04B385C4880B0869795550D0921"/>
          </w:pPr>
          <w:r>
            <w:t>COMPANY NAME</w:t>
          </w:r>
        </w:p>
      </w:docPartBody>
    </w:docPart>
    <w:docPart>
      <w:docPartPr>
        <w:name w:val="85F3C81B75CB4AD899195FF1B6B6A9AB"/>
        <w:category>
          <w:name w:val="General"/>
          <w:gallery w:val="placeholder"/>
        </w:category>
        <w:types>
          <w:type w:val="bbPlcHdr"/>
        </w:types>
        <w:behaviors>
          <w:behavior w:val="content"/>
        </w:behaviors>
        <w:guid w:val="{F4E335CF-00D4-405A-8C3A-8B202B52CA0C}"/>
      </w:docPartPr>
      <w:docPartBody>
        <w:p w:rsidR="005B403F" w:rsidRDefault="005B403F" w:rsidP="005B403F">
          <w:pPr>
            <w:pStyle w:val="85F3C81B75CB4AD899195FF1B6B6A9AB"/>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3F"/>
    <w:rsid w:val="005B403F"/>
    <w:rsid w:val="005F2C3B"/>
    <w:rsid w:val="00702E2E"/>
    <w:rsid w:val="0094019C"/>
    <w:rsid w:val="00DD1DFC"/>
    <w:rsid w:val="00EB3BA7"/>
    <w:rsid w:val="00F75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3712AF277199437995B06930247C2C6F">
    <w:name w:val="3712AF277199437995B06930247C2C6F"/>
  </w:style>
  <w:style w:type="paragraph" w:customStyle="1" w:styleId="2539C04B385C4880B0869795550D0921">
    <w:name w:val="2539C04B385C4880B0869795550D0921"/>
  </w:style>
  <w:style w:type="paragraph" w:customStyle="1" w:styleId="4066864CA9984D4CA7F38CECC0052AAB">
    <w:name w:val="4066864CA9984D4CA7F38CECC0052AAB"/>
  </w:style>
  <w:style w:type="paragraph" w:customStyle="1" w:styleId="5009A70F0B47455182A8F6FC1FD56B93">
    <w:name w:val="5009A70F0B47455182A8F6FC1FD56B93"/>
  </w:style>
  <w:style w:type="paragraph" w:customStyle="1" w:styleId="14E23BC252654C81B9590213C49AC3A7">
    <w:name w:val="14E23BC252654C81B9590213C49AC3A7"/>
  </w:style>
  <w:style w:type="paragraph" w:customStyle="1" w:styleId="9638B1B4D67F4AD9A03308CFF5A4B78E">
    <w:name w:val="9638B1B4D67F4AD9A03308CFF5A4B78E"/>
  </w:style>
  <w:style w:type="paragraph" w:customStyle="1" w:styleId="8094C757C03D47A2936A8A211CEEDE84">
    <w:name w:val="8094C757C03D47A2936A8A211CEEDE84"/>
  </w:style>
  <w:style w:type="paragraph" w:customStyle="1" w:styleId="5A9A2F3D409B40E58C806103DF5A2EBB">
    <w:name w:val="5A9A2F3D409B40E58C806103DF5A2EBB"/>
  </w:style>
  <w:style w:type="paragraph" w:customStyle="1" w:styleId="85F3C81B75CB4AD899195FF1B6B6A9AB">
    <w:name w:val="85F3C81B75CB4AD899195FF1B6B6A9AB"/>
    <w:rsid w:val="005B403F"/>
  </w:style>
  <w:style w:type="paragraph" w:customStyle="1" w:styleId="8E28D8BC3CC945048F086650E2CAA289">
    <w:name w:val="8E28D8BC3CC945048F086650E2CAA289"/>
    <w:rsid w:val="005B403F"/>
  </w:style>
  <w:style w:type="paragraph" w:customStyle="1" w:styleId="AC1DF879AA4E468E9672D3B2A84BA6C0">
    <w:name w:val="AC1DF879AA4E468E9672D3B2A84BA6C0"/>
    <w:rsid w:val="005B403F"/>
  </w:style>
  <w:style w:type="paragraph" w:customStyle="1" w:styleId="9027024A326C4541824B5902AB0FE60A">
    <w:name w:val="9027024A326C4541824B5902AB0FE60A"/>
    <w:rsid w:val="005B40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AD1D3-5AB7-402B-87E1-F689AAD0A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709</TotalTime>
  <Pages>37</Pages>
  <Words>5875</Words>
  <Characters>33492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LAM</dc:creator>
  <cp:keywords/>
  <dc:description/>
  <cp:lastModifiedBy>KLD tobi</cp:lastModifiedBy>
  <cp:revision>32</cp:revision>
  <cp:lastPrinted>2006-08-01T17:47:00Z</cp:lastPrinted>
  <dcterms:created xsi:type="dcterms:W3CDTF">2022-04-10T13:36:00Z</dcterms:created>
  <dcterms:modified xsi:type="dcterms:W3CDTF">2022-04-29T14:57:00Z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